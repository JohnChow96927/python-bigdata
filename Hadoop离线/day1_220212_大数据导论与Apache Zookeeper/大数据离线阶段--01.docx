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Default="00D64D67" w:rsidP="00C9137F">
      <w:pPr>
        <w:widowControl/>
        <w:spacing w:line="240" w:lineRule="auto"/>
        <w:jc w:val="center"/>
        <w:rPr>
          <w:rFonts w:ascii="黑体" w:eastAsia="黑体" w:hAnsi="黑体"/>
          <w:sz w:val="44"/>
          <w:szCs w:val="44"/>
        </w:rPr>
      </w:pPr>
    </w:p>
    <w:p w:rsidR="00D64D67" w:rsidRPr="006B2D48" w:rsidRDefault="00D64D67" w:rsidP="00C9137F">
      <w:pPr>
        <w:widowControl/>
        <w:spacing w:line="240" w:lineRule="auto"/>
        <w:jc w:val="center"/>
        <w:rPr>
          <w:rFonts w:ascii="黑体" w:eastAsia="黑体" w:hAnsi="黑体"/>
          <w:b/>
          <w:sz w:val="44"/>
          <w:szCs w:val="44"/>
        </w:rPr>
      </w:pPr>
      <w:r>
        <w:rPr>
          <w:rFonts w:ascii="黑体" w:eastAsia="黑体" w:hAnsi="黑体"/>
          <w:b/>
          <w:sz w:val="44"/>
          <w:szCs w:val="44"/>
        </w:rPr>
        <w:t>大数据</w:t>
      </w:r>
      <w:r w:rsidR="00605FA3">
        <w:rPr>
          <w:rFonts w:ascii="黑体" w:eastAsia="黑体" w:hAnsi="黑体" w:hint="eastAsia"/>
          <w:b/>
          <w:sz w:val="44"/>
          <w:szCs w:val="44"/>
        </w:rPr>
        <w:t>离线</w:t>
      </w:r>
      <w:r w:rsidRPr="006B2D48">
        <w:rPr>
          <w:rFonts w:ascii="黑体" w:eastAsia="黑体" w:hAnsi="黑体"/>
          <w:b/>
          <w:sz w:val="44"/>
          <w:szCs w:val="44"/>
        </w:rPr>
        <w:t>阶段</w:t>
      </w:r>
    </w:p>
    <w:p w:rsidR="00D64D67" w:rsidRPr="006B2D48" w:rsidRDefault="00D64D67" w:rsidP="00C9137F">
      <w:pPr>
        <w:widowControl/>
        <w:spacing w:line="240" w:lineRule="auto"/>
        <w:jc w:val="center"/>
        <w:rPr>
          <w:rFonts w:ascii="黑体" w:eastAsia="黑体" w:hAnsi="黑体"/>
          <w:b/>
          <w:sz w:val="44"/>
          <w:szCs w:val="44"/>
        </w:rPr>
      </w:pPr>
    </w:p>
    <w:p w:rsidR="00D64D67" w:rsidRPr="006B2D48" w:rsidRDefault="00605FA3" w:rsidP="00C9137F">
      <w:pPr>
        <w:widowControl/>
        <w:spacing w:line="240" w:lineRule="auto"/>
        <w:jc w:val="center"/>
        <w:rPr>
          <w:rFonts w:ascii="黑体" w:eastAsia="黑体" w:hAnsi="黑体"/>
          <w:b/>
          <w:bCs/>
          <w:sz w:val="44"/>
          <w:szCs w:val="44"/>
        </w:rPr>
      </w:pPr>
      <w:r>
        <w:rPr>
          <w:rFonts w:ascii="黑体" w:eastAsia="黑体" w:hAnsi="黑体" w:hint="eastAsia"/>
          <w:b/>
          <w:sz w:val="44"/>
          <w:szCs w:val="44"/>
        </w:rPr>
        <w:t>0</w:t>
      </w:r>
      <w:r>
        <w:rPr>
          <w:rFonts w:ascii="黑体" w:eastAsia="黑体" w:hAnsi="黑体"/>
          <w:b/>
          <w:sz w:val="44"/>
          <w:szCs w:val="44"/>
        </w:rPr>
        <w:t>1</w:t>
      </w:r>
    </w:p>
    <w:p w:rsidR="00D64D67" w:rsidRPr="00D64D67" w:rsidRDefault="00D64D67" w:rsidP="00C9137F">
      <w:pPr>
        <w:widowControl/>
        <w:spacing w:line="240" w:lineRule="auto"/>
        <w:jc w:val="left"/>
        <w:rPr>
          <w:rFonts w:ascii="Cambria" w:eastAsia="黑体" w:hAnsi="Cambria"/>
          <w:b/>
          <w:bCs/>
          <w:sz w:val="44"/>
          <w:szCs w:val="32"/>
        </w:rPr>
      </w:pPr>
      <w:r>
        <w:br w:type="page"/>
      </w:r>
    </w:p>
    <w:p w:rsidR="00D81339" w:rsidRDefault="00D81339" w:rsidP="00C9137F">
      <w:pPr>
        <w:pStyle w:val="1"/>
        <w:spacing w:before="0" w:line="288" w:lineRule="auto"/>
      </w:pPr>
      <w:bookmarkStart w:id="0" w:name="_Toc77616230"/>
      <w:r>
        <w:lastRenderedPageBreak/>
        <w:t>课程计划</w:t>
      </w:r>
      <w:bookmarkEnd w:id="0"/>
    </w:p>
    <w:sdt>
      <w:sdtPr>
        <w:rPr>
          <w:rFonts w:ascii="Calibri" w:eastAsia="宋体" w:hAnsi="Calibri" w:cs="Times New Roman"/>
          <w:color w:val="auto"/>
          <w:kern w:val="2"/>
          <w:sz w:val="21"/>
          <w:szCs w:val="22"/>
          <w:lang w:val="zh-CN"/>
        </w:rPr>
        <w:id w:val="669532182"/>
        <w:docPartObj>
          <w:docPartGallery w:val="Table of Contents"/>
          <w:docPartUnique/>
        </w:docPartObj>
      </w:sdtPr>
      <w:sdtEndPr>
        <w:rPr>
          <w:b/>
          <w:bCs/>
        </w:rPr>
      </w:sdtEndPr>
      <w:sdtContent>
        <w:p w:rsidR="00177839" w:rsidRDefault="00177839" w:rsidP="00C9137F">
          <w:pPr>
            <w:pStyle w:val="TOC"/>
            <w:spacing w:before="0"/>
          </w:pPr>
          <w:r>
            <w:rPr>
              <w:lang w:val="zh-CN"/>
            </w:rPr>
            <w:t>目录</w:t>
          </w:r>
          <w:bookmarkStart w:id="1" w:name="_GoBack"/>
          <w:bookmarkEnd w:id="1"/>
        </w:p>
        <w:p w:rsidR="005C2448" w:rsidRDefault="00177839">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7616230" w:history="1">
            <w:r w:rsidR="005C2448" w:rsidRPr="00261BE9">
              <w:rPr>
                <w:rStyle w:val="a6"/>
                <w:rFonts w:hint="eastAsia"/>
                <w:noProof/>
              </w:rPr>
              <w:t>一、</w:t>
            </w:r>
            <w:r w:rsidR="005C2448" w:rsidRPr="00261BE9">
              <w:rPr>
                <w:rStyle w:val="a6"/>
                <w:rFonts w:hint="eastAsia"/>
                <w:noProof/>
              </w:rPr>
              <w:t xml:space="preserve"> </w:t>
            </w:r>
            <w:r w:rsidR="005C2448" w:rsidRPr="00261BE9">
              <w:rPr>
                <w:rStyle w:val="a6"/>
                <w:rFonts w:hint="eastAsia"/>
                <w:noProof/>
              </w:rPr>
              <w:t>课程计划</w:t>
            </w:r>
            <w:r w:rsidR="005C2448">
              <w:rPr>
                <w:noProof/>
                <w:webHidden/>
              </w:rPr>
              <w:tab/>
            </w:r>
            <w:r w:rsidR="005C2448">
              <w:rPr>
                <w:noProof/>
                <w:webHidden/>
              </w:rPr>
              <w:fldChar w:fldCharType="begin"/>
            </w:r>
            <w:r w:rsidR="005C2448">
              <w:rPr>
                <w:noProof/>
                <w:webHidden/>
              </w:rPr>
              <w:instrText xml:space="preserve"> PAGEREF _Toc77616230 \h </w:instrText>
            </w:r>
            <w:r w:rsidR="005C2448">
              <w:rPr>
                <w:noProof/>
                <w:webHidden/>
              </w:rPr>
            </w:r>
            <w:r w:rsidR="005C2448">
              <w:rPr>
                <w:noProof/>
                <w:webHidden/>
              </w:rPr>
              <w:fldChar w:fldCharType="separate"/>
            </w:r>
            <w:r w:rsidR="00A33496">
              <w:rPr>
                <w:noProof/>
                <w:webHidden/>
              </w:rPr>
              <w:t>2</w:t>
            </w:r>
            <w:r w:rsidR="005C2448">
              <w:rPr>
                <w:noProof/>
                <w:webHidden/>
              </w:rPr>
              <w:fldChar w:fldCharType="end"/>
            </w:r>
          </w:hyperlink>
        </w:p>
        <w:p w:rsidR="005C2448" w:rsidRDefault="005C2448">
          <w:pPr>
            <w:pStyle w:val="11"/>
            <w:tabs>
              <w:tab w:val="right" w:leader="dot" w:pos="8296"/>
            </w:tabs>
            <w:rPr>
              <w:rFonts w:asciiTheme="minorHAnsi" w:eastAsiaTheme="minorEastAsia" w:hAnsiTheme="minorHAnsi" w:cstheme="minorBidi"/>
              <w:noProof/>
            </w:rPr>
          </w:pPr>
          <w:hyperlink w:anchor="_Toc77616231" w:history="1">
            <w:r w:rsidRPr="00261BE9">
              <w:rPr>
                <w:rStyle w:val="a6"/>
                <w:rFonts w:hint="eastAsia"/>
                <w:noProof/>
              </w:rPr>
              <w:t>二、</w:t>
            </w:r>
            <w:r w:rsidRPr="00261BE9">
              <w:rPr>
                <w:rStyle w:val="a6"/>
                <w:rFonts w:hint="eastAsia"/>
                <w:noProof/>
              </w:rPr>
              <w:t xml:space="preserve"> </w:t>
            </w:r>
            <w:r w:rsidRPr="00261BE9">
              <w:rPr>
                <w:rStyle w:val="a6"/>
                <w:rFonts w:hint="eastAsia"/>
                <w:noProof/>
              </w:rPr>
              <w:t>大数据课程导论</w:t>
            </w:r>
            <w:r>
              <w:rPr>
                <w:noProof/>
                <w:webHidden/>
              </w:rPr>
              <w:tab/>
            </w:r>
            <w:r>
              <w:rPr>
                <w:noProof/>
                <w:webHidden/>
              </w:rPr>
              <w:fldChar w:fldCharType="begin"/>
            </w:r>
            <w:r>
              <w:rPr>
                <w:noProof/>
                <w:webHidden/>
              </w:rPr>
              <w:instrText xml:space="preserve"> PAGEREF _Toc77616231 \h </w:instrText>
            </w:r>
            <w:r>
              <w:rPr>
                <w:noProof/>
                <w:webHidden/>
              </w:rPr>
            </w:r>
            <w:r>
              <w:rPr>
                <w:noProof/>
                <w:webHidden/>
              </w:rPr>
              <w:fldChar w:fldCharType="separate"/>
            </w:r>
            <w:r w:rsidR="00A33496">
              <w:rPr>
                <w:noProof/>
                <w:webHidden/>
              </w:rPr>
              <w:t>4</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32" w:history="1">
            <w:r w:rsidRPr="00261BE9">
              <w:rPr>
                <w:rStyle w:val="a6"/>
                <w:rFonts w:hint="eastAsia"/>
                <w:noProof/>
              </w:rPr>
              <w:t>1</w:t>
            </w:r>
            <w:r w:rsidRPr="00261BE9">
              <w:rPr>
                <w:rStyle w:val="a6"/>
                <w:rFonts w:hint="eastAsia"/>
                <w:noProof/>
              </w:rPr>
              <w:t>．</w:t>
            </w:r>
            <w:r w:rsidRPr="00261BE9">
              <w:rPr>
                <w:rStyle w:val="a6"/>
                <w:rFonts w:hint="eastAsia"/>
                <w:noProof/>
              </w:rPr>
              <w:t xml:space="preserve"> </w:t>
            </w:r>
            <w:r w:rsidRPr="00261BE9">
              <w:rPr>
                <w:rStyle w:val="a6"/>
                <w:rFonts w:hint="eastAsia"/>
                <w:noProof/>
              </w:rPr>
              <w:t>数据与数据分析</w:t>
            </w:r>
            <w:r>
              <w:rPr>
                <w:noProof/>
                <w:webHidden/>
              </w:rPr>
              <w:tab/>
            </w:r>
            <w:r>
              <w:rPr>
                <w:noProof/>
                <w:webHidden/>
              </w:rPr>
              <w:fldChar w:fldCharType="begin"/>
            </w:r>
            <w:r>
              <w:rPr>
                <w:noProof/>
                <w:webHidden/>
              </w:rPr>
              <w:instrText xml:space="preserve"> PAGEREF _Toc77616232 \h </w:instrText>
            </w:r>
            <w:r>
              <w:rPr>
                <w:noProof/>
                <w:webHidden/>
              </w:rPr>
            </w:r>
            <w:r>
              <w:rPr>
                <w:noProof/>
                <w:webHidden/>
              </w:rPr>
              <w:fldChar w:fldCharType="separate"/>
            </w:r>
            <w:r w:rsidR="00A33496">
              <w:rPr>
                <w:noProof/>
                <w:webHidden/>
              </w:rPr>
              <w:t>4</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33" w:history="1">
            <w:r w:rsidRPr="00261BE9">
              <w:rPr>
                <w:rStyle w:val="a6"/>
                <w:rFonts w:hint="eastAsia"/>
                <w:noProof/>
              </w:rPr>
              <w:t>2</w:t>
            </w:r>
            <w:r w:rsidRPr="00261BE9">
              <w:rPr>
                <w:rStyle w:val="a6"/>
                <w:rFonts w:hint="eastAsia"/>
                <w:noProof/>
              </w:rPr>
              <w:t>．</w:t>
            </w:r>
            <w:r w:rsidRPr="00261BE9">
              <w:rPr>
                <w:rStyle w:val="a6"/>
                <w:rFonts w:hint="eastAsia"/>
                <w:noProof/>
                <w:shd w:val="clear" w:color="auto" w:fill="FFFFFF"/>
              </w:rPr>
              <w:t xml:space="preserve"> </w:t>
            </w:r>
            <w:r w:rsidRPr="00261BE9">
              <w:rPr>
                <w:rStyle w:val="a6"/>
                <w:rFonts w:hint="eastAsia"/>
                <w:noProof/>
                <w:shd w:val="clear" w:color="auto" w:fill="FFFFFF"/>
              </w:rPr>
              <w:t>数据分析作用</w:t>
            </w:r>
            <w:r>
              <w:rPr>
                <w:noProof/>
                <w:webHidden/>
              </w:rPr>
              <w:tab/>
            </w:r>
            <w:r>
              <w:rPr>
                <w:noProof/>
                <w:webHidden/>
              </w:rPr>
              <w:fldChar w:fldCharType="begin"/>
            </w:r>
            <w:r>
              <w:rPr>
                <w:noProof/>
                <w:webHidden/>
              </w:rPr>
              <w:instrText xml:space="preserve"> PAGEREF _Toc77616233 \h </w:instrText>
            </w:r>
            <w:r>
              <w:rPr>
                <w:noProof/>
                <w:webHidden/>
              </w:rPr>
            </w:r>
            <w:r>
              <w:rPr>
                <w:noProof/>
                <w:webHidden/>
              </w:rPr>
              <w:fldChar w:fldCharType="separate"/>
            </w:r>
            <w:r w:rsidR="00A33496">
              <w:rPr>
                <w:noProof/>
                <w:webHidden/>
              </w:rPr>
              <w:t>5</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34" w:history="1">
            <w:r w:rsidRPr="00261BE9">
              <w:rPr>
                <w:rStyle w:val="a6"/>
                <w:rFonts w:hint="eastAsia"/>
                <w:i/>
                <w:iCs/>
                <w:noProof/>
              </w:rPr>
              <w:t>2.1</w:t>
            </w:r>
            <w:r w:rsidRPr="00261BE9">
              <w:rPr>
                <w:rStyle w:val="a6"/>
                <w:rFonts w:hint="eastAsia"/>
                <w:i/>
                <w:iCs/>
                <w:noProof/>
              </w:rPr>
              <w:t>．</w:t>
            </w:r>
            <w:r w:rsidRPr="00261BE9">
              <w:rPr>
                <w:rStyle w:val="a6"/>
                <w:rFonts w:hint="eastAsia"/>
                <w:i/>
                <w:iCs/>
                <w:noProof/>
              </w:rPr>
              <w:t xml:space="preserve"> </w:t>
            </w:r>
            <w:r w:rsidRPr="00261BE9">
              <w:rPr>
                <w:rStyle w:val="a6"/>
                <w:rFonts w:hint="eastAsia"/>
                <w:i/>
                <w:iCs/>
                <w:noProof/>
              </w:rPr>
              <w:t>现状分析（分析当下的数据）</w:t>
            </w:r>
            <w:r>
              <w:rPr>
                <w:noProof/>
                <w:webHidden/>
              </w:rPr>
              <w:tab/>
            </w:r>
            <w:r>
              <w:rPr>
                <w:noProof/>
                <w:webHidden/>
              </w:rPr>
              <w:fldChar w:fldCharType="begin"/>
            </w:r>
            <w:r>
              <w:rPr>
                <w:noProof/>
                <w:webHidden/>
              </w:rPr>
              <w:instrText xml:space="preserve"> PAGEREF _Toc77616234 \h </w:instrText>
            </w:r>
            <w:r>
              <w:rPr>
                <w:noProof/>
                <w:webHidden/>
              </w:rPr>
            </w:r>
            <w:r>
              <w:rPr>
                <w:noProof/>
                <w:webHidden/>
              </w:rPr>
              <w:fldChar w:fldCharType="separate"/>
            </w:r>
            <w:r w:rsidR="00A33496">
              <w:rPr>
                <w:noProof/>
                <w:webHidden/>
              </w:rPr>
              <w:t>5</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35" w:history="1">
            <w:r w:rsidRPr="00261BE9">
              <w:rPr>
                <w:rStyle w:val="a6"/>
                <w:rFonts w:hint="eastAsia"/>
                <w:noProof/>
              </w:rPr>
              <w:t>2.2</w:t>
            </w:r>
            <w:r w:rsidRPr="00261BE9">
              <w:rPr>
                <w:rStyle w:val="a6"/>
                <w:rFonts w:hint="eastAsia"/>
                <w:noProof/>
              </w:rPr>
              <w:t>．</w:t>
            </w:r>
            <w:r w:rsidRPr="00261BE9">
              <w:rPr>
                <w:rStyle w:val="a6"/>
                <w:rFonts w:hint="eastAsia"/>
                <w:noProof/>
                <w:shd w:val="clear" w:color="auto" w:fill="FFFFFF"/>
              </w:rPr>
              <w:t xml:space="preserve"> </w:t>
            </w:r>
            <w:r w:rsidRPr="00261BE9">
              <w:rPr>
                <w:rStyle w:val="a6"/>
                <w:rFonts w:hint="eastAsia"/>
                <w:noProof/>
                <w:shd w:val="clear" w:color="auto" w:fill="FFFFFF"/>
              </w:rPr>
              <w:t>原因分析（分析过去的数据）</w:t>
            </w:r>
            <w:r>
              <w:rPr>
                <w:noProof/>
                <w:webHidden/>
              </w:rPr>
              <w:tab/>
            </w:r>
            <w:r>
              <w:rPr>
                <w:noProof/>
                <w:webHidden/>
              </w:rPr>
              <w:fldChar w:fldCharType="begin"/>
            </w:r>
            <w:r>
              <w:rPr>
                <w:noProof/>
                <w:webHidden/>
              </w:rPr>
              <w:instrText xml:space="preserve"> PAGEREF _Toc77616235 \h </w:instrText>
            </w:r>
            <w:r>
              <w:rPr>
                <w:noProof/>
                <w:webHidden/>
              </w:rPr>
            </w:r>
            <w:r>
              <w:rPr>
                <w:noProof/>
                <w:webHidden/>
              </w:rPr>
              <w:fldChar w:fldCharType="separate"/>
            </w:r>
            <w:r w:rsidR="00A33496">
              <w:rPr>
                <w:noProof/>
                <w:webHidden/>
              </w:rPr>
              <w:t>6</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36" w:history="1">
            <w:r w:rsidRPr="00261BE9">
              <w:rPr>
                <w:rStyle w:val="a6"/>
                <w:rFonts w:hint="eastAsia"/>
                <w:noProof/>
              </w:rPr>
              <w:t>2.3</w:t>
            </w:r>
            <w:r w:rsidRPr="00261BE9">
              <w:rPr>
                <w:rStyle w:val="a6"/>
                <w:rFonts w:hint="eastAsia"/>
                <w:noProof/>
              </w:rPr>
              <w:t>．</w:t>
            </w:r>
            <w:r w:rsidRPr="00261BE9">
              <w:rPr>
                <w:rStyle w:val="a6"/>
                <w:rFonts w:hint="eastAsia"/>
                <w:noProof/>
                <w:shd w:val="clear" w:color="auto" w:fill="FFFFFF"/>
              </w:rPr>
              <w:t xml:space="preserve"> </w:t>
            </w:r>
            <w:r w:rsidRPr="00261BE9">
              <w:rPr>
                <w:rStyle w:val="a6"/>
                <w:rFonts w:hint="eastAsia"/>
                <w:noProof/>
                <w:shd w:val="clear" w:color="auto" w:fill="FFFFFF"/>
              </w:rPr>
              <w:t>预测分析（结合数据预测未来）</w:t>
            </w:r>
            <w:r>
              <w:rPr>
                <w:noProof/>
                <w:webHidden/>
              </w:rPr>
              <w:tab/>
            </w:r>
            <w:r>
              <w:rPr>
                <w:noProof/>
                <w:webHidden/>
              </w:rPr>
              <w:fldChar w:fldCharType="begin"/>
            </w:r>
            <w:r>
              <w:rPr>
                <w:noProof/>
                <w:webHidden/>
              </w:rPr>
              <w:instrText xml:space="preserve"> PAGEREF _Toc77616236 \h </w:instrText>
            </w:r>
            <w:r>
              <w:rPr>
                <w:noProof/>
                <w:webHidden/>
              </w:rPr>
            </w:r>
            <w:r>
              <w:rPr>
                <w:noProof/>
                <w:webHidden/>
              </w:rPr>
              <w:fldChar w:fldCharType="separate"/>
            </w:r>
            <w:r w:rsidR="00A33496">
              <w:rPr>
                <w:noProof/>
                <w:webHidden/>
              </w:rPr>
              <w:t>6</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37" w:history="1">
            <w:r w:rsidRPr="00261BE9">
              <w:rPr>
                <w:rStyle w:val="a6"/>
                <w:rFonts w:hint="eastAsia"/>
                <w:noProof/>
              </w:rPr>
              <w:t>3</w:t>
            </w:r>
            <w:r w:rsidRPr="00261BE9">
              <w:rPr>
                <w:rStyle w:val="a6"/>
                <w:rFonts w:hint="eastAsia"/>
                <w:noProof/>
              </w:rPr>
              <w:t>．</w:t>
            </w:r>
            <w:r w:rsidRPr="00261BE9">
              <w:rPr>
                <w:rStyle w:val="a6"/>
                <w:rFonts w:hint="eastAsia"/>
                <w:noProof/>
              </w:rPr>
              <w:t xml:space="preserve"> </w:t>
            </w:r>
            <w:r w:rsidRPr="00261BE9">
              <w:rPr>
                <w:rStyle w:val="a6"/>
                <w:rFonts w:hint="eastAsia"/>
                <w:noProof/>
              </w:rPr>
              <w:t>数据分析基本步骤</w:t>
            </w:r>
            <w:r>
              <w:rPr>
                <w:noProof/>
                <w:webHidden/>
              </w:rPr>
              <w:tab/>
            </w:r>
            <w:r>
              <w:rPr>
                <w:noProof/>
                <w:webHidden/>
              </w:rPr>
              <w:fldChar w:fldCharType="begin"/>
            </w:r>
            <w:r>
              <w:rPr>
                <w:noProof/>
                <w:webHidden/>
              </w:rPr>
              <w:instrText xml:space="preserve"> PAGEREF _Toc77616237 \h </w:instrText>
            </w:r>
            <w:r>
              <w:rPr>
                <w:noProof/>
                <w:webHidden/>
              </w:rPr>
            </w:r>
            <w:r>
              <w:rPr>
                <w:noProof/>
                <w:webHidden/>
              </w:rPr>
              <w:fldChar w:fldCharType="separate"/>
            </w:r>
            <w:r w:rsidR="00A33496">
              <w:rPr>
                <w:noProof/>
                <w:webHidden/>
              </w:rPr>
              <w:t>7</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38" w:history="1">
            <w:r w:rsidRPr="00261BE9">
              <w:rPr>
                <w:rStyle w:val="a6"/>
                <w:rFonts w:hint="eastAsia"/>
                <w:noProof/>
              </w:rPr>
              <w:t>3.1</w:t>
            </w:r>
            <w:r w:rsidRPr="00261BE9">
              <w:rPr>
                <w:rStyle w:val="a6"/>
                <w:rFonts w:hint="eastAsia"/>
                <w:noProof/>
              </w:rPr>
              <w:t>．</w:t>
            </w:r>
            <w:r w:rsidRPr="00261BE9">
              <w:rPr>
                <w:rStyle w:val="a6"/>
                <w:rFonts w:hint="eastAsia"/>
                <w:noProof/>
              </w:rPr>
              <w:t xml:space="preserve"> </w:t>
            </w:r>
            <w:r w:rsidRPr="00261BE9">
              <w:rPr>
                <w:rStyle w:val="a6"/>
                <w:rFonts w:hint="eastAsia"/>
                <w:noProof/>
              </w:rPr>
              <w:t>明确分析目的和思路</w:t>
            </w:r>
            <w:r>
              <w:rPr>
                <w:noProof/>
                <w:webHidden/>
              </w:rPr>
              <w:tab/>
            </w:r>
            <w:r>
              <w:rPr>
                <w:noProof/>
                <w:webHidden/>
              </w:rPr>
              <w:fldChar w:fldCharType="begin"/>
            </w:r>
            <w:r>
              <w:rPr>
                <w:noProof/>
                <w:webHidden/>
              </w:rPr>
              <w:instrText xml:space="preserve"> PAGEREF _Toc77616238 \h </w:instrText>
            </w:r>
            <w:r>
              <w:rPr>
                <w:noProof/>
                <w:webHidden/>
              </w:rPr>
            </w:r>
            <w:r>
              <w:rPr>
                <w:noProof/>
                <w:webHidden/>
              </w:rPr>
              <w:fldChar w:fldCharType="separate"/>
            </w:r>
            <w:r w:rsidR="00A33496">
              <w:rPr>
                <w:noProof/>
                <w:webHidden/>
              </w:rPr>
              <w:t>7</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39" w:history="1">
            <w:r w:rsidRPr="00261BE9">
              <w:rPr>
                <w:rStyle w:val="a6"/>
                <w:rFonts w:hint="eastAsia"/>
                <w:noProof/>
              </w:rPr>
              <w:t>3.2</w:t>
            </w:r>
            <w:r w:rsidRPr="00261BE9">
              <w:rPr>
                <w:rStyle w:val="a6"/>
                <w:rFonts w:hint="eastAsia"/>
                <w:noProof/>
              </w:rPr>
              <w:t>．</w:t>
            </w:r>
            <w:r w:rsidRPr="00261BE9">
              <w:rPr>
                <w:rStyle w:val="a6"/>
                <w:rFonts w:hint="eastAsia"/>
                <w:noProof/>
              </w:rPr>
              <w:t xml:space="preserve"> </w:t>
            </w:r>
            <w:r w:rsidRPr="00261BE9">
              <w:rPr>
                <w:rStyle w:val="a6"/>
                <w:rFonts w:hint="eastAsia"/>
                <w:noProof/>
              </w:rPr>
              <w:t>数据收集</w:t>
            </w:r>
            <w:r>
              <w:rPr>
                <w:noProof/>
                <w:webHidden/>
              </w:rPr>
              <w:tab/>
            </w:r>
            <w:r>
              <w:rPr>
                <w:noProof/>
                <w:webHidden/>
              </w:rPr>
              <w:fldChar w:fldCharType="begin"/>
            </w:r>
            <w:r>
              <w:rPr>
                <w:noProof/>
                <w:webHidden/>
              </w:rPr>
              <w:instrText xml:space="preserve"> PAGEREF _Toc77616239 \h </w:instrText>
            </w:r>
            <w:r>
              <w:rPr>
                <w:noProof/>
                <w:webHidden/>
              </w:rPr>
            </w:r>
            <w:r>
              <w:rPr>
                <w:noProof/>
                <w:webHidden/>
              </w:rPr>
              <w:fldChar w:fldCharType="separate"/>
            </w:r>
            <w:r w:rsidR="00A33496">
              <w:rPr>
                <w:noProof/>
                <w:webHidden/>
              </w:rPr>
              <w:t>9</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0" w:history="1">
            <w:r w:rsidRPr="00261BE9">
              <w:rPr>
                <w:rStyle w:val="a6"/>
                <w:rFonts w:hint="eastAsia"/>
                <w:noProof/>
              </w:rPr>
              <w:t>3.3</w:t>
            </w:r>
            <w:r w:rsidRPr="00261BE9">
              <w:rPr>
                <w:rStyle w:val="a6"/>
                <w:rFonts w:hint="eastAsia"/>
                <w:noProof/>
              </w:rPr>
              <w:t>．</w:t>
            </w:r>
            <w:r w:rsidRPr="00261BE9">
              <w:rPr>
                <w:rStyle w:val="a6"/>
                <w:rFonts w:hint="eastAsia"/>
                <w:noProof/>
              </w:rPr>
              <w:t xml:space="preserve"> </w:t>
            </w:r>
            <w:r w:rsidRPr="00261BE9">
              <w:rPr>
                <w:rStyle w:val="a6"/>
                <w:rFonts w:hint="eastAsia"/>
                <w:noProof/>
              </w:rPr>
              <w:t>数据处理</w:t>
            </w:r>
            <w:r>
              <w:rPr>
                <w:noProof/>
                <w:webHidden/>
              </w:rPr>
              <w:tab/>
            </w:r>
            <w:r>
              <w:rPr>
                <w:noProof/>
                <w:webHidden/>
              </w:rPr>
              <w:fldChar w:fldCharType="begin"/>
            </w:r>
            <w:r>
              <w:rPr>
                <w:noProof/>
                <w:webHidden/>
              </w:rPr>
              <w:instrText xml:space="preserve"> PAGEREF _Toc77616240 \h </w:instrText>
            </w:r>
            <w:r>
              <w:rPr>
                <w:noProof/>
                <w:webHidden/>
              </w:rPr>
            </w:r>
            <w:r>
              <w:rPr>
                <w:noProof/>
                <w:webHidden/>
              </w:rPr>
              <w:fldChar w:fldCharType="separate"/>
            </w:r>
            <w:r w:rsidR="00A33496">
              <w:rPr>
                <w:noProof/>
                <w:webHidden/>
              </w:rPr>
              <w:t>10</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1" w:history="1">
            <w:r w:rsidRPr="00261BE9">
              <w:rPr>
                <w:rStyle w:val="a6"/>
                <w:rFonts w:hint="eastAsia"/>
                <w:noProof/>
              </w:rPr>
              <w:t>3.4</w:t>
            </w:r>
            <w:r w:rsidRPr="00261BE9">
              <w:rPr>
                <w:rStyle w:val="a6"/>
                <w:rFonts w:hint="eastAsia"/>
                <w:noProof/>
              </w:rPr>
              <w:t>．</w:t>
            </w:r>
            <w:r w:rsidRPr="00261BE9">
              <w:rPr>
                <w:rStyle w:val="a6"/>
                <w:rFonts w:hint="eastAsia"/>
                <w:noProof/>
              </w:rPr>
              <w:t xml:space="preserve"> </w:t>
            </w:r>
            <w:r w:rsidRPr="00261BE9">
              <w:rPr>
                <w:rStyle w:val="a6"/>
                <w:rFonts w:hint="eastAsia"/>
                <w:noProof/>
              </w:rPr>
              <w:t>数据分析</w:t>
            </w:r>
            <w:r>
              <w:rPr>
                <w:noProof/>
                <w:webHidden/>
              </w:rPr>
              <w:tab/>
            </w:r>
            <w:r>
              <w:rPr>
                <w:noProof/>
                <w:webHidden/>
              </w:rPr>
              <w:fldChar w:fldCharType="begin"/>
            </w:r>
            <w:r>
              <w:rPr>
                <w:noProof/>
                <w:webHidden/>
              </w:rPr>
              <w:instrText xml:space="preserve"> PAGEREF _Toc77616241 \h </w:instrText>
            </w:r>
            <w:r>
              <w:rPr>
                <w:noProof/>
                <w:webHidden/>
              </w:rPr>
            </w:r>
            <w:r>
              <w:rPr>
                <w:noProof/>
                <w:webHidden/>
              </w:rPr>
              <w:fldChar w:fldCharType="separate"/>
            </w:r>
            <w:r w:rsidR="00A33496">
              <w:rPr>
                <w:noProof/>
                <w:webHidden/>
              </w:rPr>
              <w:t>11</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2" w:history="1">
            <w:r w:rsidRPr="00261BE9">
              <w:rPr>
                <w:rStyle w:val="a6"/>
                <w:rFonts w:hint="eastAsia"/>
                <w:noProof/>
              </w:rPr>
              <w:t>3.5</w:t>
            </w:r>
            <w:r w:rsidRPr="00261BE9">
              <w:rPr>
                <w:rStyle w:val="a6"/>
                <w:rFonts w:hint="eastAsia"/>
                <w:noProof/>
              </w:rPr>
              <w:t>．</w:t>
            </w:r>
            <w:r w:rsidRPr="00261BE9">
              <w:rPr>
                <w:rStyle w:val="a6"/>
                <w:rFonts w:hint="eastAsia"/>
                <w:noProof/>
              </w:rPr>
              <w:t xml:space="preserve"> </w:t>
            </w:r>
            <w:r w:rsidRPr="00261BE9">
              <w:rPr>
                <w:rStyle w:val="a6"/>
                <w:rFonts w:hint="eastAsia"/>
                <w:noProof/>
              </w:rPr>
              <w:t>数据展现</w:t>
            </w:r>
            <w:r>
              <w:rPr>
                <w:noProof/>
                <w:webHidden/>
              </w:rPr>
              <w:tab/>
            </w:r>
            <w:r>
              <w:rPr>
                <w:noProof/>
                <w:webHidden/>
              </w:rPr>
              <w:fldChar w:fldCharType="begin"/>
            </w:r>
            <w:r>
              <w:rPr>
                <w:noProof/>
                <w:webHidden/>
              </w:rPr>
              <w:instrText xml:space="preserve"> PAGEREF _Toc77616242 \h </w:instrText>
            </w:r>
            <w:r>
              <w:rPr>
                <w:noProof/>
                <w:webHidden/>
              </w:rPr>
            </w:r>
            <w:r>
              <w:rPr>
                <w:noProof/>
                <w:webHidden/>
              </w:rPr>
              <w:fldChar w:fldCharType="separate"/>
            </w:r>
            <w:r w:rsidR="00A33496">
              <w:rPr>
                <w:noProof/>
                <w:webHidden/>
              </w:rPr>
              <w:t>12</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3" w:history="1">
            <w:r w:rsidRPr="00261BE9">
              <w:rPr>
                <w:rStyle w:val="a6"/>
                <w:rFonts w:hint="eastAsia"/>
                <w:noProof/>
              </w:rPr>
              <w:t>3.6</w:t>
            </w:r>
            <w:r w:rsidRPr="00261BE9">
              <w:rPr>
                <w:rStyle w:val="a6"/>
                <w:rFonts w:hint="eastAsia"/>
                <w:noProof/>
              </w:rPr>
              <w:t>．</w:t>
            </w:r>
            <w:r w:rsidRPr="00261BE9">
              <w:rPr>
                <w:rStyle w:val="a6"/>
                <w:rFonts w:hint="eastAsia"/>
                <w:noProof/>
              </w:rPr>
              <w:t xml:space="preserve"> </w:t>
            </w:r>
            <w:r w:rsidRPr="00261BE9">
              <w:rPr>
                <w:rStyle w:val="a6"/>
                <w:rFonts w:hint="eastAsia"/>
                <w:noProof/>
              </w:rPr>
              <w:t>报告撰写</w:t>
            </w:r>
            <w:r>
              <w:rPr>
                <w:noProof/>
                <w:webHidden/>
              </w:rPr>
              <w:tab/>
            </w:r>
            <w:r>
              <w:rPr>
                <w:noProof/>
                <w:webHidden/>
              </w:rPr>
              <w:fldChar w:fldCharType="begin"/>
            </w:r>
            <w:r>
              <w:rPr>
                <w:noProof/>
                <w:webHidden/>
              </w:rPr>
              <w:instrText xml:space="preserve"> PAGEREF _Toc77616243 \h </w:instrText>
            </w:r>
            <w:r>
              <w:rPr>
                <w:noProof/>
                <w:webHidden/>
              </w:rPr>
            </w:r>
            <w:r>
              <w:rPr>
                <w:noProof/>
                <w:webHidden/>
              </w:rPr>
              <w:fldChar w:fldCharType="separate"/>
            </w:r>
            <w:r w:rsidR="00A33496">
              <w:rPr>
                <w:noProof/>
                <w:webHidden/>
              </w:rPr>
              <w:t>13</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44" w:history="1">
            <w:r w:rsidRPr="00261BE9">
              <w:rPr>
                <w:rStyle w:val="a6"/>
                <w:rFonts w:hint="eastAsia"/>
                <w:noProof/>
              </w:rPr>
              <w:t>4</w:t>
            </w:r>
            <w:r w:rsidRPr="00261BE9">
              <w:rPr>
                <w:rStyle w:val="a6"/>
                <w:rFonts w:hint="eastAsia"/>
                <w:noProof/>
              </w:rPr>
              <w:t>．</w:t>
            </w:r>
            <w:r w:rsidRPr="00261BE9">
              <w:rPr>
                <w:rStyle w:val="a6"/>
                <w:rFonts w:hint="eastAsia"/>
                <w:noProof/>
              </w:rPr>
              <w:t xml:space="preserve"> </w:t>
            </w:r>
            <w:r w:rsidRPr="00261BE9">
              <w:rPr>
                <w:rStyle w:val="a6"/>
                <w:rFonts w:hint="eastAsia"/>
                <w:noProof/>
              </w:rPr>
              <w:t>大数据时代</w:t>
            </w:r>
            <w:r>
              <w:rPr>
                <w:noProof/>
                <w:webHidden/>
              </w:rPr>
              <w:tab/>
            </w:r>
            <w:r>
              <w:rPr>
                <w:noProof/>
                <w:webHidden/>
              </w:rPr>
              <w:fldChar w:fldCharType="begin"/>
            </w:r>
            <w:r>
              <w:rPr>
                <w:noProof/>
                <w:webHidden/>
              </w:rPr>
              <w:instrText xml:space="preserve"> PAGEREF _Toc77616244 \h </w:instrText>
            </w:r>
            <w:r>
              <w:rPr>
                <w:noProof/>
                <w:webHidden/>
              </w:rPr>
            </w:r>
            <w:r>
              <w:rPr>
                <w:noProof/>
                <w:webHidden/>
              </w:rPr>
              <w:fldChar w:fldCharType="separate"/>
            </w:r>
            <w:r w:rsidR="00A33496">
              <w:rPr>
                <w:noProof/>
                <w:webHidden/>
              </w:rPr>
              <w:t>14</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5" w:history="1">
            <w:r w:rsidRPr="00261BE9">
              <w:rPr>
                <w:rStyle w:val="a6"/>
                <w:rFonts w:hint="eastAsia"/>
                <w:noProof/>
              </w:rPr>
              <w:t>4.1</w:t>
            </w:r>
            <w:r w:rsidRPr="00261BE9">
              <w:rPr>
                <w:rStyle w:val="a6"/>
                <w:rFonts w:hint="eastAsia"/>
                <w:noProof/>
              </w:rPr>
              <w:t>．</w:t>
            </w:r>
            <w:r w:rsidRPr="00261BE9">
              <w:rPr>
                <w:rStyle w:val="a6"/>
                <w:rFonts w:hint="eastAsia"/>
                <w:noProof/>
              </w:rPr>
              <w:t xml:space="preserve"> </w:t>
            </w:r>
            <w:r w:rsidRPr="00261BE9">
              <w:rPr>
                <w:rStyle w:val="a6"/>
                <w:rFonts w:hint="eastAsia"/>
                <w:noProof/>
              </w:rPr>
              <w:t>概述</w:t>
            </w:r>
            <w:r>
              <w:rPr>
                <w:noProof/>
                <w:webHidden/>
              </w:rPr>
              <w:tab/>
            </w:r>
            <w:r>
              <w:rPr>
                <w:noProof/>
                <w:webHidden/>
              </w:rPr>
              <w:fldChar w:fldCharType="begin"/>
            </w:r>
            <w:r>
              <w:rPr>
                <w:noProof/>
                <w:webHidden/>
              </w:rPr>
              <w:instrText xml:space="preserve"> PAGEREF _Toc77616245 \h </w:instrText>
            </w:r>
            <w:r>
              <w:rPr>
                <w:noProof/>
                <w:webHidden/>
              </w:rPr>
            </w:r>
            <w:r>
              <w:rPr>
                <w:noProof/>
                <w:webHidden/>
              </w:rPr>
              <w:fldChar w:fldCharType="separate"/>
            </w:r>
            <w:r w:rsidR="00A33496">
              <w:rPr>
                <w:noProof/>
                <w:webHidden/>
              </w:rPr>
              <w:t>14</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6" w:history="1">
            <w:r w:rsidRPr="00261BE9">
              <w:rPr>
                <w:rStyle w:val="a6"/>
                <w:rFonts w:hint="eastAsia"/>
                <w:noProof/>
              </w:rPr>
              <w:t>4.2</w:t>
            </w:r>
            <w:r w:rsidRPr="00261BE9">
              <w:rPr>
                <w:rStyle w:val="a6"/>
                <w:rFonts w:hint="eastAsia"/>
                <w:noProof/>
              </w:rPr>
              <w:t>．</w:t>
            </w:r>
            <w:r w:rsidRPr="00261BE9">
              <w:rPr>
                <w:rStyle w:val="a6"/>
                <w:rFonts w:hint="eastAsia"/>
                <w:noProof/>
              </w:rPr>
              <w:t xml:space="preserve"> </w:t>
            </w:r>
            <w:r w:rsidRPr="00261BE9">
              <w:rPr>
                <w:rStyle w:val="a6"/>
                <w:rFonts w:hint="eastAsia"/>
                <w:noProof/>
              </w:rPr>
              <w:t>海量数据的挑战</w:t>
            </w:r>
            <w:r>
              <w:rPr>
                <w:noProof/>
                <w:webHidden/>
              </w:rPr>
              <w:tab/>
            </w:r>
            <w:r>
              <w:rPr>
                <w:noProof/>
                <w:webHidden/>
              </w:rPr>
              <w:fldChar w:fldCharType="begin"/>
            </w:r>
            <w:r>
              <w:rPr>
                <w:noProof/>
                <w:webHidden/>
              </w:rPr>
              <w:instrText xml:space="preserve"> PAGEREF _Toc77616246 \h </w:instrText>
            </w:r>
            <w:r>
              <w:rPr>
                <w:noProof/>
                <w:webHidden/>
              </w:rPr>
            </w:r>
            <w:r>
              <w:rPr>
                <w:noProof/>
                <w:webHidden/>
              </w:rPr>
              <w:fldChar w:fldCharType="separate"/>
            </w:r>
            <w:r w:rsidR="00A33496">
              <w:rPr>
                <w:noProof/>
                <w:webHidden/>
              </w:rPr>
              <w:t>15</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7" w:history="1">
            <w:r w:rsidRPr="00261BE9">
              <w:rPr>
                <w:rStyle w:val="a6"/>
                <w:rFonts w:hint="eastAsia"/>
                <w:noProof/>
              </w:rPr>
              <w:t>4.3</w:t>
            </w:r>
            <w:r w:rsidRPr="00261BE9">
              <w:rPr>
                <w:rStyle w:val="a6"/>
                <w:rFonts w:hint="eastAsia"/>
                <w:noProof/>
              </w:rPr>
              <w:t>．</w:t>
            </w:r>
            <w:r w:rsidRPr="00261BE9">
              <w:rPr>
                <w:rStyle w:val="a6"/>
                <w:rFonts w:hint="eastAsia"/>
                <w:noProof/>
              </w:rPr>
              <w:t xml:space="preserve"> </w:t>
            </w:r>
            <w:r w:rsidRPr="00261BE9">
              <w:rPr>
                <w:rStyle w:val="a6"/>
                <w:rFonts w:hint="eastAsia"/>
                <w:noProof/>
              </w:rPr>
              <w:t>大数据的特点（</w:t>
            </w:r>
            <w:r w:rsidRPr="00261BE9">
              <w:rPr>
                <w:rStyle w:val="a6"/>
                <w:noProof/>
              </w:rPr>
              <w:t>5V</w:t>
            </w:r>
            <w:r w:rsidRPr="00261BE9">
              <w:rPr>
                <w:rStyle w:val="a6"/>
                <w:rFonts w:hint="eastAsia"/>
                <w:noProof/>
              </w:rPr>
              <w:t>特征）</w:t>
            </w:r>
            <w:r>
              <w:rPr>
                <w:noProof/>
                <w:webHidden/>
              </w:rPr>
              <w:tab/>
            </w:r>
            <w:r>
              <w:rPr>
                <w:noProof/>
                <w:webHidden/>
              </w:rPr>
              <w:fldChar w:fldCharType="begin"/>
            </w:r>
            <w:r>
              <w:rPr>
                <w:noProof/>
                <w:webHidden/>
              </w:rPr>
              <w:instrText xml:space="preserve"> PAGEREF _Toc77616247 \h </w:instrText>
            </w:r>
            <w:r>
              <w:rPr>
                <w:noProof/>
                <w:webHidden/>
              </w:rPr>
            </w:r>
            <w:r>
              <w:rPr>
                <w:noProof/>
                <w:webHidden/>
              </w:rPr>
              <w:fldChar w:fldCharType="separate"/>
            </w:r>
            <w:r w:rsidR="00A33496">
              <w:rPr>
                <w:noProof/>
                <w:webHidden/>
              </w:rPr>
              <w:t>16</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48" w:history="1">
            <w:r w:rsidRPr="00261BE9">
              <w:rPr>
                <w:rStyle w:val="a6"/>
                <w:rFonts w:hint="eastAsia"/>
                <w:noProof/>
              </w:rPr>
              <w:t>4.4</w:t>
            </w:r>
            <w:r w:rsidRPr="00261BE9">
              <w:rPr>
                <w:rStyle w:val="a6"/>
                <w:rFonts w:hint="eastAsia"/>
                <w:noProof/>
              </w:rPr>
              <w:t>．</w:t>
            </w:r>
            <w:r w:rsidRPr="00261BE9">
              <w:rPr>
                <w:rStyle w:val="a6"/>
                <w:rFonts w:hint="eastAsia"/>
                <w:noProof/>
              </w:rPr>
              <w:t xml:space="preserve"> </w:t>
            </w:r>
            <w:r w:rsidRPr="00261BE9">
              <w:rPr>
                <w:rStyle w:val="a6"/>
                <w:rFonts w:hint="eastAsia"/>
                <w:noProof/>
              </w:rPr>
              <w:t>大数据的应用场景</w:t>
            </w:r>
            <w:r>
              <w:rPr>
                <w:noProof/>
                <w:webHidden/>
              </w:rPr>
              <w:tab/>
            </w:r>
            <w:r>
              <w:rPr>
                <w:noProof/>
                <w:webHidden/>
              </w:rPr>
              <w:fldChar w:fldCharType="begin"/>
            </w:r>
            <w:r>
              <w:rPr>
                <w:noProof/>
                <w:webHidden/>
              </w:rPr>
              <w:instrText xml:space="preserve"> PAGEREF _Toc77616248 \h </w:instrText>
            </w:r>
            <w:r>
              <w:rPr>
                <w:noProof/>
                <w:webHidden/>
              </w:rPr>
            </w:r>
            <w:r>
              <w:rPr>
                <w:noProof/>
                <w:webHidden/>
              </w:rPr>
              <w:fldChar w:fldCharType="separate"/>
            </w:r>
            <w:r w:rsidR="00A33496">
              <w:rPr>
                <w:noProof/>
                <w:webHidden/>
              </w:rPr>
              <w:t>17</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49" w:history="1">
            <w:r w:rsidRPr="00261BE9">
              <w:rPr>
                <w:rStyle w:val="a6"/>
                <w:rFonts w:hint="eastAsia"/>
                <w:noProof/>
              </w:rPr>
              <w:t>5</w:t>
            </w:r>
            <w:r w:rsidRPr="00261BE9">
              <w:rPr>
                <w:rStyle w:val="a6"/>
                <w:rFonts w:hint="eastAsia"/>
                <w:noProof/>
              </w:rPr>
              <w:t>．</w:t>
            </w:r>
            <w:r w:rsidRPr="00261BE9">
              <w:rPr>
                <w:rStyle w:val="a6"/>
                <w:rFonts w:hint="eastAsia"/>
                <w:noProof/>
              </w:rPr>
              <w:t xml:space="preserve"> </w:t>
            </w:r>
            <w:r w:rsidRPr="00261BE9">
              <w:rPr>
                <w:rStyle w:val="a6"/>
                <w:rFonts w:hint="eastAsia"/>
                <w:noProof/>
              </w:rPr>
              <w:t>分布式技术</w:t>
            </w:r>
            <w:r>
              <w:rPr>
                <w:noProof/>
                <w:webHidden/>
              </w:rPr>
              <w:tab/>
            </w:r>
            <w:r>
              <w:rPr>
                <w:noProof/>
                <w:webHidden/>
              </w:rPr>
              <w:fldChar w:fldCharType="begin"/>
            </w:r>
            <w:r>
              <w:rPr>
                <w:noProof/>
                <w:webHidden/>
              </w:rPr>
              <w:instrText xml:space="preserve"> PAGEREF _Toc77616249 \h </w:instrText>
            </w:r>
            <w:r>
              <w:rPr>
                <w:noProof/>
                <w:webHidden/>
              </w:rPr>
            </w:r>
            <w:r>
              <w:rPr>
                <w:noProof/>
                <w:webHidden/>
              </w:rPr>
              <w:fldChar w:fldCharType="separate"/>
            </w:r>
            <w:r w:rsidR="00A33496">
              <w:rPr>
                <w:noProof/>
                <w:webHidden/>
              </w:rPr>
              <w:t>21</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0" w:history="1">
            <w:r w:rsidRPr="00261BE9">
              <w:rPr>
                <w:rStyle w:val="a6"/>
                <w:rFonts w:hint="eastAsia"/>
                <w:noProof/>
              </w:rPr>
              <w:t>5.1</w:t>
            </w:r>
            <w:r w:rsidRPr="00261BE9">
              <w:rPr>
                <w:rStyle w:val="a6"/>
                <w:rFonts w:hint="eastAsia"/>
                <w:noProof/>
              </w:rPr>
              <w:t>．</w:t>
            </w:r>
            <w:r w:rsidRPr="00261BE9">
              <w:rPr>
                <w:rStyle w:val="a6"/>
                <w:rFonts w:hint="eastAsia"/>
                <w:noProof/>
              </w:rPr>
              <w:t xml:space="preserve"> </w:t>
            </w:r>
            <w:r w:rsidRPr="00261BE9">
              <w:rPr>
                <w:rStyle w:val="a6"/>
                <w:rFonts w:hint="eastAsia"/>
                <w:noProof/>
              </w:rPr>
              <w:t>什么是分布式</w:t>
            </w:r>
            <w:r>
              <w:rPr>
                <w:noProof/>
                <w:webHidden/>
              </w:rPr>
              <w:tab/>
            </w:r>
            <w:r>
              <w:rPr>
                <w:noProof/>
                <w:webHidden/>
              </w:rPr>
              <w:fldChar w:fldCharType="begin"/>
            </w:r>
            <w:r>
              <w:rPr>
                <w:noProof/>
                <w:webHidden/>
              </w:rPr>
              <w:instrText xml:space="preserve"> PAGEREF _Toc77616250 \h </w:instrText>
            </w:r>
            <w:r>
              <w:rPr>
                <w:noProof/>
                <w:webHidden/>
              </w:rPr>
            </w:r>
            <w:r>
              <w:rPr>
                <w:noProof/>
                <w:webHidden/>
              </w:rPr>
              <w:fldChar w:fldCharType="separate"/>
            </w:r>
            <w:r w:rsidR="00A33496">
              <w:rPr>
                <w:noProof/>
                <w:webHidden/>
              </w:rPr>
              <w:t>21</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1" w:history="1">
            <w:r w:rsidRPr="00261BE9">
              <w:rPr>
                <w:rStyle w:val="a6"/>
                <w:rFonts w:hint="eastAsia"/>
                <w:noProof/>
              </w:rPr>
              <w:t>5.2</w:t>
            </w:r>
            <w:r w:rsidRPr="00261BE9">
              <w:rPr>
                <w:rStyle w:val="a6"/>
                <w:rFonts w:hint="eastAsia"/>
                <w:noProof/>
              </w:rPr>
              <w:t>．</w:t>
            </w:r>
            <w:r w:rsidRPr="00261BE9">
              <w:rPr>
                <w:rStyle w:val="a6"/>
                <w:rFonts w:hint="eastAsia"/>
                <w:noProof/>
              </w:rPr>
              <w:t xml:space="preserve"> </w:t>
            </w:r>
            <w:r w:rsidRPr="00261BE9">
              <w:rPr>
                <w:rStyle w:val="a6"/>
                <w:rFonts w:hint="eastAsia"/>
                <w:noProof/>
              </w:rPr>
              <w:t>常用分布式方案</w:t>
            </w:r>
            <w:r>
              <w:rPr>
                <w:noProof/>
                <w:webHidden/>
              </w:rPr>
              <w:tab/>
            </w:r>
            <w:r>
              <w:rPr>
                <w:noProof/>
                <w:webHidden/>
              </w:rPr>
              <w:fldChar w:fldCharType="begin"/>
            </w:r>
            <w:r>
              <w:rPr>
                <w:noProof/>
                <w:webHidden/>
              </w:rPr>
              <w:instrText xml:space="preserve"> PAGEREF _Toc77616251 \h </w:instrText>
            </w:r>
            <w:r>
              <w:rPr>
                <w:noProof/>
                <w:webHidden/>
              </w:rPr>
            </w:r>
            <w:r>
              <w:rPr>
                <w:noProof/>
                <w:webHidden/>
              </w:rPr>
              <w:fldChar w:fldCharType="separate"/>
            </w:r>
            <w:r w:rsidR="00A33496">
              <w:rPr>
                <w:noProof/>
                <w:webHidden/>
              </w:rPr>
              <w:t>23</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2" w:history="1">
            <w:r w:rsidRPr="00261BE9">
              <w:rPr>
                <w:rStyle w:val="a6"/>
                <w:rFonts w:hint="eastAsia"/>
                <w:noProof/>
              </w:rPr>
              <w:t>5.3</w:t>
            </w:r>
            <w:r w:rsidRPr="00261BE9">
              <w:rPr>
                <w:rStyle w:val="a6"/>
                <w:rFonts w:hint="eastAsia"/>
                <w:noProof/>
              </w:rPr>
              <w:t>．</w:t>
            </w:r>
            <w:r w:rsidRPr="00261BE9">
              <w:rPr>
                <w:rStyle w:val="a6"/>
                <w:rFonts w:hint="eastAsia"/>
                <w:noProof/>
              </w:rPr>
              <w:t xml:space="preserve"> </w:t>
            </w:r>
            <w:r w:rsidRPr="00261BE9">
              <w:rPr>
                <w:rStyle w:val="a6"/>
                <w:rFonts w:hint="eastAsia"/>
                <w:noProof/>
              </w:rPr>
              <w:t>分布式、集群</w:t>
            </w:r>
            <w:r>
              <w:rPr>
                <w:noProof/>
                <w:webHidden/>
              </w:rPr>
              <w:tab/>
            </w:r>
            <w:r>
              <w:rPr>
                <w:noProof/>
                <w:webHidden/>
              </w:rPr>
              <w:fldChar w:fldCharType="begin"/>
            </w:r>
            <w:r>
              <w:rPr>
                <w:noProof/>
                <w:webHidden/>
              </w:rPr>
              <w:instrText xml:space="preserve"> PAGEREF _Toc77616252 \h </w:instrText>
            </w:r>
            <w:r>
              <w:rPr>
                <w:noProof/>
                <w:webHidden/>
              </w:rPr>
            </w:r>
            <w:r>
              <w:rPr>
                <w:noProof/>
                <w:webHidden/>
              </w:rPr>
              <w:fldChar w:fldCharType="separate"/>
            </w:r>
            <w:r w:rsidR="00A33496">
              <w:rPr>
                <w:noProof/>
                <w:webHidden/>
              </w:rPr>
              <w:t>24</w:t>
            </w:r>
            <w:r>
              <w:rPr>
                <w:noProof/>
                <w:webHidden/>
              </w:rPr>
              <w:fldChar w:fldCharType="end"/>
            </w:r>
          </w:hyperlink>
        </w:p>
        <w:p w:rsidR="005C2448" w:rsidRDefault="005C2448">
          <w:pPr>
            <w:pStyle w:val="11"/>
            <w:tabs>
              <w:tab w:val="right" w:leader="dot" w:pos="8296"/>
            </w:tabs>
            <w:rPr>
              <w:rFonts w:asciiTheme="minorHAnsi" w:eastAsiaTheme="minorEastAsia" w:hAnsiTheme="minorHAnsi" w:cstheme="minorBidi"/>
              <w:noProof/>
            </w:rPr>
          </w:pPr>
          <w:hyperlink w:anchor="_Toc77616253" w:history="1">
            <w:r w:rsidRPr="00261BE9">
              <w:rPr>
                <w:rStyle w:val="a6"/>
                <w:rFonts w:hint="eastAsia"/>
                <w:noProof/>
              </w:rPr>
              <w:t>三、</w:t>
            </w:r>
            <w:r w:rsidRPr="00261BE9">
              <w:rPr>
                <w:rStyle w:val="a6"/>
                <w:noProof/>
              </w:rPr>
              <w:t xml:space="preserve"> Apache ZooKeeper</w:t>
            </w:r>
            <w:r>
              <w:rPr>
                <w:noProof/>
                <w:webHidden/>
              </w:rPr>
              <w:tab/>
            </w:r>
            <w:r>
              <w:rPr>
                <w:noProof/>
                <w:webHidden/>
              </w:rPr>
              <w:fldChar w:fldCharType="begin"/>
            </w:r>
            <w:r>
              <w:rPr>
                <w:noProof/>
                <w:webHidden/>
              </w:rPr>
              <w:instrText xml:space="preserve"> PAGEREF _Toc77616253 \h </w:instrText>
            </w:r>
            <w:r>
              <w:rPr>
                <w:noProof/>
                <w:webHidden/>
              </w:rPr>
            </w:r>
            <w:r>
              <w:rPr>
                <w:noProof/>
                <w:webHidden/>
              </w:rPr>
              <w:fldChar w:fldCharType="separate"/>
            </w:r>
            <w:r w:rsidR="00A33496">
              <w:rPr>
                <w:noProof/>
                <w:webHidden/>
              </w:rPr>
              <w:t>25</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54" w:history="1">
            <w:r w:rsidRPr="00261BE9">
              <w:rPr>
                <w:rStyle w:val="a6"/>
                <w:rFonts w:hint="eastAsia"/>
                <w:noProof/>
              </w:rPr>
              <w:t>1</w:t>
            </w:r>
            <w:r w:rsidRPr="00261BE9">
              <w:rPr>
                <w:rStyle w:val="a6"/>
                <w:rFonts w:hint="eastAsia"/>
                <w:noProof/>
              </w:rPr>
              <w:t>．</w:t>
            </w:r>
            <w:r w:rsidRPr="00261BE9">
              <w:rPr>
                <w:rStyle w:val="a6"/>
                <w:noProof/>
              </w:rPr>
              <w:t xml:space="preserve"> Zookeeper</w:t>
            </w:r>
            <w:r w:rsidRPr="00261BE9">
              <w:rPr>
                <w:rStyle w:val="a6"/>
                <w:rFonts w:hint="eastAsia"/>
                <w:noProof/>
              </w:rPr>
              <w:t>基本知识</w:t>
            </w:r>
            <w:r>
              <w:rPr>
                <w:noProof/>
                <w:webHidden/>
              </w:rPr>
              <w:tab/>
            </w:r>
            <w:r>
              <w:rPr>
                <w:noProof/>
                <w:webHidden/>
              </w:rPr>
              <w:fldChar w:fldCharType="begin"/>
            </w:r>
            <w:r>
              <w:rPr>
                <w:noProof/>
                <w:webHidden/>
              </w:rPr>
              <w:instrText xml:space="preserve"> PAGEREF _Toc77616254 \h </w:instrText>
            </w:r>
            <w:r>
              <w:rPr>
                <w:noProof/>
                <w:webHidden/>
              </w:rPr>
            </w:r>
            <w:r>
              <w:rPr>
                <w:noProof/>
                <w:webHidden/>
              </w:rPr>
              <w:fldChar w:fldCharType="separate"/>
            </w:r>
            <w:r w:rsidR="00A33496">
              <w:rPr>
                <w:noProof/>
                <w:webHidden/>
              </w:rPr>
              <w:t>25</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5" w:history="1">
            <w:r w:rsidRPr="00261BE9">
              <w:rPr>
                <w:rStyle w:val="a6"/>
                <w:rFonts w:hint="eastAsia"/>
                <w:noProof/>
              </w:rPr>
              <w:t>1.1</w:t>
            </w:r>
            <w:r w:rsidRPr="00261BE9">
              <w:rPr>
                <w:rStyle w:val="a6"/>
                <w:rFonts w:hint="eastAsia"/>
                <w:noProof/>
              </w:rPr>
              <w:t>．</w:t>
            </w:r>
            <w:r w:rsidRPr="00261BE9">
              <w:rPr>
                <w:rStyle w:val="a6"/>
                <w:rFonts w:asciiTheme="minorEastAsia" w:hAnsiTheme="minorEastAsia"/>
                <w:noProof/>
              </w:rPr>
              <w:t xml:space="preserve"> ZooKeeper</w:t>
            </w:r>
            <w:r w:rsidRPr="00261BE9">
              <w:rPr>
                <w:rStyle w:val="a6"/>
                <w:rFonts w:hint="eastAsia"/>
                <w:noProof/>
              </w:rPr>
              <w:t>概述</w:t>
            </w:r>
            <w:r>
              <w:rPr>
                <w:noProof/>
                <w:webHidden/>
              </w:rPr>
              <w:tab/>
            </w:r>
            <w:r>
              <w:rPr>
                <w:noProof/>
                <w:webHidden/>
              </w:rPr>
              <w:fldChar w:fldCharType="begin"/>
            </w:r>
            <w:r>
              <w:rPr>
                <w:noProof/>
                <w:webHidden/>
              </w:rPr>
              <w:instrText xml:space="preserve"> PAGEREF _Toc77616255 \h </w:instrText>
            </w:r>
            <w:r>
              <w:rPr>
                <w:noProof/>
                <w:webHidden/>
              </w:rPr>
            </w:r>
            <w:r>
              <w:rPr>
                <w:noProof/>
                <w:webHidden/>
              </w:rPr>
              <w:fldChar w:fldCharType="separate"/>
            </w:r>
            <w:r w:rsidR="00A33496">
              <w:rPr>
                <w:noProof/>
                <w:webHidden/>
              </w:rPr>
              <w:t>25</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6" w:history="1">
            <w:r w:rsidRPr="00261BE9">
              <w:rPr>
                <w:rStyle w:val="a6"/>
                <w:rFonts w:hint="eastAsia"/>
                <w:noProof/>
              </w:rPr>
              <w:t>1.2</w:t>
            </w:r>
            <w:r w:rsidRPr="00261BE9">
              <w:rPr>
                <w:rStyle w:val="a6"/>
                <w:rFonts w:hint="eastAsia"/>
                <w:noProof/>
              </w:rPr>
              <w:t>．</w:t>
            </w:r>
            <w:r w:rsidRPr="00261BE9">
              <w:rPr>
                <w:rStyle w:val="a6"/>
                <w:noProof/>
              </w:rPr>
              <w:t xml:space="preserve"> ZooKeeper</w:t>
            </w:r>
            <w:r w:rsidRPr="00261BE9">
              <w:rPr>
                <w:rStyle w:val="a6"/>
                <w:rFonts w:hint="eastAsia"/>
                <w:noProof/>
              </w:rPr>
              <w:t>特性</w:t>
            </w:r>
            <w:r>
              <w:rPr>
                <w:noProof/>
                <w:webHidden/>
              </w:rPr>
              <w:tab/>
            </w:r>
            <w:r>
              <w:rPr>
                <w:noProof/>
                <w:webHidden/>
              </w:rPr>
              <w:fldChar w:fldCharType="begin"/>
            </w:r>
            <w:r>
              <w:rPr>
                <w:noProof/>
                <w:webHidden/>
              </w:rPr>
              <w:instrText xml:space="preserve"> PAGEREF _Toc77616256 \h </w:instrText>
            </w:r>
            <w:r>
              <w:rPr>
                <w:noProof/>
                <w:webHidden/>
              </w:rPr>
            </w:r>
            <w:r>
              <w:rPr>
                <w:noProof/>
                <w:webHidden/>
              </w:rPr>
              <w:fldChar w:fldCharType="separate"/>
            </w:r>
            <w:r w:rsidR="00A33496">
              <w:rPr>
                <w:noProof/>
                <w:webHidden/>
              </w:rPr>
              <w:t>26</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7" w:history="1">
            <w:r w:rsidRPr="00261BE9">
              <w:rPr>
                <w:rStyle w:val="a6"/>
                <w:rFonts w:hint="eastAsia"/>
                <w:noProof/>
              </w:rPr>
              <w:t>1.3</w:t>
            </w:r>
            <w:r w:rsidRPr="00261BE9">
              <w:rPr>
                <w:rStyle w:val="a6"/>
                <w:rFonts w:hint="eastAsia"/>
                <w:noProof/>
              </w:rPr>
              <w:t>．</w:t>
            </w:r>
            <w:r w:rsidRPr="00261BE9">
              <w:rPr>
                <w:rStyle w:val="a6"/>
                <w:rFonts w:asciiTheme="minorEastAsia" w:hAnsiTheme="minorEastAsia"/>
                <w:noProof/>
              </w:rPr>
              <w:t xml:space="preserve"> ZooKeeper</w:t>
            </w:r>
            <w:r w:rsidRPr="00261BE9">
              <w:rPr>
                <w:rStyle w:val="a6"/>
                <w:rFonts w:hint="eastAsia"/>
                <w:noProof/>
              </w:rPr>
              <w:t>集群角色</w:t>
            </w:r>
            <w:r>
              <w:rPr>
                <w:noProof/>
                <w:webHidden/>
              </w:rPr>
              <w:tab/>
            </w:r>
            <w:r>
              <w:rPr>
                <w:noProof/>
                <w:webHidden/>
              </w:rPr>
              <w:fldChar w:fldCharType="begin"/>
            </w:r>
            <w:r>
              <w:rPr>
                <w:noProof/>
                <w:webHidden/>
              </w:rPr>
              <w:instrText xml:space="preserve"> PAGEREF _Toc77616257 \h </w:instrText>
            </w:r>
            <w:r>
              <w:rPr>
                <w:noProof/>
                <w:webHidden/>
              </w:rPr>
            </w:r>
            <w:r>
              <w:rPr>
                <w:noProof/>
                <w:webHidden/>
              </w:rPr>
              <w:fldChar w:fldCharType="separate"/>
            </w:r>
            <w:r w:rsidR="00A33496">
              <w:rPr>
                <w:noProof/>
                <w:webHidden/>
              </w:rPr>
              <w:t>27</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58" w:history="1">
            <w:r w:rsidRPr="00261BE9">
              <w:rPr>
                <w:rStyle w:val="a6"/>
                <w:rFonts w:hint="eastAsia"/>
                <w:noProof/>
              </w:rPr>
              <w:t>1.4</w:t>
            </w:r>
            <w:r w:rsidRPr="00261BE9">
              <w:rPr>
                <w:rStyle w:val="a6"/>
                <w:rFonts w:hint="eastAsia"/>
                <w:noProof/>
              </w:rPr>
              <w:t>．</w:t>
            </w:r>
            <w:r w:rsidRPr="00261BE9">
              <w:rPr>
                <w:rStyle w:val="a6"/>
                <w:rFonts w:asciiTheme="minorEastAsia" w:hAnsiTheme="minorEastAsia"/>
                <w:noProof/>
              </w:rPr>
              <w:t xml:space="preserve"> ZooKeeper</w:t>
            </w:r>
            <w:r w:rsidRPr="00261BE9">
              <w:rPr>
                <w:rStyle w:val="a6"/>
                <w:rFonts w:hint="eastAsia"/>
                <w:noProof/>
              </w:rPr>
              <w:t>集群搭建</w:t>
            </w:r>
            <w:r>
              <w:rPr>
                <w:noProof/>
                <w:webHidden/>
              </w:rPr>
              <w:tab/>
            </w:r>
            <w:r>
              <w:rPr>
                <w:noProof/>
                <w:webHidden/>
              </w:rPr>
              <w:fldChar w:fldCharType="begin"/>
            </w:r>
            <w:r>
              <w:rPr>
                <w:noProof/>
                <w:webHidden/>
              </w:rPr>
              <w:instrText xml:space="preserve"> PAGEREF _Toc77616258 \h </w:instrText>
            </w:r>
            <w:r>
              <w:rPr>
                <w:noProof/>
                <w:webHidden/>
              </w:rPr>
            </w:r>
            <w:r>
              <w:rPr>
                <w:noProof/>
                <w:webHidden/>
              </w:rPr>
              <w:fldChar w:fldCharType="separate"/>
            </w:r>
            <w:r w:rsidR="00A33496">
              <w:rPr>
                <w:noProof/>
                <w:webHidden/>
              </w:rPr>
              <w:t>28</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59" w:history="1">
            <w:r w:rsidRPr="00261BE9">
              <w:rPr>
                <w:rStyle w:val="a6"/>
                <w:rFonts w:hint="eastAsia"/>
                <w:noProof/>
              </w:rPr>
              <w:t>2</w:t>
            </w:r>
            <w:r w:rsidRPr="00261BE9">
              <w:rPr>
                <w:rStyle w:val="a6"/>
                <w:rFonts w:hint="eastAsia"/>
                <w:noProof/>
              </w:rPr>
              <w:t>．</w:t>
            </w:r>
            <w:r w:rsidRPr="00261BE9">
              <w:rPr>
                <w:rStyle w:val="a6"/>
                <w:noProof/>
              </w:rPr>
              <w:t xml:space="preserve"> ZooKeeper shell</w:t>
            </w:r>
            <w:r>
              <w:rPr>
                <w:noProof/>
                <w:webHidden/>
              </w:rPr>
              <w:tab/>
            </w:r>
            <w:r>
              <w:rPr>
                <w:noProof/>
                <w:webHidden/>
              </w:rPr>
              <w:fldChar w:fldCharType="begin"/>
            </w:r>
            <w:r>
              <w:rPr>
                <w:noProof/>
                <w:webHidden/>
              </w:rPr>
              <w:instrText xml:space="preserve"> PAGEREF _Toc77616259 \h </w:instrText>
            </w:r>
            <w:r>
              <w:rPr>
                <w:noProof/>
                <w:webHidden/>
              </w:rPr>
            </w:r>
            <w:r>
              <w:rPr>
                <w:noProof/>
                <w:webHidden/>
              </w:rPr>
              <w:fldChar w:fldCharType="separate"/>
            </w:r>
            <w:r w:rsidR="00A33496">
              <w:rPr>
                <w:noProof/>
                <w:webHidden/>
              </w:rPr>
              <w:t>29</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0" w:history="1">
            <w:r w:rsidRPr="00261BE9">
              <w:rPr>
                <w:rStyle w:val="a6"/>
                <w:rFonts w:hint="eastAsia"/>
                <w:noProof/>
              </w:rPr>
              <w:t>2.1</w:t>
            </w:r>
            <w:r w:rsidRPr="00261BE9">
              <w:rPr>
                <w:rStyle w:val="a6"/>
                <w:rFonts w:hint="eastAsia"/>
                <w:noProof/>
              </w:rPr>
              <w:t>．</w:t>
            </w:r>
            <w:r w:rsidRPr="00261BE9">
              <w:rPr>
                <w:rStyle w:val="a6"/>
                <w:rFonts w:hint="eastAsia"/>
                <w:noProof/>
              </w:rPr>
              <w:t xml:space="preserve"> </w:t>
            </w:r>
            <w:r w:rsidRPr="00261BE9">
              <w:rPr>
                <w:rStyle w:val="a6"/>
                <w:rFonts w:hint="eastAsia"/>
                <w:noProof/>
              </w:rPr>
              <w:t>客户端连接</w:t>
            </w:r>
            <w:r>
              <w:rPr>
                <w:noProof/>
                <w:webHidden/>
              </w:rPr>
              <w:tab/>
            </w:r>
            <w:r>
              <w:rPr>
                <w:noProof/>
                <w:webHidden/>
              </w:rPr>
              <w:fldChar w:fldCharType="begin"/>
            </w:r>
            <w:r>
              <w:rPr>
                <w:noProof/>
                <w:webHidden/>
              </w:rPr>
              <w:instrText xml:space="preserve"> PAGEREF _Toc77616260 \h </w:instrText>
            </w:r>
            <w:r>
              <w:rPr>
                <w:noProof/>
                <w:webHidden/>
              </w:rPr>
            </w:r>
            <w:r>
              <w:rPr>
                <w:noProof/>
                <w:webHidden/>
              </w:rPr>
              <w:fldChar w:fldCharType="separate"/>
            </w:r>
            <w:r w:rsidR="00A33496">
              <w:rPr>
                <w:noProof/>
                <w:webHidden/>
              </w:rPr>
              <w:t>29</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1" w:history="1">
            <w:r w:rsidRPr="00261BE9">
              <w:rPr>
                <w:rStyle w:val="a6"/>
                <w:rFonts w:hint="eastAsia"/>
                <w:noProof/>
              </w:rPr>
              <w:t>2.2</w:t>
            </w:r>
            <w:r w:rsidRPr="00261BE9">
              <w:rPr>
                <w:rStyle w:val="a6"/>
                <w:rFonts w:hint="eastAsia"/>
                <w:noProof/>
              </w:rPr>
              <w:t>．</w:t>
            </w:r>
            <w:r w:rsidRPr="00261BE9">
              <w:rPr>
                <w:rStyle w:val="a6"/>
                <w:noProof/>
              </w:rPr>
              <w:t xml:space="preserve"> shell</w:t>
            </w:r>
            <w:r w:rsidRPr="00261BE9">
              <w:rPr>
                <w:rStyle w:val="a6"/>
                <w:rFonts w:hint="eastAsia"/>
                <w:noProof/>
              </w:rPr>
              <w:t>基本操作</w:t>
            </w:r>
            <w:r>
              <w:rPr>
                <w:noProof/>
                <w:webHidden/>
              </w:rPr>
              <w:tab/>
            </w:r>
            <w:r>
              <w:rPr>
                <w:noProof/>
                <w:webHidden/>
              </w:rPr>
              <w:fldChar w:fldCharType="begin"/>
            </w:r>
            <w:r>
              <w:rPr>
                <w:noProof/>
                <w:webHidden/>
              </w:rPr>
              <w:instrText xml:space="preserve"> PAGEREF _Toc77616261 \h </w:instrText>
            </w:r>
            <w:r>
              <w:rPr>
                <w:noProof/>
                <w:webHidden/>
              </w:rPr>
            </w:r>
            <w:r>
              <w:rPr>
                <w:noProof/>
                <w:webHidden/>
              </w:rPr>
              <w:fldChar w:fldCharType="separate"/>
            </w:r>
            <w:r w:rsidR="00A33496">
              <w:rPr>
                <w:noProof/>
                <w:webHidden/>
              </w:rPr>
              <w:t>29</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62" w:history="1">
            <w:r w:rsidRPr="00261BE9">
              <w:rPr>
                <w:rStyle w:val="a6"/>
                <w:rFonts w:hint="eastAsia"/>
                <w:noProof/>
              </w:rPr>
              <w:t>3</w:t>
            </w:r>
            <w:r w:rsidRPr="00261BE9">
              <w:rPr>
                <w:rStyle w:val="a6"/>
                <w:rFonts w:hint="eastAsia"/>
                <w:noProof/>
              </w:rPr>
              <w:t>．</w:t>
            </w:r>
            <w:r w:rsidRPr="00261BE9">
              <w:rPr>
                <w:rStyle w:val="a6"/>
                <w:noProof/>
              </w:rPr>
              <w:t xml:space="preserve"> ZooKeeper</w:t>
            </w:r>
            <w:r w:rsidRPr="00261BE9">
              <w:rPr>
                <w:rStyle w:val="a6"/>
                <w:rFonts w:hint="eastAsia"/>
                <w:noProof/>
              </w:rPr>
              <w:t>数据模型</w:t>
            </w:r>
            <w:r>
              <w:rPr>
                <w:noProof/>
                <w:webHidden/>
              </w:rPr>
              <w:tab/>
            </w:r>
            <w:r>
              <w:rPr>
                <w:noProof/>
                <w:webHidden/>
              </w:rPr>
              <w:fldChar w:fldCharType="begin"/>
            </w:r>
            <w:r>
              <w:rPr>
                <w:noProof/>
                <w:webHidden/>
              </w:rPr>
              <w:instrText xml:space="preserve"> PAGEREF _Toc77616262 \h </w:instrText>
            </w:r>
            <w:r>
              <w:rPr>
                <w:noProof/>
                <w:webHidden/>
              </w:rPr>
            </w:r>
            <w:r>
              <w:rPr>
                <w:noProof/>
                <w:webHidden/>
              </w:rPr>
              <w:fldChar w:fldCharType="separate"/>
            </w:r>
            <w:r w:rsidR="00A33496">
              <w:rPr>
                <w:noProof/>
                <w:webHidden/>
              </w:rPr>
              <w:t>32</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3" w:history="1">
            <w:r w:rsidRPr="00261BE9">
              <w:rPr>
                <w:rStyle w:val="a6"/>
                <w:rFonts w:hint="eastAsia"/>
                <w:noProof/>
              </w:rPr>
              <w:t>3.1</w:t>
            </w:r>
            <w:r w:rsidRPr="00261BE9">
              <w:rPr>
                <w:rStyle w:val="a6"/>
                <w:rFonts w:hint="eastAsia"/>
                <w:noProof/>
              </w:rPr>
              <w:t>．</w:t>
            </w:r>
            <w:r w:rsidRPr="00261BE9">
              <w:rPr>
                <w:rStyle w:val="a6"/>
                <w:rFonts w:hint="eastAsia"/>
                <w:noProof/>
              </w:rPr>
              <w:t xml:space="preserve"> </w:t>
            </w:r>
            <w:r w:rsidRPr="00261BE9">
              <w:rPr>
                <w:rStyle w:val="a6"/>
                <w:rFonts w:hint="eastAsia"/>
                <w:noProof/>
              </w:rPr>
              <w:t>数据结构图</w:t>
            </w:r>
            <w:r>
              <w:rPr>
                <w:noProof/>
                <w:webHidden/>
              </w:rPr>
              <w:tab/>
            </w:r>
            <w:r>
              <w:rPr>
                <w:noProof/>
                <w:webHidden/>
              </w:rPr>
              <w:fldChar w:fldCharType="begin"/>
            </w:r>
            <w:r>
              <w:rPr>
                <w:noProof/>
                <w:webHidden/>
              </w:rPr>
              <w:instrText xml:space="preserve"> PAGEREF _Toc77616263 \h </w:instrText>
            </w:r>
            <w:r>
              <w:rPr>
                <w:noProof/>
                <w:webHidden/>
              </w:rPr>
            </w:r>
            <w:r>
              <w:rPr>
                <w:noProof/>
                <w:webHidden/>
              </w:rPr>
              <w:fldChar w:fldCharType="separate"/>
            </w:r>
            <w:r w:rsidR="00A33496">
              <w:rPr>
                <w:noProof/>
                <w:webHidden/>
              </w:rPr>
              <w:t>33</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4" w:history="1">
            <w:r w:rsidRPr="00261BE9">
              <w:rPr>
                <w:rStyle w:val="a6"/>
                <w:rFonts w:hint="eastAsia"/>
                <w:noProof/>
              </w:rPr>
              <w:t>3.2</w:t>
            </w:r>
            <w:r w:rsidRPr="00261BE9">
              <w:rPr>
                <w:rStyle w:val="a6"/>
                <w:rFonts w:hint="eastAsia"/>
                <w:noProof/>
              </w:rPr>
              <w:t>．</w:t>
            </w:r>
            <w:r w:rsidRPr="00261BE9">
              <w:rPr>
                <w:rStyle w:val="a6"/>
                <w:rFonts w:hint="eastAsia"/>
                <w:noProof/>
              </w:rPr>
              <w:t xml:space="preserve"> </w:t>
            </w:r>
            <w:r w:rsidRPr="00261BE9">
              <w:rPr>
                <w:rStyle w:val="a6"/>
                <w:rFonts w:hint="eastAsia"/>
                <w:noProof/>
              </w:rPr>
              <w:t>节点类型</w:t>
            </w:r>
            <w:r>
              <w:rPr>
                <w:noProof/>
                <w:webHidden/>
              </w:rPr>
              <w:tab/>
            </w:r>
            <w:r>
              <w:rPr>
                <w:noProof/>
                <w:webHidden/>
              </w:rPr>
              <w:fldChar w:fldCharType="begin"/>
            </w:r>
            <w:r>
              <w:rPr>
                <w:noProof/>
                <w:webHidden/>
              </w:rPr>
              <w:instrText xml:space="preserve"> PAGEREF _Toc77616264 \h </w:instrText>
            </w:r>
            <w:r>
              <w:rPr>
                <w:noProof/>
                <w:webHidden/>
              </w:rPr>
            </w:r>
            <w:r>
              <w:rPr>
                <w:noProof/>
                <w:webHidden/>
              </w:rPr>
              <w:fldChar w:fldCharType="separate"/>
            </w:r>
            <w:r w:rsidR="00A33496">
              <w:rPr>
                <w:noProof/>
                <w:webHidden/>
              </w:rPr>
              <w:t>34</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5" w:history="1">
            <w:r w:rsidRPr="00261BE9">
              <w:rPr>
                <w:rStyle w:val="a6"/>
                <w:rFonts w:hint="eastAsia"/>
                <w:noProof/>
              </w:rPr>
              <w:t>3.3</w:t>
            </w:r>
            <w:r w:rsidRPr="00261BE9">
              <w:rPr>
                <w:rStyle w:val="a6"/>
                <w:rFonts w:hint="eastAsia"/>
                <w:noProof/>
              </w:rPr>
              <w:t>．</w:t>
            </w:r>
            <w:r w:rsidRPr="00261BE9">
              <w:rPr>
                <w:rStyle w:val="a6"/>
                <w:rFonts w:hint="eastAsia"/>
                <w:noProof/>
              </w:rPr>
              <w:t xml:space="preserve"> </w:t>
            </w:r>
            <w:r w:rsidRPr="00261BE9">
              <w:rPr>
                <w:rStyle w:val="a6"/>
                <w:rFonts w:hint="eastAsia"/>
                <w:noProof/>
              </w:rPr>
              <w:t>节点属性</w:t>
            </w:r>
            <w:r>
              <w:rPr>
                <w:noProof/>
                <w:webHidden/>
              </w:rPr>
              <w:tab/>
            </w:r>
            <w:r>
              <w:rPr>
                <w:noProof/>
                <w:webHidden/>
              </w:rPr>
              <w:fldChar w:fldCharType="begin"/>
            </w:r>
            <w:r>
              <w:rPr>
                <w:noProof/>
                <w:webHidden/>
              </w:rPr>
              <w:instrText xml:space="preserve"> PAGEREF _Toc77616265 \h </w:instrText>
            </w:r>
            <w:r>
              <w:rPr>
                <w:noProof/>
                <w:webHidden/>
              </w:rPr>
            </w:r>
            <w:r>
              <w:rPr>
                <w:noProof/>
                <w:webHidden/>
              </w:rPr>
              <w:fldChar w:fldCharType="separate"/>
            </w:r>
            <w:r w:rsidR="00A33496">
              <w:rPr>
                <w:noProof/>
                <w:webHidden/>
              </w:rPr>
              <w:t>35</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66" w:history="1">
            <w:r w:rsidRPr="00261BE9">
              <w:rPr>
                <w:rStyle w:val="a6"/>
                <w:rFonts w:hint="eastAsia"/>
                <w:noProof/>
              </w:rPr>
              <w:t>4</w:t>
            </w:r>
            <w:r w:rsidRPr="00261BE9">
              <w:rPr>
                <w:rStyle w:val="a6"/>
                <w:rFonts w:hint="eastAsia"/>
                <w:noProof/>
              </w:rPr>
              <w:t>．</w:t>
            </w:r>
            <w:r w:rsidRPr="00261BE9">
              <w:rPr>
                <w:rStyle w:val="a6"/>
                <w:noProof/>
              </w:rPr>
              <w:t xml:space="preserve"> ZooKeeper Watcher</w:t>
            </w:r>
            <w:r w:rsidRPr="00261BE9">
              <w:rPr>
                <w:rStyle w:val="a6"/>
                <w:rFonts w:hint="eastAsia"/>
                <w:noProof/>
              </w:rPr>
              <w:t>（监听机制）</w:t>
            </w:r>
            <w:r>
              <w:rPr>
                <w:noProof/>
                <w:webHidden/>
              </w:rPr>
              <w:tab/>
            </w:r>
            <w:r>
              <w:rPr>
                <w:noProof/>
                <w:webHidden/>
              </w:rPr>
              <w:fldChar w:fldCharType="begin"/>
            </w:r>
            <w:r>
              <w:rPr>
                <w:noProof/>
                <w:webHidden/>
              </w:rPr>
              <w:instrText xml:space="preserve"> PAGEREF _Toc77616266 \h </w:instrText>
            </w:r>
            <w:r>
              <w:rPr>
                <w:noProof/>
                <w:webHidden/>
              </w:rPr>
            </w:r>
            <w:r>
              <w:rPr>
                <w:noProof/>
                <w:webHidden/>
              </w:rPr>
              <w:fldChar w:fldCharType="separate"/>
            </w:r>
            <w:r w:rsidR="00A33496">
              <w:rPr>
                <w:noProof/>
                <w:webHidden/>
              </w:rPr>
              <w:t>36</w:t>
            </w:r>
            <w:r>
              <w:rPr>
                <w:noProof/>
                <w:webHidden/>
              </w:rPr>
              <w:fldChar w:fldCharType="end"/>
            </w:r>
          </w:hyperlink>
        </w:p>
        <w:p w:rsidR="005C2448" w:rsidRDefault="005C2448">
          <w:pPr>
            <w:pStyle w:val="20"/>
            <w:tabs>
              <w:tab w:val="right" w:leader="dot" w:pos="8296"/>
            </w:tabs>
            <w:rPr>
              <w:rFonts w:asciiTheme="minorHAnsi" w:eastAsiaTheme="minorEastAsia" w:hAnsiTheme="minorHAnsi" w:cstheme="minorBidi"/>
              <w:noProof/>
            </w:rPr>
          </w:pPr>
          <w:hyperlink w:anchor="_Toc77616267" w:history="1">
            <w:r w:rsidRPr="00261BE9">
              <w:rPr>
                <w:rStyle w:val="a6"/>
                <w:rFonts w:hint="eastAsia"/>
                <w:noProof/>
              </w:rPr>
              <w:t>5</w:t>
            </w:r>
            <w:r w:rsidRPr="00261BE9">
              <w:rPr>
                <w:rStyle w:val="a6"/>
                <w:rFonts w:hint="eastAsia"/>
                <w:noProof/>
              </w:rPr>
              <w:t>．</w:t>
            </w:r>
            <w:r w:rsidRPr="00261BE9">
              <w:rPr>
                <w:rStyle w:val="a6"/>
                <w:noProof/>
              </w:rPr>
              <w:t xml:space="preserve"> Zookeeper</w:t>
            </w:r>
            <w:r w:rsidRPr="00261BE9">
              <w:rPr>
                <w:rStyle w:val="a6"/>
                <w:rFonts w:hint="eastAsia"/>
                <w:noProof/>
              </w:rPr>
              <w:t>典型应用</w:t>
            </w:r>
            <w:r>
              <w:rPr>
                <w:noProof/>
                <w:webHidden/>
              </w:rPr>
              <w:tab/>
            </w:r>
            <w:r>
              <w:rPr>
                <w:noProof/>
                <w:webHidden/>
              </w:rPr>
              <w:fldChar w:fldCharType="begin"/>
            </w:r>
            <w:r>
              <w:rPr>
                <w:noProof/>
                <w:webHidden/>
              </w:rPr>
              <w:instrText xml:space="preserve"> PAGEREF _Toc77616267 \h </w:instrText>
            </w:r>
            <w:r>
              <w:rPr>
                <w:noProof/>
                <w:webHidden/>
              </w:rPr>
            </w:r>
            <w:r>
              <w:rPr>
                <w:noProof/>
                <w:webHidden/>
              </w:rPr>
              <w:fldChar w:fldCharType="separate"/>
            </w:r>
            <w:r w:rsidR="00A33496">
              <w:rPr>
                <w:noProof/>
                <w:webHidden/>
              </w:rPr>
              <w:t>39</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8" w:history="1">
            <w:r w:rsidRPr="00261BE9">
              <w:rPr>
                <w:rStyle w:val="a6"/>
                <w:rFonts w:hint="eastAsia"/>
                <w:noProof/>
              </w:rPr>
              <w:t>5.1</w:t>
            </w:r>
            <w:r w:rsidRPr="00261BE9">
              <w:rPr>
                <w:rStyle w:val="a6"/>
                <w:rFonts w:hint="eastAsia"/>
                <w:noProof/>
              </w:rPr>
              <w:t>．</w:t>
            </w:r>
            <w:r w:rsidRPr="00261BE9">
              <w:rPr>
                <w:rStyle w:val="a6"/>
                <w:rFonts w:hint="eastAsia"/>
                <w:noProof/>
              </w:rPr>
              <w:t xml:space="preserve"> </w:t>
            </w:r>
            <w:r w:rsidRPr="00261BE9">
              <w:rPr>
                <w:rStyle w:val="a6"/>
                <w:rFonts w:hint="eastAsia"/>
                <w:noProof/>
              </w:rPr>
              <w:t>数据发布</w:t>
            </w:r>
            <w:r w:rsidRPr="00261BE9">
              <w:rPr>
                <w:rStyle w:val="a6"/>
                <w:noProof/>
              </w:rPr>
              <w:t>/</w:t>
            </w:r>
            <w:r w:rsidRPr="00261BE9">
              <w:rPr>
                <w:rStyle w:val="a6"/>
                <w:rFonts w:hint="eastAsia"/>
                <w:noProof/>
              </w:rPr>
              <w:t>订阅</w:t>
            </w:r>
            <w:r>
              <w:rPr>
                <w:noProof/>
                <w:webHidden/>
              </w:rPr>
              <w:tab/>
            </w:r>
            <w:r>
              <w:rPr>
                <w:noProof/>
                <w:webHidden/>
              </w:rPr>
              <w:fldChar w:fldCharType="begin"/>
            </w:r>
            <w:r>
              <w:rPr>
                <w:noProof/>
                <w:webHidden/>
              </w:rPr>
              <w:instrText xml:space="preserve"> PAGEREF _Toc77616268 \h </w:instrText>
            </w:r>
            <w:r>
              <w:rPr>
                <w:noProof/>
                <w:webHidden/>
              </w:rPr>
            </w:r>
            <w:r>
              <w:rPr>
                <w:noProof/>
                <w:webHidden/>
              </w:rPr>
              <w:fldChar w:fldCharType="separate"/>
            </w:r>
            <w:r w:rsidR="00A33496">
              <w:rPr>
                <w:noProof/>
                <w:webHidden/>
              </w:rPr>
              <w:t>39</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69" w:history="1">
            <w:r w:rsidRPr="00261BE9">
              <w:rPr>
                <w:rStyle w:val="a6"/>
                <w:rFonts w:hint="eastAsia"/>
                <w:noProof/>
              </w:rPr>
              <w:t>5.2</w:t>
            </w:r>
            <w:r w:rsidRPr="00261BE9">
              <w:rPr>
                <w:rStyle w:val="a6"/>
                <w:rFonts w:hint="eastAsia"/>
                <w:noProof/>
              </w:rPr>
              <w:t>．</w:t>
            </w:r>
            <w:r w:rsidRPr="00261BE9">
              <w:rPr>
                <w:rStyle w:val="a6"/>
                <w:rFonts w:hint="eastAsia"/>
                <w:noProof/>
              </w:rPr>
              <w:t xml:space="preserve"> </w:t>
            </w:r>
            <w:r w:rsidRPr="00261BE9">
              <w:rPr>
                <w:rStyle w:val="a6"/>
                <w:rFonts w:hint="eastAsia"/>
                <w:noProof/>
              </w:rPr>
              <w:t>提供集群选举</w:t>
            </w:r>
            <w:r>
              <w:rPr>
                <w:noProof/>
                <w:webHidden/>
              </w:rPr>
              <w:tab/>
            </w:r>
            <w:r>
              <w:rPr>
                <w:noProof/>
                <w:webHidden/>
              </w:rPr>
              <w:fldChar w:fldCharType="begin"/>
            </w:r>
            <w:r>
              <w:rPr>
                <w:noProof/>
                <w:webHidden/>
              </w:rPr>
              <w:instrText xml:space="preserve"> PAGEREF _Toc77616269 \h </w:instrText>
            </w:r>
            <w:r>
              <w:rPr>
                <w:noProof/>
                <w:webHidden/>
              </w:rPr>
            </w:r>
            <w:r>
              <w:rPr>
                <w:noProof/>
                <w:webHidden/>
              </w:rPr>
              <w:fldChar w:fldCharType="separate"/>
            </w:r>
            <w:r w:rsidR="00A33496">
              <w:rPr>
                <w:noProof/>
                <w:webHidden/>
              </w:rPr>
              <w:t>40</w:t>
            </w:r>
            <w:r>
              <w:rPr>
                <w:noProof/>
                <w:webHidden/>
              </w:rPr>
              <w:fldChar w:fldCharType="end"/>
            </w:r>
          </w:hyperlink>
        </w:p>
        <w:p w:rsidR="005C2448" w:rsidRDefault="005C2448">
          <w:pPr>
            <w:pStyle w:val="30"/>
            <w:tabs>
              <w:tab w:val="right" w:leader="dot" w:pos="8296"/>
            </w:tabs>
            <w:rPr>
              <w:rFonts w:asciiTheme="minorHAnsi" w:eastAsiaTheme="minorEastAsia" w:hAnsiTheme="minorHAnsi" w:cstheme="minorBidi"/>
              <w:noProof/>
            </w:rPr>
          </w:pPr>
          <w:hyperlink w:anchor="_Toc77616270" w:history="1">
            <w:r w:rsidRPr="00261BE9">
              <w:rPr>
                <w:rStyle w:val="a6"/>
                <w:rFonts w:hint="eastAsia"/>
                <w:noProof/>
              </w:rPr>
              <w:t>5.3</w:t>
            </w:r>
            <w:r w:rsidRPr="00261BE9">
              <w:rPr>
                <w:rStyle w:val="a6"/>
                <w:rFonts w:hint="eastAsia"/>
                <w:noProof/>
              </w:rPr>
              <w:t>．</w:t>
            </w:r>
            <w:r w:rsidRPr="00261BE9">
              <w:rPr>
                <w:rStyle w:val="a6"/>
                <w:rFonts w:hint="eastAsia"/>
                <w:noProof/>
              </w:rPr>
              <w:t xml:space="preserve"> </w:t>
            </w:r>
            <w:r w:rsidRPr="00261BE9">
              <w:rPr>
                <w:rStyle w:val="a6"/>
                <w:rFonts w:hint="eastAsia"/>
                <w:noProof/>
              </w:rPr>
              <w:t>分布式锁</w:t>
            </w:r>
            <w:r>
              <w:rPr>
                <w:noProof/>
                <w:webHidden/>
              </w:rPr>
              <w:tab/>
            </w:r>
            <w:r>
              <w:rPr>
                <w:noProof/>
                <w:webHidden/>
              </w:rPr>
              <w:fldChar w:fldCharType="begin"/>
            </w:r>
            <w:r>
              <w:rPr>
                <w:noProof/>
                <w:webHidden/>
              </w:rPr>
              <w:instrText xml:space="preserve"> PAGEREF _Toc77616270 \h </w:instrText>
            </w:r>
            <w:r>
              <w:rPr>
                <w:noProof/>
                <w:webHidden/>
              </w:rPr>
            </w:r>
            <w:r>
              <w:rPr>
                <w:noProof/>
                <w:webHidden/>
              </w:rPr>
              <w:fldChar w:fldCharType="separate"/>
            </w:r>
            <w:r w:rsidR="00A33496">
              <w:rPr>
                <w:noProof/>
                <w:webHidden/>
              </w:rPr>
              <w:t>40</w:t>
            </w:r>
            <w:r>
              <w:rPr>
                <w:noProof/>
                <w:webHidden/>
              </w:rPr>
              <w:fldChar w:fldCharType="end"/>
            </w:r>
          </w:hyperlink>
        </w:p>
        <w:p w:rsidR="00177839" w:rsidRPr="004A4ACF" w:rsidRDefault="00177839" w:rsidP="00C9137F">
          <w:pPr>
            <w:rPr>
              <w:b/>
              <w:bCs/>
              <w:lang w:val="zh-CN"/>
            </w:rPr>
          </w:pPr>
          <w:r>
            <w:rPr>
              <w:b/>
              <w:bCs/>
              <w:lang w:val="zh-CN"/>
            </w:rPr>
            <w:fldChar w:fldCharType="end"/>
          </w:r>
        </w:p>
      </w:sdtContent>
    </w:sdt>
    <w:p w:rsidR="00DF14B0" w:rsidRDefault="00DF14B0" w:rsidP="00C9137F">
      <w:pPr>
        <w:widowControl/>
        <w:spacing w:line="240" w:lineRule="auto"/>
        <w:jc w:val="left"/>
        <w:rPr>
          <w:rFonts w:eastAsia="黑体"/>
          <w:b/>
          <w:bCs/>
          <w:kern w:val="44"/>
          <w:sz w:val="44"/>
          <w:szCs w:val="44"/>
        </w:rPr>
      </w:pPr>
      <w:r>
        <w:br w:type="page"/>
      </w:r>
    </w:p>
    <w:p w:rsidR="00262511" w:rsidRDefault="00262511" w:rsidP="00C9137F">
      <w:pPr>
        <w:pStyle w:val="1"/>
        <w:spacing w:before="0" w:line="288" w:lineRule="auto"/>
      </w:pPr>
      <w:bookmarkStart w:id="2" w:name="_Toc77616231"/>
      <w:r>
        <w:lastRenderedPageBreak/>
        <w:t>大数据课程导论</w:t>
      </w:r>
      <w:bookmarkEnd w:id="2"/>
    </w:p>
    <w:p w:rsidR="007B5FBF" w:rsidRDefault="00673798" w:rsidP="009D401F">
      <w:pPr>
        <w:pStyle w:val="2"/>
      </w:pPr>
      <w:bookmarkStart w:id="3" w:name="_Toc77616232"/>
      <w:r>
        <w:rPr>
          <w:rFonts w:hint="eastAsia"/>
        </w:rPr>
        <w:t>数据与</w:t>
      </w:r>
      <w:r w:rsidR="00FD1D71">
        <w:rPr>
          <w:rFonts w:hint="eastAsia"/>
        </w:rPr>
        <w:t>数据分析</w:t>
      </w:r>
      <w:bookmarkEnd w:id="3"/>
    </w:p>
    <w:p w:rsidR="00FD1D71" w:rsidRPr="003636BD" w:rsidRDefault="00FD1D71" w:rsidP="00FD1D71">
      <w:pPr>
        <w:spacing w:line="360" w:lineRule="auto"/>
        <w:ind w:firstLineChars="200" w:firstLine="480"/>
        <w:rPr>
          <w:rFonts w:asciiTheme="minorEastAsia" w:eastAsiaTheme="minorEastAsia" w:hAnsiTheme="minorEastAsia" w:cs="Arial"/>
          <w:sz w:val="24"/>
          <w:szCs w:val="24"/>
          <w:shd w:val="clear" w:color="auto" w:fill="FFFFFF"/>
        </w:rPr>
      </w:pPr>
      <w:r w:rsidRPr="00C43A8B">
        <w:rPr>
          <w:rFonts w:asciiTheme="minorEastAsia" w:eastAsiaTheme="minorEastAsia" w:hAnsiTheme="minorEastAsia" w:cs="Arial" w:hint="eastAsia"/>
          <w:sz w:val="24"/>
          <w:szCs w:val="24"/>
          <w:shd w:val="clear" w:color="auto" w:fill="FFFFFF"/>
        </w:rPr>
        <w:t>数据分析离不开数据</w:t>
      </w:r>
      <w:r>
        <w:rPr>
          <w:rFonts w:asciiTheme="minorEastAsia" w:eastAsiaTheme="minorEastAsia" w:hAnsiTheme="minorEastAsia" w:cs="Arial" w:hint="eastAsia"/>
          <w:sz w:val="24"/>
          <w:szCs w:val="24"/>
          <w:shd w:val="clear" w:color="auto" w:fill="FFFFFF"/>
        </w:rPr>
        <w:t>。百科对</w:t>
      </w:r>
      <w:r w:rsidRPr="003636BD">
        <w:rPr>
          <w:rFonts w:asciiTheme="minorEastAsia" w:eastAsiaTheme="minorEastAsia" w:hAnsiTheme="minorEastAsia" w:cs="Arial" w:hint="eastAsia"/>
          <w:sz w:val="24"/>
          <w:szCs w:val="24"/>
          <w:shd w:val="clear" w:color="auto" w:fill="FFFFFF"/>
        </w:rPr>
        <w:t>数据（data）</w:t>
      </w:r>
      <w:r>
        <w:rPr>
          <w:rFonts w:asciiTheme="minorEastAsia" w:eastAsiaTheme="minorEastAsia" w:hAnsiTheme="minorEastAsia" w:cs="Arial" w:hint="eastAsia"/>
          <w:sz w:val="24"/>
          <w:szCs w:val="24"/>
          <w:shd w:val="clear" w:color="auto" w:fill="FFFFFF"/>
        </w:rPr>
        <w:t>的定义：</w:t>
      </w:r>
      <w:r w:rsidRPr="003636BD">
        <w:rPr>
          <w:rFonts w:asciiTheme="minorEastAsia" w:eastAsiaTheme="minorEastAsia" w:hAnsiTheme="minorEastAsia" w:cs="Arial" w:hint="eastAsia"/>
          <w:sz w:val="24"/>
          <w:szCs w:val="24"/>
          <w:shd w:val="pct15" w:color="auto" w:fill="FFFFFF"/>
        </w:rPr>
        <w:t>是事实或观察的结果，是对客观事物的逻辑归纳，是用于表示客观事物的未经加工的原始素材</w:t>
      </w:r>
      <w:r w:rsidRPr="003636BD">
        <w:rPr>
          <w:rFonts w:asciiTheme="minorEastAsia" w:eastAsiaTheme="minorEastAsia" w:hAnsiTheme="minorEastAsia" w:cs="Arial" w:hint="eastAsia"/>
          <w:sz w:val="24"/>
          <w:szCs w:val="24"/>
          <w:shd w:val="clear" w:color="auto" w:fill="FFFFFF"/>
        </w:rPr>
        <w:t>。数据可以是连续的值，比如声音、图像，称为模拟数据；也可以是离散的，如符号、文字，称为数字数据。</w:t>
      </w:r>
    </w:p>
    <w:p w:rsidR="00FD1D71" w:rsidRDefault="00FD1D71" w:rsidP="00FD1D71">
      <w:pPr>
        <w:spacing w:line="360" w:lineRule="auto"/>
        <w:ind w:firstLineChars="200" w:firstLine="480"/>
        <w:rPr>
          <w:rFonts w:asciiTheme="minorEastAsia" w:eastAsiaTheme="minorEastAsia" w:hAnsiTheme="minorEastAsia" w:cs="Arial"/>
          <w:sz w:val="24"/>
          <w:szCs w:val="24"/>
          <w:shd w:val="pct15" w:color="auto" w:fill="FFFFFF"/>
        </w:rPr>
      </w:pPr>
      <w:r w:rsidRPr="00C43A8B">
        <w:rPr>
          <w:rFonts w:asciiTheme="minorEastAsia" w:eastAsiaTheme="minorEastAsia" w:hAnsiTheme="minorEastAsia" w:cs="Arial" w:hint="eastAsia"/>
          <w:sz w:val="24"/>
          <w:szCs w:val="24"/>
          <w:shd w:val="pct15" w:color="auto" w:fill="FFFFFF"/>
        </w:rPr>
        <w:t>数据分析是指用适当的统计分析方法对收集来的数据进行分析，将它们加以汇总和理解并消化，以求最大化地开发数据的功能，发挥数据的作用。</w:t>
      </w:r>
    </w:p>
    <w:p w:rsidR="00FD1D71" w:rsidRPr="00C43A8B" w:rsidRDefault="00FD1D71" w:rsidP="00FD1D71">
      <w:pPr>
        <w:spacing w:line="360" w:lineRule="auto"/>
        <w:ind w:firstLineChars="200" w:firstLine="420"/>
        <w:rPr>
          <w:rFonts w:asciiTheme="minorEastAsia" w:eastAsiaTheme="minorEastAsia" w:hAnsiTheme="minorEastAsia" w:cs="Arial"/>
          <w:sz w:val="24"/>
          <w:szCs w:val="24"/>
          <w:shd w:val="clear" w:color="auto" w:fill="FFFFFF"/>
        </w:rPr>
      </w:pPr>
      <w:r>
        <w:rPr>
          <w:noProof/>
        </w:rPr>
        <w:drawing>
          <wp:inline distT="0" distB="0" distL="0" distR="0" wp14:anchorId="2ED0CAA5" wp14:editId="1AFAD903">
            <wp:extent cx="5274310" cy="2887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87980"/>
                    </a:xfrm>
                    <a:prstGeom prst="rect">
                      <a:avLst/>
                    </a:prstGeom>
                  </pic:spPr>
                </pic:pic>
              </a:graphicData>
            </a:graphic>
          </wp:inline>
        </w:drawing>
      </w:r>
    </w:p>
    <w:p w:rsidR="002147BB" w:rsidRDefault="00FD1D71" w:rsidP="00770BD7">
      <w:pPr>
        <w:spacing w:after="100" w:afterAutospacing="1" w:line="360" w:lineRule="auto"/>
        <w:ind w:firstLineChars="200" w:firstLine="480"/>
        <w:rPr>
          <w:rFonts w:asciiTheme="minorEastAsia" w:eastAsiaTheme="minorEastAsia" w:hAnsiTheme="minorEastAsia" w:cs="Arial"/>
          <w:sz w:val="24"/>
          <w:szCs w:val="24"/>
          <w:shd w:val="clear" w:color="auto" w:fill="FFFFFF"/>
        </w:rPr>
      </w:pPr>
      <w:r w:rsidRPr="0027614E">
        <w:rPr>
          <w:rFonts w:asciiTheme="minorEastAsia" w:eastAsiaTheme="minorEastAsia" w:hAnsiTheme="minorEastAsia" w:cs="Arial"/>
          <w:sz w:val="24"/>
          <w:szCs w:val="24"/>
          <w:shd w:val="pct15" w:color="auto" w:fill="FFFFFF"/>
        </w:rPr>
        <w:t>商业领域中，</w:t>
      </w:r>
      <w:r w:rsidRPr="007B6D05">
        <w:rPr>
          <w:rFonts w:asciiTheme="minorEastAsia" w:eastAsiaTheme="minorEastAsia" w:hAnsiTheme="minorEastAsia" w:cs="Arial"/>
          <w:color w:val="FF0000"/>
          <w:sz w:val="24"/>
          <w:szCs w:val="24"/>
          <w:shd w:val="pct15" w:color="auto" w:fill="FFFFFF"/>
        </w:rPr>
        <w:t>数据分析能够给帮助企业进行判断和决策，以便采取相应的策略与行动</w:t>
      </w:r>
      <w:r w:rsidRPr="00C43A8B">
        <w:rPr>
          <w:rFonts w:asciiTheme="minorEastAsia" w:eastAsiaTheme="minorEastAsia" w:hAnsiTheme="minorEastAsia" w:cs="Arial"/>
          <w:sz w:val="24"/>
          <w:szCs w:val="24"/>
          <w:shd w:val="clear" w:color="auto" w:fill="FFFFFF"/>
        </w:rPr>
        <w:t>。例如，企业高层希望通过市场分析和研究，把握当前产品的市场动向，从而指定合理的产品研发和销售计划，这就必须依赖数据分析才能完成。生活中最著名的例子便是天气专家通过对气象数据进行分析，并且制作出天气预报，根据预报，我们会做出相应的策略，是带伞还是加件毛衣。</w:t>
      </w:r>
    </w:p>
    <w:p w:rsidR="00FD1D71" w:rsidRDefault="002147BB" w:rsidP="002147BB">
      <w:pPr>
        <w:widowControl/>
        <w:spacing w:line="240" w:lineRule="auto"/>
        <w:jc w:val="left"/>
        <w:rPr>
          <w:rFonts w:asciiTheme="minorEastAsia" w:eastAsiaTheme="minorEastAsia" w:hAnsiTheme="minorEastAsia" w:cs="Arial"/>
          <w:sz w:val="24"/>
          <w:szCs w:val="24"/>
          <w:shd w:val="clear" w:color="auto" w:fill="FFFFFF"/>
        </w:rPr>
      </w:pPr>
      <w:r>
        <w:rPr>
          <w:rFonts w:asciiTheme="minorEastAsia" w:eastAsiaTheme="minorEastAsia" w:hAnsiTheme="minorEastAsia" w:cs="Arial"/>
          <w:sz w:val="24"/>
          <w:szCs w:val="24"/>
          <w:shd w:val="clear" w:color="auto" w:fill="FFFFFF"/>
        </w:rPr>
        <w:br w:type="page"/>
      </w:r>
    </w:p>
    <w:p w:rsidR="002147BB" w:rsidRDefault="006C4E33" w:rsidP="009D401F">
      <w:pPr>
        <w:pStyle w:val="2"/>
        <w:rPr>
          <w:shd w:val="clear" w:color="auto" w:fill="FFFFFF"/>
        </w:rPr>
      </w:pPr>
      <w:bookmarkStart w:id="4" w:name="_Toc77616233"/>
      <w:r>
        <w:rPr>
          <w:rFonts w:hint="eastAsia"/>
          <w:shd w:val="clear" w:color="auto" w:fill="FFFFFF"/>
        </w:rPr>
        <w:lastRenderedPageBreak/>
        <w:t>数据分析作用</w:t>
      </w:r>
      <w:bookmarkEnd w:id="4"/>
    </w:p>
    <w:p w:rsidR="006C4E33" w:rsidRDefault="006C4E33" w:rsidP="009D401F">
      <w:pPr>
        <w:spacing w:line="360" w:lineRule="auto"/>
        <w:ind w:firstLineChars="200" w:firstLine="480"/>
        <w:rPr>
          <w:rFonts w:asciiTheme="minorEastAsia" w:eastAsiaTheme="minorEastAsia" w:hAnsiTheme="minorEastAsia" w:cs="Arial"/>
          <w:sz w:val="24"/>
          <w:szCs w:val="24"/>
          <w:shd w:val="clear" w:color="auto" w:fill="FFFFFF"/>
        </w:rPr>
      </w:pPr>
      <w:r w:rsidRPr="00627BED">
        <w:rPr>
          <w:rFonts w:asciiTheme="minorEastAsia" w:eastAsiaTheme="minorEastAsia" w:hAnsiTheme="minorEastAsia" w:cs="Arial" w:hint="eastAsia"/>
          <w:sz w:val="24"/>
          <w:szCs w:val="24"/>
          <w:shd w:val="clear" w:color="auto" w:fill="FFFFFF"/>
        </w:rPr>
        <w:t>数据分析的目的是</w:t>
      </w:r>
      <w:r w:rsidRPr="00627BED">
        <w:rPr>
          <w:rFonts w:asciiTheme="minorEastAsia" w:eastAsiaTheme="minorEastAsia" w:hAnsiTheme="minorEastAsia" w:cs="Arial" w:hint="eastAsia"/>
          <w:sz w:val="24"/>
          <w:szCs w:val="24"/>
          <w:shd w:val="pct15" w:color="auto" w:fill="FFFFFF"/>
        </w:rPr>
        <w:t>把隐藏</w:t>
      </w:r>
      <w:r>
        <w:rPr>
          <w:rFonts w:asciiTheme="minorEastAsia" w:eastAsiaTheme="minorEastAsia" w:hAnsiTheme="minorEastAsia" w:cs="Arial" w:hint="eastAsia"/>
          <w:sz w:val="24"/>
          <w:szCs w:val="24"/>
          <w:shd w:val="pct15" w:color="auto" w:fill="FFFFFF"/>
        </w:rPr>
        <w:t>在</w:t>
      </w:r>
      <w:r w:rsidRPr="00627BED">
        <w:rPr>
          <w:rFonts w:asciiTheme="minorEastAsia" w:eastAsiaTheme="minorEastAsia" w:hAnsiTheme="minorEastAsia" w:cs="Arial" w:hint="eastAsia"/>
          <w:sz w:val="24"/>
          <w:szCs w:val="24"/>
          <w:shd w:val="pct15" w:color="auto" w:fill="FFFFFF"/>
        </w:rPr>
        <w:t>数据背后的信息集中和提炼出来，总结出所研究对象的内在规律，帮助管理者进行有效的判断和决策</w:t>
      </w:r>
      <w:r w:rsidRPr="00627BED">
        <w:rPr>
          <w:rFonts w:asciiTheme="minorEastAsia" w:eastAsiaTheme="minorEastAsia" w:hAnsiTheme="minorEastAsia" w:cs="Arial" w:hint="eastAsia"/>
          <w:sz w:val="24"/>
          <w:szCs w:val="24"/>
          <w:shd w:val="clear" w:color="auto" w:fill="FFFFFF"/>
        </w:rPr>
        <w:t>。</w:t>
      </w:r>
    </w:p>
    <w:p w:rsidR="006C4E33" w:rsidRDefault="006C4E33" w:rsidP="009D401F">
      <w:pPr>
        <w:spacing w:line="360" w:lineRule="auto"/>
        <w:ind w:firstLineChars="200" w:firstLine="480"/>
        <w:rPr>
          <w:rFonts w:asciiTheme="minorEastAsia" w:eastAsiaTheme="minorEastAsia" w:hAnsiTheme="minorEastAsia" w:cs="Arial"/>
          <w:sz w:val="24"/>
          <w:szCs w:val="24"/>
          <w:shd w:val="clear" w:color="auto" w:fill="FFFFFF"/>
        </w:rPr>
      </w:pPr>
      <w:r w:rsidRPr="00627BED">
        <w:rPr>
          <w:rFonts w:asciiTheme="minorEastAsia" w:eastAsiaTheme="minorEastAsia" w:hAnsiTheme="minorEastAsia" w:cs="Arial" w:hint="eastAsia"/>
          <w:sz w:val="24"/>
          <w:szCs w:val="24"/>
          <w:shd w:val="clear" w:color="auto" w:fill="FFFFFF"/>
        </w:rPr>
        <w:t>数据分析在企业日常经营分析中主要有三大作用：</w:t>
      </w:r>
    </w:p>
    <w:p w:rsidR="006C4E33" w:rsidRPr="00627BED" w:rsidRDefault="006C4E33" w:rsidP="009D401F">
      <w:pPr>
        <w:spacing w:line="360" w:lineRule="auto"/>
        <w:rPr>
          <w:rFonts w:asciiTheme="minorEastAsia" w:eastAsiaTheme="minorEastAsia" w:hAnsiTheme="minorEastAsia" w:cs="Arial"/>
          <w:sz w:val="24"/>
          <w:szCs w:val="24"/>
          <w:shd w:val="clear" w:color="auto" w:fill="FFFFFF"/>
        </w:rPr>
      </w:pPr>
      <w:r>
        <w:rPr>
          <w:noProof/>
        </w:rPr>
        <w:drawing>
          <wp:inline distT="0" distB="0" distL="0" distR="0" wp14:anchorId="505AFA28" wp14:editId="4D3BA978">
            <wp:extent cx="5274310" cy="25888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8895"/>
                    </a:xfrm>
                    <a:prstGeom prst="rect">
                      <a:avLst/>
                    </a:prstGeom>
                  </pic:spPr>
                </pic:pic>
              </a:graphicData>
            </a:graphic>
          </wp:inline>
        </w:drawing>
      </w:r>
    </w:p>
    <w:p w:rsidR="006C4E33" w:rsidRPr="002B6FFC" w:rsidRDefault="006C4E33" w:rsidP="009D401F">
      <w:pPr>
        <w:pStyle w:val="3"/>
        <w:rPr>
          <w:rStyle w:val="ac"/>
        </w:rPr>
      </w:pPr>
      <w:bookmarkStart w:id="5" w:name="_Toc5574742"/>
      <w:bookmarkStart w:id="6" w:name="_Toc77616234"/>
      <w:r w:rsidRPr="002B6FFC">
        <w:rPr>
          <w:rStyle w:val="ac"/>
        </w:rPr>
        <w:t>现状分析</w:t>
      </w:r>
      <w:bookmarkEnd w:id="5"/>
      <w:r w:rsidRPr="002B6FFC">
        <w:rPr>
          <w:rStyle w:val="ac"/>
          <w:rFonts w:hint="eastAsia"/>
        </w:rPr>
        <w:t>（分析当下的数据）</w:t>
      </w:r>
      <w:bookmarkEnd w:id="6"/>
    </w:p>
    <w:p w:rsidR="006C4E33" w:rsidRDefault="006C4E33" w:rsidP="006C4E33">
      <w:pPr>
        <w:spacing w:line="360" w:lineRule="auto"/>
        <w:ind w:firstLineChars="200" w:firstLine="480"/>
        <w:rPr>
          <w:rFonts w:ascii="Arial" w:hAnsi="Arial" w:cs="Arial"/>
          <w:sz w:val="24"/>
          <w:szCs w:val="24"/>
          <w:shd w:val="clear" w:color="auto" w:fill="FFFFFF"/>
        </w:rPr>
      </w:pPr>
      <w:r w:rsidRPr="001C06D6">
        <w:rPr>
          <w:rFonts w:ascii="Arial" w:hAnsi="Arial" w:cs="Arial"/>
          <w:sz w:val="24"/>
          <w:szCs w:val="24"/>
          <w:shd w:val="clear" w:color="auto" w:fill="FFFFFF"/>
        </w:rPr>
        <w:t>简单来说就是</w:t>
      </w:r>
      <w:r w:rsidRPr="002E1E71">
        <w:rPr>
          <w:rFonts w:ascii="Arial" w:hAnsi="Arial" w:cs="Arial"/>
          <w:sz w:val="24"/>
          <w:szCs w:val="24"/>
          <w:shd w:val="pct15" w:color="auto" w:fill="FFFFFF"/>
        </w:rPr>
        <w:t>告诉你</w:t>
      </w:r>
      <w:r w:rsidRPr="002E1E71">
        <w:rPr>
          <w:rFonts w:ascii="Arial" w:hAnsi="Arial" w:cs="Arial" w:hint="eastAsia"/>
          <w:sz w:val="24"/>
          <w:szCs w:val="24"/>
          <w:shd w:val="pct15" w:color="auto" w:fill="FFFFFF"/>
        </w:rPr>
        <w:t>当前的状况</w:t>
      </w:r>
      <w:r>
        <w:rPr>
          <w:rFonts w:ascii="Arial" w:hAnsi="Arial" w:cs="Arial" w:hint="eastAsia"/>
          <w:sz w:val="24"/>
          <w:szCs w:val="24"/>
          <w:shd w:val="clear" w:color="auto" w:fill="FFFFFF"/>
        </w:rPr>
        <w:t>，</w:t>
      </w:r>
      <w:r w:rsidRPr="001C06D6">
        <w:rPr>
          <w:rFonts w:ascii="Arial" w:hAnsi="Arial" w:cs="Arial"/>
          <w:sz w:val="24"/>
          <w:szCs w:val="24"/>
          <w:shd w:val="clear" w:color="auto" w:fill="FFFFFF"/>
        </w:rPr>
        <w:t>具体体现在</w:t>
      </w:r>
      <w:r w:rsidRPr="001C06D6">
        <w:rPr>
          <w:rFonts w:ascii="Arial" w:hAnsi="Arial" w:cs="Arial" w:hint="eastAsia"/>
          <w:sz w:val="24"/>
          <w:szCs w:val="24"/>
          <w:shd w:val="clear" w:color="auto" w:fill="FFFFFF"/>
        </w:rPr>
        <w:t>:</w:t>
      </w:r>
    </w:p>
    <w:p w:rsidR="006C4E33" w:rsidRDefault="006C4E33" w:rsidP="006C4E33">
      <w:pPr>
        <w:spacing w:line="360" w:lineRule="auto"/>
        <w:ind w:firstLineChars="200" w:firstLine="480"/>
        <w:rPr>
          <w:rFonts w:ascii="Arial" w:hAnsi="Arial" w:cs="Arial"/>
          <w:sz w:val="24"/>
          <w:szCs w:val="24"/>
          <w:shd w:val="clear" w:color="auto" w:fill="FFFFFF"/>
        </w:rPr>
      </w:pPr>
      <w:r>
        <w:rPr>
          <w:rFonts w:ascii="Arial" w:hAnsi="Arial" w:cs="Arial"/>
          <w:sz w:val="24"/>
          <w:szCs w:val="24"/>
          <w:shd w:val="clear" w:color="auto" w:fill="FFFFFF"/>
        </w:rPr>
        <w:t>第一，告诉你企业现阶段的整体运营情况，通过各个指标的完成情况来衡量企业的运营状态，以说明企业整天运营是好了还是坏了，好的程度如何，坏的程度又到哪里。</w:t>
      </w:r>
    </w:p>
    <w:p w:rsidR="006C4E33" w:rsidRDefault="006C4E33" w:rsidP="006C4E33">
      <w:pPr>
        <w:spacing w:line="360" w:lineRule="auto"/>
        <w:ind w:firstLineChars="200" w:firstLine="480"/>
        <w:rPr>
          <w:rFonts w:ascii="Arial" w:hAnsi="Arial" w:cs="Arial"/>
          <w:sz w:val="24"/>
          <w:szCs w:val="24"/>
          <w:shd w:val="clear" w:color="auto" w:fill="FFFFFF"/>
        </w:rPr>
      </w:pPr>
      <w:r>
        <w:rPr>
          <w:rFonts w:ascii="Arial" w:hAnsi="Arial" w:cs="Arial"/>
          <w:sz w:val="24"/>
          <w:szCs w:val="24"/>
          <w:shd w:val="clear" w:color="auto" w:fill="FFFFFF"/>
        </w:rPr>
        <w:t>第二，告诉你企业各项业务的构成，让你了解企业各项业务的发展以及变动情况，对企业运营状况有更深入的了解。</w:t>
      </w:r>
    </w:p>
    <w:p w:rsidR="006C4E33" w:rsidRDefault="006C4E33" w:rsidP="006C4E33">
      <w:pPr>
        <w:widowControl/>
        <w:spacing w:line="240" w:lineRule="auto"/>
        <w:jc w:val="left"/>
        <w:rPr>
          <w:rFonts w:ascii="Arial" w:hAnsi="Arial" w:cs="Arial"/>
          <w:sz w:val="24"/>
          <w:szCs w:val="24"/>
          <w:shd w:val="clear" w:color="auto" w:fill="FFFFFF"/>
        </w:rPr>
      </w:pPr>
      <w:r>
        <w:rPr>
          <w:rFonts w:ascii="Arial" w:hAnsi="Arial" w:cs="Arial"/>
          <w:sz w:val="24"/>
          <w:szCs w:val="24"/>
          <w:shd w:val="clear" w:color="auto" w:fill="FFFFFF"/>
        </w:rPr>
        <w:br w:type="page"/>
      </w:r>
    </w:p>
    <w:p w:rsidR="006C4E33" w:rsidRDefault="006C4E33" w:rsidP="006C4E33">
      <w:pPr>
        <w:pStyle w:val="3"/>
        <w:spacing w:before="0"/>
        <w:rPr>
          <w:shd w:val="clear" w:color="auto" w:fill="FFFFFF"/>
        </w:rPr>
      </w:pPr>
      <w:bookmarkStart w:id="7" w:name="_Toc5574743"/>
      <w:bookmarkStart w:id="8" w:name="_Toc77616235"/>
      <w:r>
        <w:rPr>
          <w:shd w:val="clear" w:color="auto" w:fill="FFFFFF"/>
        </w:rPr>
        <w:lastRenderedPageBreak/>
        <w:t>原因分析</w:t>
      </w:r>
      <w:bookmarkEnd w:id="7"/>
      <w:r>
        <w:rPr>
          <w:rFonts w:hint="eastAsia"/>
          <w:shd w:val="clear" w:color="auto" w:fill="FFFFFF"/>
        </w:rPr>
        <w:t>（分析过去的数据）</w:t>
      </w:r>
      <w:bookmarkEnd w:id="8"/>
    </w:p>
    <w:p w:rsidR="006C4E33" w:rsidRDefault="006C4E33" w:rsidP="006C4E33">
      <w:pPr>
        <w:spacing w:line="360" w:lineRule="auto"/>
        <w:ind w:left="420" w:firstLine="60"/>
        <w:rPr>
          <w:rFonts w:ascii="Arial" w:hAnsi="Arial" w:cs="Arial"/>
          <w:sz w:val="24"/>
          <w:szCs w:val="24"/>
          <w:shd w:val="clear" w:color="auto" w:fill="FFFFFF"/>
        </w:rPr>
      </w:pPr>
      <w:r w:rsidRPr="00A6528E">
        <w:rPr>
          <w:rFonts w:ascii="Arial" w:hAnsi="Arial" w:cs="Arial"/>
          <w:sz w:val="24"/>
          <w:szCs w:val="24"/>
          <w:shd w:val="clear" w:color="auto" w:fill="FFFFFF"/>
        </w:rPr>
        <w:t>简单来说就是告诉你</w:t>
      </w:r>
      <w:r w:rsidRPr="002E1E71">
        <w:rPr>
          <w:rFonts w:ascii="Arial" w:hAnsi="Arial" w:cs="Arial"/>
          <w:sz w:val="24"/>
          <w:szCs w:val="24"/>
          <w:shd w:val="pct15" w:color="auto" w:fill="FFFFFF"/>
        </w:rPr>
        <w:t>某一现状为什么发生</w:t>
      </w:r>
      <w:r w:rsidRPr="00A6528E">
        <w:rPr>
          <w:rFonts w:ascii="Arial" w:hAnsi="Arial" w:cs="Arial"/>
          <w:sz w:val="24"/>
          <w:szCs w:val="24"/>
          <w:shd w:val="clear" w:color="auto" w:fill="FFFFFF"/>
        </w:rPr>
        <w:t>。</w:t>
      </w:r>
    </w:p>
    <w:p w:rsidR="006C4E33" w:rsidRDefault="006C4E33" w:rsidP="006C4E33">
      <w:pPr>
        <w:spacing w:line="360" w:lineRule="auto"/>
        <w:ind w:firstLineChars="200" w:firstLine="480"/>
        <w:rPr>
          <w:rFonts w:ascii="Arial" w:hAnsi="Arial" w:cs="Arial"/>
          <w:sz w:val="24"/>
          <w:szCs w:val="24"/>
          <w:shd w:val="clear" w:color="auto" w:fill="FFFFFF"/>
        </w:rPr>
      </w:pPr>
      <w:r w:rsidRPr="00B2273E">
        <w:rPr>
          <w:rFonts w:ascii="Arial" w:hAnsi="Arial" w:cs="Arial" w:hint="eastAsia"/>
          <w:sz w:val="24"/>
          <w:szCs w:val="24"/>
          <w:shd w:val="clear" w:color="auto" w:fill="FFFFFF"/>
        </w:rPr>
        <w:t>经过现状分析，我们对企业的运营情况有了基本了解，但不知道运营情况</w:t>
      </w:r>
      <w:r w:rsidRPr="00B2273E">
        <w:rPr>
          <w:rFonts w:ascii="Arial" w:hAnsi="Arial" w:cs="Arial"/>
          <w:sz w:val="24"/>
          <w:szCs w:val="24"/>
          <w:shd w:val="clear" w:color="auto" w:fill="FFFFFF"/>
        </w:rPr>
        <w:t>具</w:t>
      </w:r>
      <w:r w:rsidRPr="00B2273E">
        <w:rPr>
          <w:rFonts w:ascii="Arial" w:hAnsi="Arial" w:cs="Arial" w:hint="eastAsia"/>
          <w:sz w:val="24"/>
          <w:szCs w:val="24"/>
          <w:shd w:val="clear" w:color="auto" w:fill="FFFFFF"/>
        </w:rPr>
        <w:t>体好在哪里，差在哪里，是什么原因引起的。这时就需要开展原因分析，以进一步确定业务变动的具体原因。</w:t>
      </w:r>
    </w:p>
    <w:p w:rsidR="006C4E33" w:rsidRPr="00B2273E" w:rsidRDefault="006C4E33" w:rsidP="006C4E33">
      <w:pPr>
        <w:spacing w:line="360" w:lineRule="auto"/>
        <w:ind w:firstLineChars="200" w:firstLine="480"/>
        <w:rPr>
          <w:rFonts w:ascii="Arial" w:hAnsi="Arial" w:cs="Arial"/>
          <w:sz w:val="24"/>
          <w:szCs w:val="24"/>
          <w:shd w:val="clear" w:color="auto" w:fill="FFFFFF"/>
        </w:rPr>
      </w:pPr>
      <w:r w:rsidRPr="00B2273E">
        <w:rPr>
          <w:rFonts w:ascii="Arial" w:hAnsi="Arial" w:cs="Arial" w:hint="eastAsia"/>
          <w:sz w:val="24"/>
          <w:szCs w:val="24"/>
          <w:shd w:val="clear" w:color="auto" w:fill="FFFFFF"/>
        </w:rPr>
        <w:t>例如</w:t>
      </w:r>
      <w:r w:rsidRPr="00B2273E">
        <w:rPr>
          <w:rFonts w:ascii="Arial" w:hAnsi="Arial" w:cs="Arial" w:hint="eastAsia"/>
          <w:sz w:val="24"/>
          <w:szCs w:val="24"/>
          <w:shd w:val="clear" w:color="auto" w:fill="FFFFFF"/>
        </w:rPr>
        <w:t>20</w:t>
      </w:r>
      <w:r>
        <w:rPr>
          <w:rFonts w:ascii="Arial" w:hAnsi="Arial" w:cs="Arial"/>
          <w:sz w:val="24"/>
          <w:szCs w:val="24"/>
          <w:shd w:val="clear" w:color="auto" w:fill="FFFFFF"/>
        </w:rPr>
        <w:t>20</w:t>
      </w:r>
      <w:r w:rsidRPr="00B2273E">
        <w:rPr>
          <w:rFonts w:ascii="Arial" w:hAnsi="Arial" w:cs="Arial" w:hint="eastAsia"/>
          <w:sz w:val="24"/>
          <w:szCs w:val="24"/>
          <w:shd w:val="clear" w:color="auto" w:fill="FFFFFF"/>
        </w:rPr>
        <w:t>年</w:t>
      </w:r>
      <w:r w:rsidRPr="00B2273E">
        <w:rPr>
          <w:rFonts w:ascii="Arial" w:hAnsi="Arial" w:cs="Arial" w:hint="eastAsia"/>
          <w:sz w:val="24"/>
          <w:szCs w:val="24"/>
          <w:shd w:val="clear" w:color="auto" w:fill="FFFFFF"/>
        </w:rPr>
        <w:t>2</w:t>
      </w:r>
      <w:r w:rsidRPr="00B2273E">
        <w:rPr>
          <w:rFonts w:ascii="Arial" w:hAnsi="Arial" w:cs="Arial" w:hint="eastAsia"/>
          <w:sz w:val="24"/>
          <w:szCs w:val="24"/>
          <w:shd w:val="clear" w:color="auto" w:fill="FFFFFF"/>
        </w:rPr>
        <w:t>月运营收入下降</w:t>
      </w:r>
      <w:r>
        <w:rPr>
          <w:rFonts w:ascii="Arial" w:hAnsi="Arial" w:cs="Arial"/>
          <w:sz w:val="24"/>
          <w:szCs w:val="24"/>
          <w:shd w:val="clear" w:color="auto" w:fill="FFFFFF"/>
        </w:rPr>
        <w:t>50</w:t>
      </w:r>
      <w:r w:rsidRPr="00B2273E">
        <w:rPr>
          <w:rFonts w:ascii="Arial" w:hAnsi="Arial" w:cs="Arial" w:hint="eastAsia"/>
          <w:sz w:val="24"/>
          <w:szCs w:val="24"/>
          <w:shd w:val="clear" w:color="auto" w:fill="FFFFFF"/>
        </w:rPr>
        <w:t>%</w:t>
      </w:r>
      <w:r w:rsidRPr="00B2273E">
        <w:rPr>
          <w:rFonts w:ascii="Arial" w:hAnsi="Arial" w:cs="Arial" w:hint="eastAsia"/>
          <w:sz w:val="24"/>
          <w:szCs w:val="24"/>
          <w:shd w:val="clear" w:color="auto" w:fill="FFFFFF"/>
        </w:rPr>
        <w:t>，是什么原因导致的呢，是各项业务收入都出现下降</w:t>
      </w:r>
      <w:r w:rsidRPr="00B2273E">
        <w:rPr>
          <w:rFonts w:ascii="Arial" w:hAnsi="Arial" w:cs="Arial"/>
          <w:sz w:val="24"/>
          <w:szCs w:val="24"/>
          <w:shd w:val="clear" w:color="auto" w:fill="FFFFFF"/>
        </w:rPr>
        <w:t>，</w:t>
      </w:r>
      <w:r w:rsidRPr="00B2273E">
        <w:rPr>
          <w:rFonts w:ascii="Arial" w:hAnsi="Arial" w:cs="Arial" w:hint="eastAsia"/>
          <w:sz w:val="24"/>
          <w:szCs w:val="24"/>
          <w:shd w:val="clear" w:color="auto" w:fill="FFFFFF"/>
        </w:rPr>
        <w:t>还是个别业务收入下降引起的，是各个地区业务收入都出现下降，还是个别地区业务收入下降引起的。这就需要我们开展原因分析，进一步确定收入下降的具体原因，对运营策略做出调整与优化。</w:t>
      </w:r>
    </w:p>
    <w:p w:rsidR="006C4E33" w:rsidRDefault="006C4E33" w:rsidP="006C4E33">
      <w:pPr>
        <w:pStyle w:val="3"/>
        <w:spacing w:before="0"/>
        <w:rPr>
          <w:shd w:val="clear" w:color="auto" w:fill="FFFFFF"/>
        </w:rPr>
      </w:pPr>
      <w:bookmarkStart w:id="9" w:name="_Toc5574744"/>
      <w:bookmarkStart w:id="10" w:name="_Toc77616236"/>
      <w:r>
        <w:rPr>
          <w:shd w:val="clear" w:color="auto" w:fill="FFFFFF"/>
        </w:rPr>
        <w:t>预测分析</w:t>
      </w:r>
      <w:bookmarkEnd w:id="9"/>
      <w:r>
        <w:rPr>
          <w:rFonts w:hint="eastAsia"/>
          <w:shd w:val="clear" w:color="auto" w:fill="FFFFFF"/>
        </w:rPr>
        <w:t>（结合数据预测未来）</w:t>
      </w:r>
      <w:bookmarkEnd w:id="10"/>
    </w:p>
    <w:p w:rsidR="006C4E33" w:rsidRPr="003D137D" w:rsidRDefault="006C4E33" w:rsidP="006C4E33">
      <w:pPr>
        <w:spacing w:line="360" w:lineRule="auto"/>
        <w:ind w:firstLineChars="200" w:firstLine="480"/>
        <w:rPr>
          <w:rFonts w:ascii="Arial" w:hAnsi="Arial" w:cs="Arial"/>
          <w:sz w:val="24"/>
          <w:szCs w:val="24"/>
          <w:shd w:val="clear" w:color="auto" w:fill="FFFFFF"/>
        </w:rPr>
      </w:pPr>
      <w:r w:rsidRPr="003D137D">
        <w:rPr>
          <w:rFonts w:ascii="Arial" w:hAnsi="Arial" w:cs="Arial" w:hint="eastAsia"/>
          <w:sz w:val="24"/>
          <w:szCs w:val="24"/>
          <w:shd w:val="clear" w:color="auto" w:fill="FFFFFF"/>
        </w:rPr>
        <w:t>简单来说就是</w:t>
      </w:r>
      <w:r w:rsidRPr="002E1E71">
        <w:rPr>
          <w:rFonts w:ascii="Arial" w:hAnsi="Arial" w:cs="Arial" w:hint="eastAsia"/>
          <w:sz w:val="24"/>
          <w:szCs w:val="24"/>
          <w:shd w:val="pct15" w:color="auto" w:fill="FFFFFF"/>
        </w:rPr>
        <w:t>告诉你将来会发生什么</w:t>
      </w:r>
      <w:r w:rsidRPr="003D137D">
        <w:rPr>
          <w:rFonts w:ascii="Arial" w:hAnsi="Arial" w:cs="Arial" w:hint="eastAsia"/>
          <w:sz w:val="24"/>
          <w:szCs w:val="24"/>
          <w:shd w:val="clear" w:color="auto" w:fill="FFFFFF"/>
        </w:rPr>
        <w:t>。</w:t>
      </w:r>
    </w:p>
    <w:p w:rsidR="006C4E33" w:rsidRDefault="006C4E33" w:rsidP="006C4E33">
      <w:pPr>
        <w:spacing w:line="360" w:lineRule="auto"/>
        <w:ind w:firstLineChars="200" w:firstLine="480"/>
        <w:rPr>
          <w:rFonts w:ascii="Arial" w:hAnsi="Arial" w:cs="Arial"/>
          <w:sz w:val="24"/>
          <w:szCs w:val="24"/>
          <w:shd w:val="clear" w:color="auto" w:fill="FFFFFF"/>
        </w:rPr>
      </w:pPr>
      <w:r w:rsidRPr="003D137D">
        <w:rPr>
          <w:rFonts w:ascii="Arial" w:hAnsi="Arial" w:cs="Arial" w:hint="eastAsia"/>
          <w:sz w:val="24"/>
          <w:szCs w:val="24"/>
          <w:shd w:val="clear" w:color="auto" w:fill="FFFFFF"/>
        </w:rPr>
        <w:t>在了解企业运营现状后，有时还需要对企业未来发展趋势</w:t>
      </w:r>
      <w:r>
        <w:rPr>
          <w:rFonts w:ascii="Arial" w:hAnsi="Arial" w:cs="Arial" w:hint="eastAsia"/>
          <w:sz w:val="24"/>
          <w:szCs w:val="24"/>
          <w:shd w:val="clear" w:color="auto" w:fill="FFFFFF"/>
        </w:rPr>
        <w:t>做</w:t>
      </w:r>
      <w:r w:rsidRPr="003D137D">
        <w:rPr>
          <w:rFonts w:ascii="Arial" w:hAnsi="Arial" w:cs="Arial" w:hint="eastAsia"/>
          <w:sz w:val="24"/>
          <w:szCs w:val="24"/>
          <w:shd w:val="clear" w:color="auto" w:fill="FFFFFF"/>
        </w:rPr>
        <w:t>出预测，为制订企业运营目标及策略提供有效的参考与决策依据，以保证企业的可持续健康发展。预测分析一般通过专题分析来完成，通常在制订企业季度、年度等计划时进行，其开展的频率没有现状分析及原因分析高。</w:t>
      </w:r>
    </w:p>
    <w:p w:rsidR="002147BB" w:rsidRPr="00A63DBE" w:rsidRDefault="006C4E33" w:rsidP="00A63DBE">
      <w:pPr>
        <w:widowControl/>
        <w:spacing w:line="240" w:lineRule="auto"/>
        <w:jc w:val="left"/>
        <w:rPr>
          <w:rFonts w:ascii="Arial" w:hAnsi="Arial" w:cs="Arial"/>
          <w:sz w:val="24"/>
          <w:szCs w:val="24"/>
          <w:shd w:val="clear" w:color="auto" w:fill="FFFFFF"/>
        </w:rPr>
      </w:pPr>
      <w:r>
        <w:rPr>
          <w:rFonts w:ascii="Arial" w:hAnsi="Arial" w:cs="Arial"/>
          <w:sz w:val="24"/>
          <w:szCs w:val="24"/>
          <w:shd w:val="clear" w:color="auto" w:fill="FFFFFF"/>
        </w:rPr>
        <w:br w:type="page"/>
      </w:r>
    </w:p>
    <w:p w:rsidR="00E15366" w:rsidRDefault="00E15366" w:rsidP="00E15366">
      <w:pPr>
        <w:pStyle w:val="2"/>
        <w:spacing w:before="0" w:line="288" w:lineRule="auto"/>
      </w:pPr>
      <w:bookmarkStart w:id="11" w:name="_Toc5574745"/>
      <w:bookmarkStart w:id="12" w:name="_Toc5574740"/>
      <w:bookmarkStart w:id="13" w:name="_Toc77616237"/>
      <w:r>
        <w:rPr>
          <w:rFonts w:hint="eastAsia"/>
        </w:rPr>
        <w:lastRenderedPageBreak/>
        <w:t>数据</w:t>
      </w:r>
      <w:r>
        <w:t>分析基本步骤</w:t>
      </w:r>
      <w:bookmarkEnd w:id="11"/>
      <w:bookmarkEnd w:id="13"/>
    </w:p>
    <w:p w:rsidR="00E15366" w:rsidRDefault="00E15366" w:rsidP="00E15366">
      <w:pPr>
        <w:spacing w:line="360" w:lineRule="auto"/>
        <w:ind w:firstLineChars="200" w:firstLine="480"/>
        <w:rPr>
          <w:rFonts w:ascii="Arial" w:hAnsi="Arial" w:cs="Arial"/>
          <w:sz w:val="24"/>
          <w:szCs w:val="24"/>
          <w:shd w:val="clear" w:color="auto" w:fill="FFFFFF"/>
        </w:rPr>
      </w:pPr>
      <w:r w:rsidRPr="008F2530">
        <w:rPr>
          <w:rFonts w:ascii="Arial" w:hAnsi="Arial" w:cs="Arial" w:hint="eastAsia"/>
          <w:sz w:val="24"/>
          <w:szCs w:val="24"/>
          <w:shd w:val="clear" w:color="auto" w:fill="FFFFFF"/>
        </w:rPr>
        <w:t>张文霖</w:t>
      </w:r>
      <w:r>
        <w:rPr>
          <w:rFonts w:ascii="Arial" w:hAnsi="Arial" w:cs="Arial" w:hint="eastAsia"/>
          <w:sz w:val="24"/>
          <w:szCs w:val="24"/>
          <w:shd w:val="clear" w:color="auto" w:fill="FFFFFF"/>
        </w:rPr>
        <w:t>在《</w:t>
      </w:r>
      <w:r w:rsidRPr="008F2530">
        <w:rPr>
          <w:rFonts w:ascii="Arial" w:hAnsi="Arial" w:cs="Arial" w:hint="eastAsia"/>
          <w:sz w:val="24"/>
          <w:szCs w:val="24"/>
          <w:shd w:val="clear" w:color="auto" w:fill="FFFFFF"/>
        </w:rPr>
        <w:t>数据分析六步曲</w:t>
      </w:r>
      <w:r>
        <w:rPr>
          <w:rFonts w:ascii="Arial" w:hAnsi="Arial" w:cs="Arial" w:hint="eastAsia"/>
          <w:sz w:val="24"/>
          <w:szCs w:val="24"/>
          <w:shd w:val="clear" w:color="auto" w:fill="FFFFFF"/>
        </w:rPr>
        <w:t>》说，</w:t>
      </w:r>
      <w:r w:rsidRPr="00A51811">
        <w:rPr>
          <w:rFonts w:ascii="Arial" w:hAnsi="Arial" w:cs="Arial"/>
          <w:sz w:val="24"/>
          <w:szCs w:val="24"/>
          <w:shd w:val="clear" w:color="auto" w:fill="FFFFFF"/>
        </w:rPr>
        <w:t>典型的数据分析</w:t>
      </w:r>
      <w:r>
        <w:rPr>
          <w:rFonts w:ascii="Arial" w:hAnsi="Arial" w:cs="Arial"/>
          <w:sz w:val="24"/>
          <w:szCs w:val="24"/>
          <w:shd w:val="clear" w:color="auto" w:fill="FFFFFF"/>
        </w:rPr>
        <w:t>应该</w:t>
      </w:r>
      <w:r w:rsidRPr="00A51811">
        <w:rPr>
          <w:rFonts w:ascii="Arial" w:hAnsi="Arial" w:cs="Arial"/>
          <w:sz w:val="24"/>
          <w:szCs w:val="24"/>
          <w:shd w:val="clear" w:color="auto" w:fill="FFFFFF"/>
        </w:rPr>
        <w:t>包含以下</w:t>
      </w:r>
      <w:r>
        <w:rPr>
          <w:rFonts w:ascii="Arial" w:hAnsi="Arial" w:cs="Arial" w:hint="eastAsia"/>
          <w:sz w:val="24"/>
          <w:szCs w:val="24"/>
          <w:shd w:val="clear" w:color="auto" w:fill="FFFFFF"/>
        </w:rPr>
        <w:t>几个步骤</w:t>
      </w:r>
      <w:r w:rsidRPr="00A51811">
        <w:rPr>
          <w:rFonts w:ascii="Arial" w:hAnsi="Arial" w:cs="Arial"/>
          <w:sz w:val="24"/>
          <w:szCs w:val="24"/>
          <w:shd w:val="clear" w:color="auto" w:fill="FFFFFF"/>
        </w:rPr>
        <w:t>：</w:t>
      </w:r>
    </w:p>
    <w:p w:rsidR="00E15366" w:rsidRDefault="00E15366" w:rsidP="00E15366">
      <w:pPr>
        <w:spacing w:line="360" w:lineRule="auto"/>
        <w:rPr>
          <w:rFonts w:ascii="Arial" w:hAnsi="Arial" w:cs="Arial"/>
          <w:sz w:val="24"/>
          <w:szCs w:val="24"/>
          <w:shd w:val="clear" w:color="auto" w:fill="FFFFFF"/>
        </w:rPr>
      </w:pPr>
      <w:r>
        <w:rPr>
          <w:noProof/>
        </w:rPr>
        <w:drawing>
          <wp:inline distT="0" distB="0" distL="0" distR="0" wp14:anchorId="28A3D932" wp14:editId="30D02703">
            <wp:extent cx="5274310" cy="3450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50590"/>
                    </a:xfrm>
                    <a:prstGeom prst="rect">
                      <a:avLst/>
                    </a:prstGeom>
                  </pic:spPr>
                </pic:pic>
              </a:graphicData>
            </a:graphic>
          </wp:inline>
        </w:drawing>
      </w:r>
    </w:p>
    <w:p w:rsidR="00E15366" w:rsidRPr="006D4E79" w:rsidRDefault="00E15366" w:rsidP="00E15366">
      <w:pPr>
        <w:pStyle w:val="3"/>
        <w:spacing w:before="0" w:line="288" w:lineRule="auto"/>
      </w:pPr>
      <w:bookmarkStart w:id="14" w:name="_Toc5574746"/>
      <w:bookmarkStart w:id="15" w:name="_Toc77616238"/>
      <w:r w:rsidRPr="00360C67">
        <w:rPr>
          <w:rFonts w:hint="eastAsia"/>
        </w:rPr>
        <w:t>明确分析目的和思路</w:t>
      </w:r>
      <w:bookmarkEnd w:id="14"/>
      <w:bookmarkEnd w:id="15"/>
    </w:p>
    <w:p w:rsidR="00E15366" w:rsidRDefault="00E15366" w:rsidP="00E15366">
      <w:pPr>
        <w:spacing w:line="360" w:lineRule="auto"/>
        <w:ind w:firstLine="482"/>
        <w:rPr>
          <w:rFonts w:asciiTheme="minorEastAsia" w:eastAsiaTheme="minorEastAsia" w:hAnsiTheme="minorEastAsia" w:cs="Arial"/>
          <w:sz w:val="24"/>
          <w:szCs w:val="24"/>
        </w:rPr>
      </w:pPr>
      <w:r w:rsidRPr="00E8648B">
        <w:rPr>
          <w:rFonts w:asciiTheme="minorEastAsia" w:eastAsiaTheme="minorEastAsia" w:hAnsiTheme="minorEastAsia" w:cs="Arial" w:hint="eastAsia"/>
          <w:sz w:val="24"/>
          <w:szCs w:val="24"/>
        </w:rPr>
        <w:t>首先明白本次的目的，梳理分析思路，并搭建整体分析框架，把分析目的分解，化为若干的点，清晰明了，即分析的目的，用户什么样的，如何具体开展数据分析，需要从哪几个角度进行分析，采用哪些分析指标（各类分析指标需合理搭配使用）。</w:t>
      </w:r>
    </w:p>
    <w:p w:rsidR="00E15366" w:rsidRPr="00FB665A" w:rsidRDefault="00E15366" w:rsidP="00E15366">
      <w:pPr>
        <w:spacing w:line="360" w:lineRule="auto"/>
        <w:ind w:firstLine="482"/>
        <w:rPr>
          <w:rFonts w:asciiTheme="minorEastAsia" w:eastAsiaTheme="minorEastAsia" w:hAnsiTheme="minorEastAsia" w:cs="Arial"/>
          <w:sz w:val="24"/>
          <w:szCs w:val="24"/>
          <w:shd w:val="clear" w:color="auto" w:fill="FFFFFF"/>
        </w:rPr>
      </w:pPr>
      <w:r w:rsidRPr="00E8648B">
        <w:rPr>
          <w:rFonts w:asciiTheme="minorEastAsia" w:eastAsiaTheme="minorEastAsia" w:hAnsiTheme="minorEastAsia" w:cs="Arial" w:hint="eastAsia"/>
          <w:sz w:val="24"/>
          <w:szCs w:val="24"/>
        </w:rPr>
        <w:t>同时，确保分析框架的体系化和逻辑性</w:t>
      </w:r>
      <w:r>
        <w:rPr>
          <w:rFonts w:asciiTheme="minorEastAsia" w:eastAsiaTheme="minorEastAsia" w:hAnsiTheme="minorEastAsia" w:cs="Arial" w:hint="eastAsia"/>
          <w:sz w:val="24"/>
          <w:szCs w:val="24"/>
        </w:rPr>
        <w:t>，</w:t>
      </w:r>
      <w:r w:rsidRPr="00FB665A">
        <w:rPr>
          <w:rFonts w:asciiTheme="minorEastAsia" w:eastAsiaTheme="minorEastAsia" w:hAnsiTheme="minorEastAsia" w:cs="Arial" w:hint="eastAsia"/>
          <w:sz w:val="24"/>
          <w:szCs w:val="24"/>
          <w:shd w:val="pct15" w:color="auto" w:fill="FFFFFF"/>
        </w:rPr>
        <w:t>简单来说就是先分析什么，后分析什么，使得各个分析点之间具有逻辑联系</w:t>
      </w:r>
      <w:r w:rsidRPr="00FB665A">
        <w:rPr>
          <w:rFonts w:asciiTheme="minorEastAsia" w:eastAsiaTheme="minorEastAsia" w:hAnsiTheme="minorEastAsia" w:cs="Arial" w:hint="eastAsia"/>
          <w:sz w:val="24"/>
          <w:szCs w:val="24"/>
          <w:shd w:val="clear" w:color="auto" w:fill="FFFFFF"/>
        </w:rPr>
        <w:t>。</w:t>
      </w:r>
      <w:r>
        <w:rPr>
          <w:rFonts w:asciiTheme="minorEastAsia" w:eastAsiaTheme="minorEastAsia" w:hAnsiTheme="minorEastAsia" w:cs="Arial" w:hint="eastAsia"/>
          <w:sz w:val="24"/>
          <w:szCs w:val="24"/>
          <w:shd w:val="clear" w:color="auto" w:fill="FFFFFF"/>
        </w:rPr>
        <w:t>避免</w:t>
      </w:r>
      <w:r w:rsidRPr="00FB665A">
        <w:rPr>
          <w:rFonts w:asciiTheme="minorEastAsia" w:eastAsiaTheme="minorEastAsia" w:hAnsiTheme="minorEastAsia" w:cs="Arial" w:hint="eastAsia"/>
          <w:sz w:val="24"/>
          <w:szCs w:val="24"/>
          <w:shd w:val="clear" w:color="auto" w:fill="FFFFFF"/>
        </w:rPr>
        <w:t>不知从哪方面入手</w:t>
      </w:r>
      <w:r>
        <w:rPr>
          <w:rFonts w:asciiTheme="minorEastAsia" w:eastAsiaTheme="minorEastAsia" w:hAnsiTheme="minorEastAsia" w:cs="Arial" w:hint="eastAsia"/>
          <w:sz w:val="24"/>
          <w:szCs w:val="24"/>
          <w:shd w:val="clear" w:color="auto" w:fill="FFFFFF"/>
        </w:rPr>
        <w:t>以及分析的内容和指标</w:t>
      </w:r>
      <w:r w:rsidRPr="00FB665A">
        <w:rPr>
          <w:rFonts w:asciiTheme="minorEastAsia" w:eastAsiaTheme="minorEastAsia" w:hAnsiTheme="minorEastAsia" w:cs="Arial" w:hint="eastAsia"/>
          <w:sz w:val="24"/>
          <w:szCs w:val="24"/>
          <w:shd w:val="clear" w:color="auto" w:fill="FFFFFF"/>
        </w:rPr>
        <w:t>被质疑是否合理、完整</w:t>
      </w:r>
      <w:r>
        <w:rPr>
          <w:rFonts w:asciiTheme="minorEastAsia" w:eastAsiaTheme="minorEastAsia" w:hAnsiTheme="minorEastAsia" w:cs="Arial" w:hint="eastAsia"/>
          <w:sz w:val="24"/>
          <w:szCs w:val="24"/>
          <w:shd w:val="clear" w:color="auto" w:fill="FFFFFF"/>
        </w:rPr>
        <w:t>。</w:t>
      </w:r>
      <w:r w:rsidRPr="00FB665A">
        <w:rPr>
          <w:rFonts w:asciiTheme="minorEastAsia" w:eastAsiaTheme="minorEastAsia" w:hAnsiTheme="minorEastAsia" w:cs="Arial" w:hint="eastAsia"/>
          <w:sz w:val="24"/>
          <w:szCs w:val="24"/>
          <w:shd w:val="clear" w:color="auto" w:fill="FFFFFF"/>
        </w:rPr>
        <w:t>所以体系化就是为了让你的分析框架具有说服力。</w:t>
      </w:r>
    </w:p>
    <w:p w:rsidR="00E15366" w:rsidRPr="008D2792" w:rsidRDefault="00E15366" w:rsidP="00E15366">
      <w:pPr>
        <w:spacing w:line="360" w:lineRule="auto"/>
        <w:ind w:firstLineChars="200" w:firstLine="480"/>
        <w:rPr>
          <w:rFonts w:asciiTheme="minorEastAsia" w:eastAsiaTheme="minorEastAsia" w:hAnsiTheme="minorEastAsia" w:cs="Arial"/>
          <w:sz w:val="24"/>
          <w:szCs w:val="24"/>
          <w:shd w:val="clear" w:color="auto" w:fill="FFFFFF"/>
        </w:rPr>
      </w:pPr>
      <w:r w:rsidRPr="00FB665A">
        <w:rPr>
          <w:rFonts w:asciiTheme="minorEastAsia" w:eastAsiaTheme="minorEastAsia" w:hAnsiTheme="minorEastAsia" w:cs="Arial"/>
          <w:sz w:val="24"/>
          <w:szCs w:val="24"/>
          <w:shd w:val="clear" w:color="auto" w:fill="FFFFFF"/>
        </w:rPr>
        <w:t>要想使分析框架体系化，就需要一些营销、管理等理论为指导，结合着实际的业务情况进行构建，这样才能保证分析维度的完整性，分析结果的有效性以及正确性。比如以</w:t>
      </w:r>
      <w:r w:rsidRPr="00FB665A">
        <w:rPr>
          <w:rFonts w:asciiTheme="minorEastAsia" w:eastAsiaTheme="minorEastAsia" w:hAnsiTheme="minorEastAsia" w:cs="Arial"/>
          <w:b/>
          <w:color w:val="FF0000"/>
          <w:sz w:val="24"/>
          <w:szCs w:val="24"/>
          <w:shd w:val="clear" w:color="auto" w:fill="FFFFFF"/>
        </w:rPr>
        <w:t>用户行为</w:t>
      </w:r>
      <w:r w:rsidRPr="00FB665A">
        <w:rPr>
          <w:rFonts w:asciiTheme="minorEastAsia" w:eastAsiaTheme="minorEastAsia" w:hAnsiTheme="minorEastAsia" w:cs="Arial" w:hint="eastAsia"/>
          <w:b/>
          <w:color w:val="FF0000"/>
          <w:sz w:val="24"/>
          <w:szCs w:val="24"/>
          <w:shd w:val="clear" w:color="auto" w:fill="FFFFFF"/>
        </w:rPr>
        <w:t>理论</w:t>
      </w:r>
      <w:r w:rsidRPr="00FB665A">
        <w:rPr>
          <w:rFonts w:asciiTheme="minorEastAsia" w:eastAsiaTheme="minorEastAsia" w:hAnsiTheme="minorEastAsia" w:cs="Arial" w:hint="eastAsia"/>
          <w:sz w:val="24"/>
          <w:szCs w:val="24"/>
          <w:shd w:val="clear" w:color="auto" w:fill="FFFFFF"/>
        </w:rPr>
        <w:t>为指导，搭建的互联网网站分析指标框架如下：</w:t>
      </w:r>
    </w:p>
    <w:p w:rsidR="00E15366" w:rsidRDefault="00E15366" w:rsidP="00E15366">
      <w:pPr>
        <w:spacing w:line="360" w:lineRule="auto"/>
        <w:jc w:val="left"/>
        <w:rPr>
          <w:rFonts w:ascii="Arial" w:hAnsi="Arial" w:cs="Arial"/>
          <w:sz w:val="24"/>
          <w:szCs w:val="24"/>
          <w:shd w:val="clear" w:color="auto" w:fill="FFFFFF"/>
        </w:rPr>
      </w:pPr>
      <w:r>
        <w:rPr>
          <w:rFonts w:hint="eastAsia"/>
          <w:noProof/>
          <w:sz w:val="24"/>
          <w:szCs w:val="24"/>
        </w:rPr>
        <w:lastRenderedPageBreak/>
        <w:drawing>
          <wp:inline distT="0" distB="0" distL="0" distR="0" wp14:anchorId="3C755B62" wp14:editId="7D3F8867">
            <wp:extent cx="5274310" cy="347413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66.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474138"/>
                    </a:xfrm>
                    <a:prstGeom prst="rect">
                      <a:avLst/>
                    </a:prstGeom>
                  </pic:spPr>
                </pic:pic>
              </a:graphicData>
            </a:graphic>
          </wp:inline>
        </w:drawing>
      </w:r>
    </w:p>
    <w:p w:rsidR="00E15366" w:rsidRDefault="00E15366" w:rsidP="00E15366">
      <w:pPr>
        <w:spacing w:line="360" w:lineRule="auto"/>
        <w:ind w:firstLine="482"/>
        <w:rPr>
          <w:rFonts w:asciiTheme="minorEastAsia" w:eastAsiaTheme="minorEastAsia" w:hAnsiTheme="minorEastAsia" w:cs="Arial"/>
          <w:sz w:val="24"/>
          <w:szCs w:val="24"/>
          <w:shd w:val="clear" w:color="auto" w:fill="FFFFFF"/>
        </w:rPr>
      </w:pPr>
      <w:r>
        <w:rPr>
          <w:rFonts w:asciiTheme="minorEastAsia" w:eastAsiaTheme="minorEastAsia" w:hAnsiTheme="minorEastAsia" w:cs="Arial"/>
          <w:b/>
          <w:sz w:val="24"/>
          <w:szCs w:val="24"/>
          <w:shd w:val="pct15" w:color="auto" w:fill="FFFFFF"/>
        </w:rPr>
        <w:t>把</w:t>
      </w:r>
      <w:r w:rsidRPr="0036091A">
        <w:rPr>
          <w:rFonts w:asciiTheme="minorEastAsia" w:eastAsiaTheme="minorEastAsia" w:hAnsiTheme="minorEastAsia" w:cs="Arial" w:hint="eastAsia"/>
          <w:b/>
          <w:sz w:val="24"/>
          <w:szCs w:val="24"/>
          <w:shd w:val="pct15" w:color="auto" w:fill="FFFFFF"/>
        </w:rPr>
        <w:t>跟数据分析相关的营销、管理等理论统称为数据分析方法论</w:t>
      </w:r>
      <w:r w:rsidRPr="0036091A">
        <w:rPr>
          <w:rFonts w:asciiTheme="minorEastAsia" w:eastAsiaTheme="minorEastAsia" w:hAnsiTheme="minorEastAsia" w:cs="Arial" w:hint="eastAsia"/>
          <w:sz w:val="24"/>
          <w:szCs w:val="24"/>
          <w:shd w:val="clear" w:color="auto" w:fill="FFFFFF"/>
        </w:rPr>
        <w:t>。比如用户行为理论、PEST分析法、5W2H分析法等等</w:t>
      </w:r>
      <w:r w:rsidRPr="0036091A">
        <w:rPr>
          <w:rFonts w:asciiTheme="minorEastAsia" w:eastAsiaTheme="minorEastAsia" w:hAnsiTheme="minorEastAsia" w:cs="Arial"/>
          <w:sz w:val="24"/>
          <w:szCs w:val="24"/>
          <w:shd w:val="clear" w:color="auto" w:fill="FFFFFF"/>
        </w:rPr>
        <w:t>。</w:t>
      </w:r>
    </w:p>
    <w:p w:rsidR="00E15366" w:rsidRDefault="00E15366" w:rsidP="00E15366">
      <w:pPr>
        <w:widowControl/>
        <w:spacing w:line="240" w:lineRule="auto"/>
        <w:jc w:val="left"/>
        <w:rPr>
          <w:rFonts w:asciiTheme="minorEastAsia" w:eastAsiaTheme="minorEastAsia" w:hAnsiTheme="minorEastAsia" w:cs="Arial"/>
          <w:sz w:val="24"/>
          <w:szCs w:val="24"/>
          <w:shd w:val="clear" w:color="auto" w:fill="FFFFFF"/>
        </w:rPr>
      </w:pPr>
      <w:r>
        <w:rPr>
          <w:rFonts w:asciiTheme="minorEastAsia" w:eastAsiaTheme="minorEastAsia" w:hAnsiTheme="minorEastAsia" w:cs="Arial"/>
          <w:sz w:val="24"/>
          <w:szCs w:val="24"/>
          <w:shd w:val="clear" w:color="auto" w:fill="FFFFFF"/>
        </w:rPr>
        <w:br w:type="page"/>
      </w:r>
    </w:p>
    <w:p w:rsidR="00E15366" w:rsidRPr="00434336" w:rsidRDefault="00E15366" w:rsidP="00E15366">
      <w:pPr>
        <w:pStyle w:val="3"/>
        <w:spacing w:before="0" w:line="288" w:lineRule="auto"/>
      </w:pPr>
      <w:bookmarkStart w:id="16" w:name="_Toc5574747"/>
      <w:bookmarkStart w:id="17" w:name="_Toc77616239"/>
      <w:r w:rsidRPr="00BB0346">
        <w:rPr>
          <w:rFonts w:hint="eastAsia"/>
        </w:rPr>
        <w:lastRenderedPageBreak/>
        <w:t>数据收集</w:t>
      </w:r>
      <w:bookmarkEnd w:id="16"/>
      <w:bookmarkEnd w:id="17"/>
    </w:p>
    <w:p w:rsidR="00E15366" w:rsidRPr="00D65283" w:rsidRDefault="00E15366" w:rsidP="00E15366">
      <w:pPr>
        <w:spacing w:line="360" w:lineRule="auto"/>
        <w:ind w:firstLine="482"/>
        <w:rPr>
          <w:rFonts w:asciiTheme="minorEastAsia" w:eastAsiaTheme="minorEastAsia" w:hAnsiTheme="minorEastAsia" w:cs="Arial"/>
          <w:sz w:val="24"/>
          <w:szCs w:val="24"/>
          <w:shd w:val="clear" w:color="auto" w:fill="FFFFFF"/>
        </w:rPr>
      </w:pPr>
      <w:r w:rsidRPr="00D65283">
        <w:rPr>
          <w:rFonts w:asciiTheme="minorEastAsia" w:eastAsiaTheme="minorEastAsia" w:hAnsiTheme="minorEastAsia" w:cs="Arial" w:hint="eastAsia"/>
          <w:sz w:val="24"/>
          <w:szCs w:val="24"/>
          <w:shd w:val="clear" w:color="auto" w:fill="FFFFFF"/>
        </w:rPr>
        <w:t>一般数据来源主要有以下几种方式：</w:t>
      </w:r>
    </w:p>
    <w:p w:rsidR="00E15366" w:rsidRPr="00B9303C" w:rsidRDefault="00E15366" w:rsidP="00E15366">
      <w:pPr>
        <w:spacing w:line="360" w:lineRule="auto"/>
        <w:ind w:firstLine="420"/>
        <w:rPr>
          <w:rFonts w:asciiTheme="minorEastAsia" w:eastAsiaTheme="minorEastAsia" w:hAnsiTheme="minorEastAsia" w:cs="Arial"/>
          <w:sz w:val="24"/>
          <w:szCs w:val="24"/>
          <w:shd w:val="clear" w:color="auto" w:fill="FFFFFF"/>
        </w:rPr>
      </w:pPr>
      <w:r w:rsidRPr="00B9303C">
        <w:rPr>
          <w:rFonts w:asciiTheme="minorEastAsia" w:eastAsiaTheme="minorEastAsia" w:hAnsiTheme="minorEastAsia" w:cs="Arial" w:hint="eastAsia"/>
          <w:sz w:val="24"/>
          <w:szCs w:val="24"/>
          <w:shd w:val="pct15" w:color="auto" w:fill="FFFFFF"/>
        </w:rPr>
        <w:t>数据库</w:t>
      </w:r>
      <w:r w:rsidRPr="00B9303C">
        <w:rPr>
          <w:rFonts w:asciiTheme="minorEastAsia" w:eastAsiaTheme="minorEastAsia" w:hAnsiTheme="minorEastAsia" w:cs="Arial"/>
          <w:sz w:val="24"/>
          <w:szCs w:val="24"/>
          <w:shd w:val="clear" w:color="auto" w:fill="FFFFFF"/>
        </w:rPr>
        <w:t>：</w:t>
      </w:r>
      <w:r w:rsidRPr="00B9303C">
        <w:rPr>
          <w:rFonts w:hint="eastAsia"/>
          <w:sz w:val="24"/>
          <w:szCs w:val="24"/>
        </w:rPr>
        <w:t>每个公司都有自己的业务数据库，存放从公司成立以来产生的相关业务数据。这个业务数据库就是一个庞大的数据资源，需要有效地利用起来。</w:t>
      </w:r>
    </w:p>
    <w:p w:rsidR="00E15366" w:rsidRPr="00B9303C" w:rsidRDefault="00E15366" w:rsidP="00E15366">
      <w:pPr>
        <w:spacing w:line="360" w:lineRule="auto"/>
        <w:ind w:firstLine="420"/>
        <w:rPr>
          <w:rFonts w:asciiTheme="minorEastAsia" w:eastAsiaTheme="minorEastAsia" w:hAnsiTheme="minorEastAsia"/>
          <w:b/>
          <w:sz w:val="24"/>
        </w:rPr>
      </w:pPr>
      <w:r w:rsidRPr="00B9303C">
        <w:rPr>
          <w:rFonts w:asciiTheme="minorEastAsia" w:eastAsiaTheme="minorEastAsia" w:hAnsiTheme="minorEastAsia" w:hint="eastAsia"/>
          <w:sz w:val="24"/>
          <w:shd w:val="pct15" w:color="auto" w:fill="FFFFFF"/>
        </w:rPr>
        <w:t>公开出版物</w:t>
      </w:r>
      <w:r w:rsidRPr="00B9303C">
        <w:rPr>
          <w:rFonts w:asciiTheme="minorEastAsia" w:eastAsiaTheme="minorEastAsia" w:hAnsiTheme="minorEastAsia"/>
          <w:sz w:val="24"/>
        </w:rPr>
        <w:t>：</w:t>
      </w:r>
      <w:r w:rsidRPr="00B9303C">
        <w:rPr>
          <w:rFonts w:hint="eastAsia"/>
          <w:sz w:val="24"/>
          <w:szCs w:val="24"/>
        </w:rPr>
        <w:t>可以用于收集数据的公开出版物包括《中国统计年鉴》《中国社会统计年鉴》《中国人口统计年鉴》《世界经济年鉴》《世界发展报告》等统计年鉴或报告。</w:t>
      </w:r>
    </w:p>
    <w:p w:rsidR="00E15366" w:rsidRPr="00526B6F" w:rsidRDefault="00E15366" w:rsidP="00E15366">
      <w:pPr>
        <w:spacing w:line="360" w:lineRule="auto"/>
        <w:ind w:firstLine="420"/>
        <w:rPr>
          <w:rFonts w:asciiTheme="minorEastAsia" w:eastAsiaTheme="minorEastAsia" w:hAnsiTheme="minorEastAsia"/>
          <w:sz w:val="24"/>
        </w:rPr>
      </w:pPr>
      <w:r w:rsidRPr="00B9303C">
        <w:rPr>
          <w:rFonts w:asciiTheme="minorEastAsia" w:eastAsiaTheme="minorEastAsia" w:hAnsiTheme="minorEastAsia" w:hint="eastAsia"/>
          <w:sz w:val="24"/>
          <w:shd w:val="pct15" w:color="auto" w:fill="FFFFFF"/>
        </w:rPr>
        <w:t>互联网</w:t>
      </w:r>
      <w:r w:rsidRPr="00B9303C">
        <w:rPr>
          <w:rFonts w:asciiTheme="minorEastAsia" w:eastAsiaTheme="minorEastAsia" w:hAnsiTheme="minorEastAsia" w:hint="eastAsia"/>
          <w:sz w:val="24"/>
        </w:rPr>
        <w:t>：</w:t>
      </w:r>
      <w:r w:rsidRPr="00B9303C">
        <w:rPr>
          <w:rFonts w:hint="eastAsia"/>
          <w:sz w:val="24"/>
          <w:szCs w:val="24"/>
        </w:rPr>
        <w:t>随着互联网的发展，网络上发布的数据越来越多，特别是搜索引擎可以帮助我们快速找到所需要的数据，例如国家及地方统计局网站、行业组织网站、政府机构网站、传播媒体网站</w:t>
      </w:r>
      <w:r w:rsidRPr="00526B6F">
        <w:rPr>
          <w:rFonts w:hint="eastAsia"/>
          <w:sz w:val="24"/>
          <w:szCs w:val="24"/>
        </w:rPr>
        <w:t>、大型综合门户网站等上面都可能有我们需要的数据。</w:t>
      </w:r>
    </w:p>
    <w:p w:rsidR="00E15366" w:rsidRDefault="00E15366" w:rsidP="00E15366">
      <w:pPr>
        <w:spacing w:line="360" w:lineRule="auto"/>
        <w:ind w:firstLine="420"/>
        <w:rPr>
          <w:sz w:val="24"/>
          <w:szCs w:val="24"/>
        </w:rPr>
      </w:pPr>
      <w:r w:rsidRPr="00B9303C">
        <w:rPr>
          <w:rFonts w:asciiTheme="minorEastAsia" w:eastAsiaTheme="minorEastAsia" w:hAnsiTheme="minorEastAsia" w:hint="eastAsia"/>
          <w:sz w:val="24"/>
          <w:shd w:val="pct15" w:color="auto" w:fill="FFFFFF"/>
        </w:rPr>
        <w:t>市场调查</w:t>
      </w:r>
      <w:r w:rsidRPr="00B9303C">
        <w:rPr>
          <w:rFonts w:asciiTheme="minorEastAsia" w:eastAsiaTheme="minorEastAsia" w:hAnsiTheme="minorEastAsia" w:hint="eastAsia"/>
          <w:sz w:val="24"/>
        </w:rPr>
        <w:t>：</w:t>
      </w:r>
      <w:r w:rsidRPr="0057321B">
        <w:rPr>
          <w:rFonts w:hint="eastAsia"/>
          <w:sz w:val="24"/>
          <w:szCs w:val="24"/>
        </w:rPr>
        <w:t>进行数据分析时，需要了解用户的想法与需求，但是通过以上三种方式获得此类数据会比较困难，因此可以尝试使用市场调查的方法收集用户的想法和需求数据。</w:t>
      </w:r>
    </w:p>
    <w:p w:rsidR="00E15366" w:rsidRDefault="00E15366" w:rsidP="00E15366">
      <w:pPr>
        <w:spacing w:line="360" w:lineRule="auto"/>
        <w:rPr>
          <w:rFonts w:asciiTheme="minorEastAsia" w:eastAsiaTheme="minorEastAsia" w:hAnsiTheme="minorEastAsia"/>
          <w:b/>
          <w:sz w:val="24"/>
        </w:rPr>
      </w:pPr>
      <w:r>
        <w:rPr>
          <w:noProof/>
        </w:rPr>
        <w:drawing>
          <wp:inline distT="0" distB="0" distL="0" distR="0" wp14:anchorId="0960D467" wp14:editId="62C125FE">
            <wp:extent cx="5274310" cy="32473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47390"/>
                    </a:xfrm>
                    <a:prstGeom prst="rect">
                      <a:avLst/>
                    </a:prstGeom>
                  </pic:spPr>
                </pic:pic>
              </a:graphicData>
            </a:graphic>
          </wp:inline>
        </w:drawing>
      </w:r>
    </w:p>
    <w:p w:rsidR="00E15366" w:rsidRPr="00B9303C" w:rsidRDefault="00E15366" w:rsidP="00E15366">
      <w:pPr>
        <w:widowControl/>
        <w:spacing w:line="240" w:lineRule="auto"/>
        <w:jc w:val="left"/>
        <w:rPr>
          <w:rFonts w:asciiTheme="minorEastAsia" w:eastAsiaTheme="minorEastAsia" w:hAnsiTheme="minorEastAsia"/>
          <w:b/>
          <w:sz w:val="24"/>
        </w:rPr>
      </w:pPr>
      <w:r>
        <w:rPr>
          <w:rFonts w:asciiTheme="minorEastAsia" w:eastAsiaTheme="minorEastAsia" w:hAnsiTheme="minorEastAsia"/>
          <w:b/>
          <w:sz w:val="24"/>
        </w:rPr>
        <w:br w:type="page"/>
      </w:r>
    </w:p>
    <w:p w:rsidR="00E15366" w:rsidRDefault="00E15366" w:rsidP="00E15366">
      <w:pPr>
        <w:pStyle w:val="3"/>
        <w:spacing w:before="0" w:line="288" w:lineRule="auto"/>
      </w:pPr>
      <w:bookmarkStart w:id="18" w:name="_Toc5574748"/>
      <w:bookmarkStart w:id="19" w:name="_Toc77616240"/>
      <w:r w:rsidRPr="00EB5895">
        <w:rPr>
          <w:rFonts w:hint="eastAsia"/>
        </w:rPr>
        <w:lastRenderedPageBreak/>
        <w:t>数据处理</w:t>
      </w:r>
      <w:bookmarkEnd w:id="18"/>
      <w:bookmarkEnd w:id="19"/>
    </w:p>
    <w:p w:rsidR="00E15366" w:rsidRPr="00EC6D2E" w:rsidRDefault="00E15366" w:rsidP="00E15366">
      <w:pPr>
        <w:spacing w:line="360" w:lineRule="auto"/>
        <w:ind w:firstLineChars="200" w:firstLine="480"/>
        <w:rPr>
          <w:sz w:val="24"/>
          <w:szCs w:val="24"/>
        </w:rPr>
      </w:pPr>
      <w:r w:rsidRPr="00EC6D2E">
        <w:rPr>
          <w:rFonts w:hint="eastAsia"/>
          <w:sz w:val="24"/>
          <w:szCs w:val="24"/>
        </w:rPr>
        <w:t>数据处理是指</w:t>
      </w:r>
      <w:r w:rsidRPr="00C03893">
        <w:rPr>
          <w:rFonts w:hint="eastAsia"/>
          <w:sz w:val="24"/>
          <w:szCs w:val="24"/>
          <w:shd w:val="pct15" w:color="auto" w:fill="FFFFFF"/>
        </w:rPr>
        <w:t>对收集到的数据进行加工整理</w:t>
      </w:r>
      <w:r w:rsidRPr="00EC6D2E">
        <w:rPr>
          <w:rFonts w:hint="eastAsia"/>
          <w:sz w:val="24"/>
          <w:szCs w:val="24"/>
        </w:rPr>
        <w:t>，形成适合数据分析的样式，它是数据分析前必不可少的阶段。数据处理的基本目的是从大量的、杂乱无章、难以理解的数据中，抽取</w:t>
      </w:r>
      <w:r w:rsidRPr="00EC6D2E">
        <w:rPr>
          <w:sz w:val="24"/>
          <w:szCs w:val="24"/>
        </w:rPr>
        <w:t>并推导</w:t>
      </w:r>
      <w:r w:rsidRPr="00EC6D2E">
        <w:rPr>
          <w:rFonts w:hint="eastAsia"/>
          <w:sz w:val="24"/>
          <w:szCs w:val="24"/>
        </w:rPr>
        <w:t>出对解决问题有价值、有意义的数据。</w:t>
      </w:r>
    </w:p>
    <w:p w:rsidR="00E15366" w:rsidRDefault="00E15366" w:rsidP="00E15366">
      <w:pPr>
        <w:spacing w:line="360" w:lineRule="auto"/>
        <w:ind w:firstLineChars="200" w:firstLine="480"/>
        <w:rPr>
          <w:sz w:val="24"/>
          <w:szCs w:val="24"/>
        </w:rPr>
      </w:pPr>
      <w:r w:rsidRPr="00EC6D2E">
        <w:rPr>
          <w:rFonts w:hint="eastAsia"/>
          <w:sz w:val="24"/>
          <w:szCs w:val="24"/>
        </w:rPr>
        <w:t>数据处理主要包括</w:t>
      </w:r>
      <w:r w:rsidRPr="00EC6D2E">
        <w:rPr>
          <w:rFonts w:hint="eastAsia"/>
          <w:b/>
          <w:sz w:val="24"/>
          <w:szCs w:val="24"/>
        </w:rPr>
        <w:t>数据清洗、数据转化、数据提取、数据计算</w:t>
      </w:r>
      <w:r w:rsidRPr="00EC6D2E">
        <w:rPr>
          <w:rFonts w:hint="eastAsia"/>
          <w:sz w:val="24"/>
          <w:szCs w:val="24"/>
        </w:rPr>
        <w:t>等处理方法。一般拿到手的数据都需要进行一定的处理才能用于后续的数据分析工作，</w:t>
      </w:r>
      <w:r>
        <w:rPr>
          <w:rFonts w:hint="eastAsia"/>
          <w:sz w:val="24"/>
          <w:szCs w:val="24"/>
        </w:rPr>
        <w:t>即使再</w:t>
      </w:r>
      <w:r w:rsidRPr="00EC6D2E">
        <w:rPr>
          <w:rFonts w:hint="eastAsia"/>
          <w:sz w:val="24"/>
          <w:szCs w:val="24"/>
        </w:rPr>
        <w:t>“干净”’的原始数据也需要先进行一定的处理才能使用。</w:t>
      </w:r>
    </w:p>
    <w:p w:rsidR="00E15366" w:rsidRPr="0038355C" w:rsidRDefault="00E15366" w:rsidP="00E15366">
      <w:pPr>
        <w:spacing w:line="360" w:lineRule="auto"/>
        <w:ind w:firstLineChars="200" w:firstLine="480"/>
        <w:rPr>
          <w:sz w:val="24"/>
          <w:szCs w:val="24"/>
        </w:rPr>
      </w:pPr>
      <w:r w:rsidRPr="003E5593">
        <w:rPr>
          <w:rFonts w:hint="eastAsia"/>
          <w:sz w:val="24"/>
          <w:szCs w:val="24"/>
          <w:shd w:val="pct15" w:color="auto" w:fill="FFFFFF"/>
        </w:rPr>
        <w:t>数据处理是数据分析的基础</w:t>
      </w:r>
      <w:r>
        <w:rPr>
          <w:rFonts w:hint="eastAsia"/>
          <w:sz w:val="24"/>
          <w:szCs w:val="24"/>
        </w:rPr>
        <w:t>。通</w:t>
      </w:r>
      <w:r w:rsidRPr="00F35237">
        <w:rPr>
          <w:rFonts w:hint="eastAsia"/>
          <w:sz w:val="24"/>
          <w:szCs w:val="24"/>
        </w:rPr>
        <w:t>过数据处理，将收集到</w:t>
      </w:r>
      <w:r>
        <w:rPr>
          <w:rFonts w:hint="eastAsia"/>
          <w:sz w:val="24"/>
          <w:szCs w:val="24"/>
        </w:rPr>
        <w:t>的</w:t>
      </w:r>
      <w:r w:rsidRPr="00F35237">
        <w:rPr>
          <w:rFonts w:hint="eastAsia"/>
          <w:sz w:val="24"/>
          <w:szCs w:val="24"/>
        </w:rPr>
        <w:t>原</w:t>
      </w:r>
      <w:r>
        <w:rPr>
          <w:rFonts w:hint="eastAsia"/>
          <w:sz w:val="24"/>
          <w:szCs w:val="24"/>
        </w:rPr>
        <w:t>始数据转换为可以分析的形式，并且保证数据的一致性和有效性。</w:t>
      </w:r>
    </w:p>
    <w:p w:rsidR="00E15366" w:rsidRDefault="00E15366" w:rsidP="00E15366">
      <w:pPr>
        <w:spacing w:line="360" w:lineRule="auto"/>
        <w:rPr>
          <w:sz w:val="24"/>
          <w:szCs w:val="24"/>
        </w:rPr>
      </w:pPr>
      <w:r>
        <w:rPr>
          <w:noProof/>
        </w:rPr>
        <w:drawing>
          <wp:inline distT="0" distB="0" distL="0" distR="0" wp14:anchorId="26DB726B" wp14:editId="4BC130FC">
            <wp:extent cx="5274310" cy="31527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2775"/>
                    </a:xfrm>
                    <a:prstGeom prst="rect">
                      <a:avLst/>
                    </a:prstGeom>
                  </pic:spPr>
                </pic:pic>
              </a:graphicData>
            </a:graphic>
          </wp:inline>
        </w:drawing>
      </w:r>
    </w:p>
    <w:p w:rsidR="00E15366" w:rsidRDefault="00E15366" w:rsidP="00E15366">
      <w:pPr>
        <w:widowControl/>
        <w:spacing w:line="240" w:lineRule="auto"/>
        <w:jc w:val="left"/>
        <w:rPr>
          <w:sz w:val="24"/>
          <w:szCs w:val="24"/>
        </w:rPr>
      </w:pPr>
      <w:r>
        <w:rPr>
          <w:sz w:val="24"/>
          <w:szCs w:val="24"/>
        </w:rPr>
        <w:br w:type="page"/>
      </w:r>
    </w:p>
    <w:p w:rsidR="00E15366" w:rsidRPr="00B46C45" w:rsidRDefault="00E15366" w:rsidP="00E15366">
      <w:pPr>
        <w:pStyle w:val="3"/>
        <w:spacing w:before="0" w:line="288" w:lineRule="auto"/>
      </w:pPr>
      <w:bookmarkStart w:id="20" w:name="_Toc5574749"/>
      <w:bookmarkStart w:id="21" w:name="_Toc77616241"/>
      <w:r w:rsidRPr="00A53CD2">
        <w:rPr>
          <w:rFonts w:hint="eastAsia"/>
        </w:rPr>
        <w:lastRenderedPageBreak/>
        <w:t>数据分析</w:t>
      </w:r>
      <w:bookmarkEnd w:id="20"/>
      <w:bookmarkEnd w:id="21"/>
    </w:p>
    <w:p w:rsidR="00E15366" w:rsidRPr="003F17E6" w:rsidRDefault="00E15366" w:rsidP="00E15366">
      <w:pPr>
        <w:spacing w:line="360" w:lineRule="auto"/>
        <w:ind w:firstLineChars="200" w:firstLine="480"/>
        <w:rPr>
          <w:rFonts w:asciiTheme="minorEastAsia" w:eastAsiaTheme="minorEastAsia" w:hAnsiTheme="minorEastAsia"/>
          <w:sz w:val="24"/>
          <w:szCs w:val="24"/>
        </w:rPr>
      </w:pPr>
      <w:r w:rsidRPr="003F17E6">
        <w:rPr>
          <w:rFonts w:asciiTheme="minorEastAsia" w:eastAsiaTheme="minorEastAsia" w:hAnsiTheme="minorEastAsia" w:hint="eastAsia"/>
          <w:sz w:val="24"/>
          <w:szCs w:val="24"/>
        </w:rPr>
        <w:t>数据分析是指</w:t>
      </w:r>
      <w:r w:rsidRPr="003F17E6">
        <w:rPr>
          <w:rFonts w:asciiTheme="minorEastAsia" w:eastAsiaTheme="minorEastAsia" w:hAnsiTheme="minorEastAsia" w:hint="eastAsia"/>
          <w:sz w:val="24"/>
          <w:szCs w:val="24"/>
          <w:shd w:val="pct15" w:color="auto" w:fill="FFFFFF"/>
        </w:rPr>
        <w:t>用适当的分析方法及工具，对处理过的数据进行分析，提取有价值的信息，形成有效结论的过程</w:t>
      </w:r>
      <w:r w:rsidRPr="003F17E6">
        <w:rPr>
          <w:rFonts w:asciiTheme="minorEastAsia" w:eastAsiaTheme="minorEastAsia" w:hAnsiTheme="minorEastAsia" w:hint="eastAsia"/>
          <w:sz w:val="24"/>
          <w:szCs w:val="24"/>
        </w:rPr>
        <w:t>。</w:t>
      </w:r>
      <w:r w:rsidRPr="003F17E6">
        <w:rPr>
          <w:rFonts w:asciiTheme="minorEastAsia" w:eastAsiaTheme="minorEastAsia" w:hAnsiTheme="minorEastAsia"/>
          <w:sz w:val="24"/>
          <w:szCs w:val="24"/>
        </w:rPr>
        <w:t>由于</w:t>
      </w:r>
      <w:r w:rsidRPr="003F17E6">
        <w:rPr>
          <w:rFonts w:asciiTheme="minorEastAsia" w:eastAsiaTheme="minorEastAsia" w:hAnsiTheme="minorEastAsia" w:hint="eastAsia"/>
          <w:sz w:val="24"/>
          <w:szCs w:val="24"/>
        </w:rPr>
        <w:t>数据分析多是通过软件来完成的，这就要求数据分析师不仅要掌握各种数据分析方法，还要熟悉数据分析软件的操作。</w:t>
      </w:r>
    </w:p>
    <w:p w:rsidR="00E15366" w:rsidRDefault="00E15366" w:rsidP="00E15366">
      <w:pPr>
        <w:spacing w:line="360" w:lineRule="auto"/>
        <w:ind w:firstLineChars="200" w:firstLine="480"/>
        <w:rPr>
          <w:rFonts w:asciiTheme="minorEastAsia" w:eastAsiaTheme="minorEastAsia" w:hAnsiTheme="minorEastAsia"/>
          <w:sz w:val="24"/>
          <w:szCs w:val="24"/>
        </w:rPr>
      </w:pPr>
      <w:r w:rsidRPr="00A46D03">
        <w:rPr>
          <w:rFonts w:asciiTheme="minorEastAsia" w:eastAsiaTheme="minorEastAsia" w:hAnsiTheme="minorEastAsia" w:hint="eastAsia"/>
          <w:sz w:val="24"/>
          <w:szCs w:val="24"/>
          <w:shd w:val="pct15" w:color="auto" w:fill="FFFFFF"/>
        </w:rPr>
        <w:t>数据挖掘其实是一种高级的数据分析方法</w:t>
      </w:r>
      <w:r>
        <w:rPr>
          <w:rFonts w:asciiTheme="minorEastAsia" w:eastAsiaTheme="minorEastAsia" w:hAnsiTheme="minorEastAsia" w:hint="eastAsia"/>
          <w:sz w:val="24"/>
          <w:szCs w:val="24"/>
        </w:rPr>
        <w:t>，</w:t>
      </w:r>
      <w:r w:rsidRPr="00A46D03">
        <w:rPr>
          <w:rFonts w:asciiTheme="minorEastAsia" w:eastAsiaTheme="minorEastAsia" w:hAnsiTheme="minorEastAsia" w:hint="eastAsia"/>
          <w:sz w:val="24"/>
          <w:szCs w:val="24"/>
        </w:rPr>
        <w:t>就是从大量的数据中挖掘出有用的信息，它是根据用户的特定要求，从浩如烟海的数据中找出所需的信息，以满足用户的特定需求。数据挖掘技术是人们长期对数据库技术进行研究和开发的结果。一般来说，数据挖掘侧重解决四类数据分析问题:分类、聚类、关联和预测，重点在寻找模式和规律。数据分析与数据</w:t>
      </w:r>
      <w:r w:rsidRPr="00A46D03">
        <w:rPr>
          <w:rFonts w:asciiTheme="minorEastAsia" w:eastAsiaTheme="minorEastAsia" w:hAnsiTheme="minorEastAsia"/>
          <w:sz w:val="24"/>
          <w:szCs w:val="24"/>
        </w:rPr>
        <w:t>挖掘</w:t>
      </w:r>
      <w:r w:rsidRPr="00A46D03">
        <w:rPr>
          <w:rFonts w:asciiTheme="minorEastAsia" w:eastAsiaTheme="minorEastAsia" w:hAnsiTheme="minorEastAsia" w:hint="eastAsia"/>
          <w:sz w:val="24"/>
          <w:szCs w:val="24"/>
        </w:rPr>
        <w:t>的本质是一样的，都是从数据里面发现关于业务的知识。</w:t>
      </w:r>
    </w:p>
    <w:p w:rsidR="00E15366" w:rsidRDefault="00E15366" w:rsidP="00E15366">
      <w:pPr>
        <w:spacing w:line="360" w:lineRule="auto"/>
        <w:rPr>
          <w:rFonts w:asciiTheme="minorEastAsia" w:eastAsiaTheme="minorEastAsia" w:hAnsiTheme="minorEastAsia"/>
          <w:sz w:val="24"/>
          <w:szCs w:val="24"/>
        </w:rPr>
      </w:pPr>
      <w:r>
        <w:rPr>
          <w:noProof/>
        </w:rPr>
        <w:drawing>
          <wp:inline distT="0" distB="0" distL="0" distR="0" wp14:anchorId="4D8123A4" wp14:editId="6E411A39">
            <wp:extent cx="5274310" cy="20415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41525"/>
                    </a:xfrm>
                    <a:prstGeom prst="rect">
                      <a:avLst/>
                    </a:prstGeom>
                  </pic:spPr>
                </pic:pic>
              </a:graphicData>
            </a:graphic>
          </wp:inline>
        </w:drawing>
      </w:r>
    </w:p>
    <w:p w:rsidR="00E15366" w:rsidRPr="00A46D03" w:rsidRDefault="00E15366" w:rsidP="00E15366">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E15366" w:rsidRPr="00B130AF" w:rsidRDefault="00E15366" w:rsidP="00E15366">
      <w:pPr>
        <w:pStyle w:val="3"/>
        <w:spacing w:before="0" w:line="288" w:lineRule="auto"/>
      </w:pPr>
      <w:bookmarkStart w:id="22" w:name="_Toc5574750"/>
      <w:bookmarkStart w:id="23" w:name="_Toc77616242"/>
      <w:r w:rsidRPr="00F04FD0">
        <w:rPr>
          <w:rFonts w:hint="eastAsia"/>
        </w:rPr>
        <w:lastRenderedPageBreak/>
        <w:t>数据展现</w:t>
      </w:r>
      <w:bookmarkEnd w:id="22"/>
      <w:bookmarkEnd w:id="23"/>
    </w:p>
    <w:p w:rsidR="00E15366" w:rsidRPr="00E13421" w:rsidRDefault="00E15366" w:rsidP="00E15366">
      <w:pPr>
        <w:spacing w:line="360" w:lineRule="auto"/>
        <w:ind w:firstLine="420"/>
        <w:rPr>
          <w:rFonts w:asciiTheme="minorEastAsia" w:eastAsiaTheme="minorEastAsia" w:hAnsiTheme="minorEastAsia"/>
          <w:sz w:val="24"/>
          <w:szCs w:val="24"/>
        </w:rPr>
      </w:pPr>
      <w:r w:rsidRPr="00E13421">
        <w:rPr>
          <w:rFonts w:asciiTheme="minorEastAsia" w:eastAsiaTheme="minorEastAsia" w:hAnsiTheme="minorEastAsia" w:hint="eastAsia"/>
          <w:sz w:val="24"/>
          <w:szCs w:val="24"/>
        </w:rPr>
        <w:t>一般情况下，</w:t>
      </w:r>
      <w:r w:rsidRPr="00E13421">
        <w:rPr>
          <w:rFonts w:asciiTheme="minorEastAsia" w:eastAsiaTheme="minorEastAsia" w:hAnsiTheme="minorEastAsia" w:hint="eastAsia"/>
          <w:sz w:val="24"/>
          <w:szCs w:val="24"/>
          <w:shd w:val="pct15" w:color="auto" w:fill="FFFFFF"/>
        </w:rPr>
        <w:t>数据是通过表格和图形的方式来呈现</w:t>
      </w:r>
      <w:r w:rsidRPr="00E13421">
        <w:rPr>
          <w:rFonts w:asciiTheme="minorEastAsia" w:eastAsiaTheme="minorEastAsia" w:hAnsiTheme="minorEastAsia" w:hint="eastAsia"/>
          <w:sz w:val="24"/>
          <w:szCs w:val="24"/>
        </w:rPr>
        <w:t>的，我们常说</w:t>
      </w:r>
      <w:r w:rsidRPr="00E13421">
        <w:rPr>
          <w:rFonts w:asciiTheme="minorEastAsia" w:eastAsiaTheme="minorEastAsia" w:hAnsiTheme="minorEastAsia" w:hint="eastAsia"/>
          <w:sz w:val="24"/>
          <w:szCs w:val="24"/>
          <w:shd w:val="pct15" w:color="auto" w:fill="FFFFFF"/>
        </w:rPr>
        <w:t>用图表说话</w:t>
      </w:r>
      <w:r w:rsidRPr="00E13421">
        <w:rPr>
          <w:rFonts w:asciiTheme="minorEastAsia" w:eastAsiaTheme="minorEastAsia" w:hAnsiTheme="minorEastAsia" w:hint="eastAsia"/>
          <w:sz w:val="24"/>
          <w:szCs w:val="24"/>
        </w:rPr>
        <w:t>就是这个意思。常用的数据图表包括饼图、柱形图、条形图、折线图、散点图、雷达图等，当然可以对这些图表进一步整理加工，使之变为我们所需要的图形，例如金字塔图、矩阵图、漏斗图等。</w:t>
      </w:r>
    </w:p>
    <w:p w:rsidR="00E15366" w:rsidRDefault="00E15366" w:rsidP="00E15366">
      <w:pPr>
        <w:spacing w:line="360" w:lineRule="auto"/>
        <w:ind w:firstLine="420"/>
        <w:rPr>
          <w:rFonts w:asciiTheme="minorEastAsia" w:eastAsiaTheme="minorEastAsia" w:hAnsiTheme="minorEastAsia"/>
          <w:sz w:val="24"/>
          <w:szCs w:val="24"/>
        </w:rPr>
      </w:pPr>
      <w:r w:rsidRPr="00E13421">
        <w:rPr>
          <w:rFonts w:asciiTheme="minorEastAsia" w:eastAsiaTheme="minorEastAsia" w:hAnsiTheme="minorEastAsia" w:hint="eastAsia"/>
          <w:sz w:val="24"/>
          <w:szCs w:val="24"/>
        </w:rPr>
        <w:t>大多数情况下，人们更愿意接受图形这种数据展现方式，因为它能更加有效、直观地传递出分析所要表达的观点。记位，一般情况不，能用图说明问题的就不用表格，能用表格说明问题的就不要用文字。</w:t>
      </w:r>
    </w:p>
    <w:p w:rsidR="00E15366" w:rsidRDefault="00E15366" w:rsidP="00E15366">
      <w:pPr>
        <w:spacing w:line="360" w:lineRule="auto"/>
        <w:rPr>
          <w:rFonts w:asciiTheme="minorEastAsia" w:eastAsiaTheme="minorEastAsia" w:hAnsiTheme="minorEastAsia"/>
          <w:sz w:val="24"/>
          <w:szCs w:val="24"/>
        </w:rPr>
      </w:pPr>
      <w:r>
        <w:rPr>
          <w:noProof/>
        </w:rPr>
        <w:drawing>
          <wp:inline distT="0" distB="0" distL="0" distR="0" wp14:anchorId="52980021" wp14:editId="2C49E2E8">
            <wp:extent cx="5274310" cy="23469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46960"/>
                    </a:xfrm>
                    <a:prstGeom prst="rect">
                      <a:avLst/>
                    </a:prstGeom>
                  </pic:spPr>
                </pic:pic>
              </a:graphicData>
            </a:graphic>
          </wp:inline>
        </w:drawing>
      </w:r>
    </w:p>
    <w:p w:rsidR="00E15366" w:rsidRPr="00E13421" w:rsidRDefault="00E15366" w:rsidP="00E15366">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E15366" w:rsidRDefault="00E15366" w:rsidP="00E15366">
      <w:pPr>
        <w:pStyle w:val="3"/>
        <w:spacing w:before="0" w:line="288" w:lineRule="auto"/>
      </w:pPr>
      <w:bookmarkStart w:id="24" w:name="_Toc5574751"/>
      <w:bookmarkStart w:id="25" w:name="_Toc77616243"/>
      <w:r w:rsidRPr="00843B75">
        <w:rPr>
          <w:rFonts w:hint="eastAsia"/>
        </w:rPr>
        <w:lastRenderedPageBreak/>
        <w:t>报告撰写</w:t>
      </w:r>
      <w:bookmarkEnd w:id="24"/>
      <w:bookmarkEnd w:id="25"/>
    </w:p>
    <w:p w:rsidR="00E15366" w:rsidRPr="006C7D51" w:rsidRDefault="00E15366" w:rsidP="00E15366">
      <w:pPr>
        <w:spacing w:line="360" w:lineRule="auto"/>
        <w:ind w:firstLine="420"/>
        <w:rPr>
          <w:sz w:val="24"/>
          <w:szCs w:val="24"/>
        </w:rPr>
      </w:pPr>
      <w:r w:rsidRPr="005F2A91">
        <w:rPr>
          <w:rFonts w:hint="eastAsia"/>
          <w:sz w:val="24"/>
          <w:szCs w:val="24"/>
          <w:shd w:val="pct15" w:color="auto" w:fill="FFFFFF"/>
        </w:rPr>
        <w:t>数据分析报告其实是对整个数据分析过程的一个总结与呈现</w:t>
      </w:r>
      <w:r w:rsidRPr="006C7D51">
        <w:rPr>
          <w:rFonts w:hint="eastAsia"/>
          <w:sz w:val="24"/>
          <w:szCs w:val="24"/>
        </w:rPr>
        <w:t>。通过报告，把数据分析的起因、过程、结果及建议完整地呈现出来，供决策者参考。</w:t>
      </w:r>
    </w:p>
    <w:p w:rsidR="00E15366" w:rsidRDefault="00E15366" w:rsidP="00E15366">
      <w:pPr>
        <w:spacing w:line="360" w:lineRule="auto"/>
        <w:ind w:firstLine="420"/>
        <w:rPr>
          <w:sz w:val="24"/>
          <w:szCs w:val="24"/>
        </w:rPr>
      </w:pPr>
      <w:r w:rsidRPr="006C7D51">
        <w:rPr>
          <w:rFonts w:hint="eastAsia"/>
          <w:sz w:val="24"/>
          <w:szCs w:val="24"/>
        </w:rPr>
        <w:t>一份好的数据分析报告，首先需要有一个好的分析框架，并且图文并茂，层次明晰，能够让阅读者一目了然。结构清晰、主次分明可以使阅读者正确理解报告内容</w:t>
      </w:r>
      <w:r w:rsidRPr="006C7D51">
        <w:rPr>
          <w:rFonts w:hint="eastAsia"/>
          <w:sz w:val="24"/>
          <w:szCs w:val="24"/>
        </w:rPr>
        <w:t>;</w:t>
      </w:r>
      <w:r w:rsidRPr="006C7D51">
        <w:rPr>
          <w:rFonts w:hint="eastAsia"/>
          <w:sz w:val="24"/>
          <w:szCs w:val="24"/>
        </w:rPr>
        <w:t>图文并茂，可以令数据更加生动活泼</w:t>
      </w:r>
      <w:r w:rsidRPr="006C7D51">
        <w:rPr>
          <w:rFonts w:hint="eastAsia"/>
          <w:sz w:val="24"/>
          <w:szCs w:val="24"/>
        </w:rPr>
        <w:t xml:space="preserve"> ,</w:t>
      </w:r>
      <w:r w:rsidRPr="006C7D51">
        <w:rPr>
          <w:rFonts w:hint="eastAsia"/>
          <w:sz w:val="24"/>
          <w:szCs w:val="24"/>
        </w:rPr>
        <w:t>提供视觉冲击力，有助于阅读者更形象、直观地看清楚问题和结论，从而产生思考。</w:t>
      </w:r>
    </w:p>
    <w:p w:rsidR="00E15366" w:rsidRDefault="00E15366" w:rsidP="00E15366">
      <w:pPr>
        <w:spacing w:line="360" w:lineRule="auto"/>
        <w:ind w:firstLine="420"/>
        <w:rPr>
          <w:sz w:val="24"/>
          <w:szCs w:val="24"/>
        </w:rPr>
      </w:pPr>
      <w:r w:rsidRPr="00E47A23">
        <w:rPr>
          <w:rFonts w:hint="eastAsia"/>
          <w:sz w:val="24"/>
          <w:szCs w:val="24"/>
        </w:rPr>
        <w:t>另外，</w:t>
      </w:r>
      <w:r w:rsidRPr="005F2A91">
        <w:rPr>
          <w:rFonts w:hint="eastAsia"/>
          <w:sz w:val="24"/>
          <w:szCs w:val="24"/>
          <w:shd w:val="pct15" w:color="auto" w:fill="FFFFFF"/>
        </w:rPr>
        <w:t>数据分析报告需要有明确的结论</w:t>
      </w:r>
      <w:r w:rsidRPr="00E47A23">
        <w:rPr>
          <w:rFonts w:hint="eastAsia"/>
          <w:sz w:val="24"/>
          <w:szCs w:val="24"/>
        </w:rPr>
        <w:t>，没有明确结论的分析称不</w:t>
      </w:r>
      <w:r>
        <w:rPr>
          <w:rFonts w:hint="eastAsia"/>
          <w:sz w:val="24"/>
          <w:szCs w:val="24"/>
        </w:rPr>
        <w:t>上</w:t>
      </w:r>
      <w:r w:rsidRPr="00E47A23">
        <w:rPr>
          <w:rFonts w:hint="eastAsia"/>
          <w:sz w:val="24"/>
          <w:szCs w:val="24"/>
        </w:rPr>
        <w:t>分析，同</w:t>
      </w:r>
      <w:r>
        <w:rPr>
          <w:rFonts w:hint="eastAsia"/>
          <w:sz w:val="24"/>
          <w:szCs w:val="24"/>
        </w:rPr>
        <w:t>时</w:t>
      </w:r>
      <w:r w:rsidRPr="00E47A23">
        <w:rPr>
          <w:rFonts w:hint="eastAsia"/>
          <w:sz w:val="24"/>
          <w:szCs w:val="24"/>
        </w:rPr>
        <w:t>也失去了报告的</w:t>
      </w:r>
      <w:r>
        <w:rPr>
          <w:rFonts w:hint="eastAsia"/>
          <w:sz w:val="24"/>
          <w:szCs w:val="24"/>
        </w:rPr>
        <w:t>意义，因为我们</w:t>
      </w:r>
      <w:r w:rsidRPr="00E47A23">
        <w:rPr>
          <w:rFonts w:hint="eastAsia"/>
          <w:sz w:val="24"/>
          <w:szCs w:val="24"/>
        </w:rPr>
        <w:t>最初就是为寻找或者</w:t>
      </w:r>
      <w:r>
        <w:rPr>
          <w:rFonts w:hint="eastAsia"/>
          <w:sz w:val="24"/>
          <w:szCs w:val="24"/>
        </w:rPr>
        <w:t>求证</w:t>
      </w:r>
      <w:r w:rsidRPr="00E47A23">
        <w:rPr>
          <w:rFonts w:hint="eastAsia"/>
          <w:sz w:val="24"/>
          <w:szCs w:val="24"/>
        </w:rPr>
        <w:t>一个结论才进行分析的，所以千</w:t>
      </w:r>
      <w:r>
        <w:rPr>
          <w:rFonts w:hint="eastAsia"/>
          <w:sz w:val="24"/>
          <w:szCs w:val="24"/>
        </w:rPr>
        <w:t>万</w:t>
      </w:r>
      <w:r w:rsidRPr="00E47A23">
        <w:rPr>
          <w:rFonts w:hint="eastAsia"/>
          <w:sz w:val="24"/>
          <w:szCs w:val="24"/>
        </w:rPr>
        <w:t>不要舍本求末。</w:t>
      </w:r>
    </w:p>
    <w:p w:rsidR="00E15366" w:rsidRDefault="00E15366" w:rsidP="00E15366">
      <w:pPr>
        <w:spacing w:line="360" w:lineRule="auto"/>
        <w:ind w:firstLine="420"/>
        <w:rPr>
          <w:sz w:val="24"/>
          <w:szCs w:val="24"/>
        </w:rPr>
      </w:pPr>
      <w:r w:rsidRPr="005F1E17">
        <w:rPr>
          <w:rFonts w:hint="eastAsia"/>
          <w:sz w:val="24"/>
          <w:szCs w:val="24"/>
        </w:rPr>
        <w:t>最后，</w:t>
      </w:r>
      <w:r w:rsidRPr="005F2A91">
        <w:rPr>
          <w:rFonts w:hint="eastAsia"/>
          <w:sz w:val="24"/>
          <w:szCs w:val="24"/>
          <w:shd w:val="pct15" w:color="auto" w:fill="FFFFFF"/>
        </w:rPr>
        <w:t>好的分析报告一定要有建议或解决方案</w:t>
      </w:r>
      <w:r w:rsidRPr="005F1E17">
        <w:rPr>
          <w:rFonts w:hint="eastAsia"/>
          <w:sz w:val="24"/>
          <w:szCs w:val="24"/>
        </w:rPr>
        <w:t>。作为决策者，</w:t>
      </w:r>
      <w:r>
        <w:rPr>
          <w:rFonts w:hint="eastAsia"/>
          <w:sz w:val="24"/>
          <w:szCs w:val="24"/>
        </w:rPr>
        <w:t>需</w:t>
      </w:r>
      <w:r w:rsidRPr="005F1E17">
        <w:rPr>
          <w:rFonts w:hint="eastAsia"/>
          <w:sz w:val="24"/>
          <w:szCs w:val="24"/>
        </w:rPr>
        <w:t>要的不仅仅是找出问题，更重要的是建议或解决方案，以便他们</w:t>
      </w:r>
      <w:r>
        <w:rPr>
          <w:rFonts w:hint="eastAsia"/>
          <w:sz w:val="24"/>
          <w:szCs w:val="24"/>
        </w:rPr>
        <w:t>做</w:t>
      </w:r>
      <w:r w:rsidRPr="005F1E17">
        <w:rPr>
          <w:rFonts w:hint="eastAsia"/>
          <w:sz w:val="24"/>
          <w:szCs w:val="24"/>
        </w:rPr>
        <w:t>决策时作参考。所以，</w:t>
      </w:r>
      <w:r>
        <w:rPr>
          <w:rFonts w:hint="eastAsia"/>
          <w:sz w:val="24"/>
          <w:szCs w:val="24"/>
        </w:rPr>
        <w:t>数据</w:t>
      </w:r>
      <w:r w:rsidRPr="005F1E17">
        <w:rPr>
          <w:rFonts w:hint="eastAsia"/>
          <w:sz w:val="24"/>
          <w:szCs w:val="24"/>
        </w:rPr>
        <w:t>分析师不仅需要掌握数据分析</w:t>
      </w:r>
      <w:r>
        <w:rPr>
          <w:rFonts w:hint="eastAsia"/>
          <w:sz w:val="24"/>
          <w:szCs w:val="24"/>
        </w:rPr>
        <w:t>方法</w:t>
      </w:r>
      <w:r w:rsidRPr="005F1E17">
        <w:rPr>
          <w:rFonts w:hint="eastAsia"/>
          <w:sz w:val="24"/>
          <w:szCs w:val="24"/>
        </w:rPr>
        <w:t>，</w:t>
      </w:r>
      <w:r>
        <w:rPr>
          <w:rFonts w:hint="eastAsia"/>
          <w:sz w:val="24"/>
          <w:szCs w:val="24"/>
        </w:rPr>
        <w:t>而且</w:t>
      </w:r>
      <w:r w:rsidRPr="005F1E17">
        <w:rPr>
          <w:rFonts w:hint="eastAsia"/>
          <w:sz w:val="24"/>
          <w:szCs w:val="24"/>
        </w:rPr>
        <w:t>还要了解和熟悉业务，这样才能根据发现的业务问题，提出具有可行性的建议或解决</w:t>
      </w:r>
      <w:r>
        <w:rPr>
          <w:rFonts w:hint="eastAsia"/>
          <w:sz w:val="24"/>
          <w:szCs w:val="24"/>
        </w:rPr>
        <w:t>方案。</w:t>
      </w:r>
    </w:p>
    <w:p w:rsidR="00E15366" w:rsidRDefault="00E15366" w:rsidP="00E15366">
      <w:pPr>
        <w:spacing w:line="360" w:lineRule="auto"/>
        <w:rPr>
          <w:sz w:val="24"/>
          <w:szCs w:val="24"/>
        </w:rPr>
      </w:pPr>
      <w:r>
        <w:rPr>
          <w:noProof/>
        </w:rPr>
        <w:drawing>
          <wp:inline distT="0" distB="0" distL="0" distR="0" wp14:anchorId="2992ADDB" wp14:editId="7B2480A6">
            <wp:extent cx="5274310" cy="35337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33775"/>
                    </a:xfrm>
                    <a:prstGeom prst="rect">
                      <a:avLst/>
                    </a:prstGeom>
                  </pic:spPr>
                </pic:pic>
              </a:graphicData>
            </a:graphic>
          </wp:inline>
        </w:drawing>
      </w:r>
    </w:p>
    <w:p w:rsidR="00E15366" w:rsidRDefault="00E15366" w:rsidP="00E15366">
      <w:pPr>
        <w:widowControl/>
        <w:spacing w:line="240" w:lineRule="auto"/>
        <w:jc w:val="left"/>
        <w:rPr>
          <w:sz w:val="24"/>
          <w:szCs w:val="24"/>
        </w:rPr>
      </w:pPr>
      <w:r>
        <w:rPr>
          <w:sz w:val="24"/>
          <w:szCs w:val="24"/>
        </w:rPr>
        <w:br w:type="page"/>
      </w:r>
    </w:p>
    <w:p w:rsidR="007B5FBF" w:rsidRDefault="00A63DBE" w:rsidP="009D401F">
      <w:pPr>
        <w:pStyle w:val="2"/>
      </w:pPr>
      <w:bookmarkStart w:id="26" w:name="_Toc77616244"/>
      <w:bookmarkEnd w:id="12"/>
      <w:r>
        <w:rPr>
          <w:rFonts w:hint="eastAsia"/>
        </w:rPr>
        <w:lastRenderedPageBreak/>
        <w:t>大数据</w:t>
      </w:r>
      <w:r w:rsidR="007B5FBF">
        <w:rPr>
          <w:rFonts w:hint="eastAsia"/>
        </w:rPr>
        <w:t>时代</w:t>
      </w:r>
      <w:bookmarkEnd w:id="26"/>
    </w:p>
    <w:p w:rsidR="00CE476D" w:rsidRPr="00CE476D" w:rsidRDefault="00CE476D" w:rsidP="00CE476D">
      <w:pPr>
        <w:pStyle w:val="3"/>
      </w:pPr>
      <w:bookmarkStart w:id="27" w:name="_Toc77616245"/>
      <w:r>
        <w:rPr>
          <w:rFonts w:hint="eastAsia"/>
        </w:rPr>
        <w:t>概述</w:t>
      </w:r>
      <w:bookmarkEnd w:id="27"/>
    </w:p>
    <w:p w:rsidR="009B6685" w:rsidRDefault="009B6685" w:rsidP="009B6685">
      <w:pPr>
        <w:spacing w:line="360" w:lineRule="auto"/>
        <w:ind w:firstLineChars="200" w:firstLine="480"/>
        <w:rPr>
          <w:sz w:val="24"/>
          <w:szCs w:val="24"/>
        </w:rPr>
      </w:pPr>
      <w:r w:rsidRPr="009B6685">
        <w:rPr>
          <w:rFonts w:hint="eastAsia"/>
          <w:sz w:val="24"/>
          <w:szCs w:val="24"/>
        </w:rPr>
        <w:t>最早提出“大数据”时代到来的是全球知名咨询公司</w:t>
      </w:r>
      <w:r w:rsidRPr="001A62AA">
        <w:rPr>
          <w:rFonts w:hint="eastAsia"/>
          <w:color w:val="FF0000"/>
          <w:sz w:val="24"/>
          <w:szCs w:val="24"/>
          <w:shd w:val="pct15" w:color="auto" w:fill="FFFFFF"/>
        </w:rPr>
        <w:t>麦肯锡</w:t>
      </w:r>
      <w:r w:rsidRPr="009B6685">
        <w:rPr>
          <w:rFonts w:hint="eastAsia"/>
          <w:sz w:val="24"/>
          <w:szCs w:val="24"/>
        </w:rPr>
        <w:t>，麦肯锡称：“数据，已经渗透到当今每一个行业和业务职能领域，成为重要的生产因素。人们对于海量数据的挖掘和运用，预示着新一波生产率增长和消费者盈余浪潮的到来。”</w:t>
      </w:r>
      <w:r w:rsidRPr="009B6685">
        <w:rPr>
          <w:rFonts w:hint="eastAsia"/>
          <w:sz w:val="24"/>
          <w:szCs w:val="24"/>
        </w:rPr>
        <w:t xml:space="preserve"> </w:t>
      </w:r>
    </w:p>
    <w:p w:rsidR="009B6685" w:rsidRDefault="009B6685" w:rsidP="009B6685">
      <w:pPr>
        <w:spacing w:line="360" w:lineRule="auto"/>
        <w:ind w:firstLineChars="200" w:firstLine="480"/>
        <w:rPr>
          <w:sz w:val="24"/>
          <w:szCs w:val="24"/>
        </w:rPr>
      </w:pPr>
      <w:r w:rsidRPr="009B6685">
        <w:rPr>
          <w:rFonts w:hint="eastAsia"/>
          <w:sz w:val="24"/>
          <w:szCs w:val="24"/>
        </w:rPr>
        <w:t>进入</w:t>
      </w:r>
      <w:r w:rsidRPr="009B6685">
        <w:rPr>
          <w:rFonts w:hint="eastAsia"/>
          <w:sz w:val="24"/>
          <w:szCs w:val="24"/>
        </w:rPr>
        <w:t>2012</w:t>
      </w:r>
      <w:r w:rsidRPr="009B6685">
        <w:rPr>
          <w:rFonts w:hint="eastAsia"/>
          <w:sz w:val="24"/>
          <w:szCs w:val="24"/>
        </w:rPr>
        <w:t>年，</w:t>
      </w:r>
      <w:r w:rsidRPr="009B6685">
        <w:rPr>
          <w:rFonts w:hint="eastAsia"/>
          <w:sz w:val="24"/>
          <w:szCs w:val="24"/>
          <w:shd w:val="pct15" w:color="auto" w:fill="FFFFFF"/>
        </w:rPr>
        <w:t>大数据（</w:t>
      </w:r>
      <w:r w:rsidRPr="009B6685">
        <w:rPr>
          <w:rFonts w:hint="eastAsia"/>
          <w:sz w:val="24"/>
          <w:szCs w:val="24"/>
          <w:shd w:val="pct15" w:color="auto" w:fill="FFFFFF"/>
        </w:rPr>
        <w:t>big data</w:t>
      </w:r>
      <w:r w:rsidRPr="009B6685">
        <w:rPr>
          <w:rFonts w:hint="eastAsia"/>
          <w:sz w:val="24"/>
          <w:szCs w:val="24"/>
          <w:shd w:val="pct15" w:color="auto" w:fill="FFFFFF"/>
        </w:rPr>
        <w:t>）</w:t>
      </w:r>
      <w:r w:rsidRPr="009B6685">
        <w:rPr>
          <w:rFonts w:hint="eastAsia"/>
          <w:sz w:val="24"/>
          <w:szCs w:val="24"/>
        </w:rPr>
        <w:t>一词越来越多地被提及，人们用它来描述和定义</w:t>
      </w:r>
      <w:r w:rsidRPr="009B6685">
        <w:rPr>
          <w:rFonts w:hint="eastAsia"/>
          <w:sz w:val="24"/>
          <w:szCs w:val="24"/>
          <w:shd w:val="pct15" w:color="auto" w:fill="FFFFFF"/>
        </w:rPr>
        <w:t>信息爆炸时代产生的海量数据，并命名与之相关的技术发展与创新</w:t>
      </w:r>
      <w:r w:rsidRPr="009B6685">
        <w:rPr>
          <w:rFonts w:hint="eastAsia"/>
          <w:sz w:val="24"/>
          <w:szCs w:val="24"/>
        </w:rPr>
        <w:t>。</w:t>
      </w:r>
    </w:p>
    <w:p w:rsidR="00F91979" w:rsidRDefault="008417D2" w:rsidP="009B6685">
      <w:pPr>
        <w:spacing w:line="360" w:lineRule="auto"/>
        <w:ind w:firstLineChars="200" w:firstLine="480"/>
        <w:rPr>
          <w:sz w:val="24"/>
          <w:szCs w:val="24"/>
        </w:rPr>
      </w:pPr>
      <w:r>
        <w:rPr>
          <w:rFonts w:hint="eastAsia"/>
          <w:sz w:val="24"/>
          <w:szCs w:val="24"/>
        </w:rPr>
        <w:t>CCTV</w:t>
      </w:r>
      <w:r w:rsidR="00F91979" w:rsidRPr="00F91979">
        <w:rPr>
          <w:rFonts w:hint="eastAsia"/>
          <w:sz w:val="24"/>
          <w:szCs w:val="24"/>
        </w:rPr>
        <w:t>纪录片《大数据时代》</w:t>
      </w:r>
      <w:r w:rsidR="005807B0">
        <w:rPr>
          <w:rFonts w:hint="eastAsia"/>
          <w:sz w:val="24"/>
          <w:szCs w:val="24"/>
        </w:rPr>
        <w:t>，</w:t>
      </w:r>
      <w:r w:rsidR="00F91979" w:rsidRPr="00F91979">
        <w:rPr>
          <w:rFonts w:hint="eastAsia"/>
          <w:sz w:val="24"/>
          <w:szCs w:val="24"/>
        </w:rPr>
        <w:t>是国内首部大数据产业题材纪录片，节目细致而生动地讲述了大数据技术在政府治理、民生服务、数据安全、工业转型、未来生活等方面给我们带来的改变和影响。</w:t>
      </w:r>
    </w:p>
    <w:p w:rsidR="006F2A84" w:rsidRDefault="00F91979" w:rsidP="00F91979">
      <w:pPr>
        <w:spacing w:line="360" w:lineRule="auto"/>
        <w:rPr>
          <w:sz w:val="24"/>
          <w:szCs w:val="24"/>
        </w:rPr>
      </w:pPr>
      <w:r>
        <w:rPr>
          <w:noProof/>
        </w:rPr>
        <w:drawing>
          <wp:inline distT="0" distB="0" distL="0" distR="0" wp14:anchorId="0CC10DE6" wp14:editId="653EE095">
            <wp:extent cx="5274310" cy="2970548"/>
            <wp:effectExtent l="0" t="0" r="2540" b="1270"/>
            <wp:docPr id="47" name="图片 47" descr="å¤§æ°æ®æ¶ä»£ãï¼ä¸­å½é¦é¨å¤§æ°æ®äº§ä¸é¢æçºªå½çå¤®è§ç­æ­- ä¸­ä¼åªèµç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å¤§æ°æ®æ¶ä»£ãï¼ä¸­å½é¦é¨å¤§æ°æ®äº§ä¸é¢æçºªå½çå¤®è§ç­æ­- ä¸­ä¼åªèµç½"/>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70548"/>
                    </a:xfrm>
                    <a:prstGeom prst="rect">
                      <a:avLst/>
                    </a:prstGeom>
                    <a:noFill/>
                    <a:ln>
                      <a:noFill/>
                    </a:ln>
                  </pic:spPr>
                </pic:pic>
              </a:graphicData>
            </a:graphic>
          </wp:inline>
        </w:drawing>
      </w:r>
    </w:p>
    <w:p w:rsidR="006F2A84" w:rsidRDefault="006F2A84">
      <w:pPr>
        <w:widowControl/>
        <w:spacing w:line="240" w:lineRule="auto"/>
        <w:jc w:val="left"/>
        <w:rPr>
          <w:sz w:val="24"/>
          <w:szCs w:val="24"/>
        </w:rPr>
      </w:pPr>
      <w:r>
        <w:rPr>
          <w:sz w:val="24"/>
          <w:szCs w:val="24"/>
        </w:rPr>
        <w:br w:type="page"/>
      </w:r>
    </w:p>
    <w:p w:rsidR="00A924E8" w:rsidRDefault="00A924E8" w:rsidP="00A924E8">
      <w:pPr>
        <w:pStyle w:val="3"/>
      </w:pPr>
      <w:bookmarkStart w:id="28" w:name="_Toc77616246"/>
      <w:r>
        <w:lastRenderedPageBreak/>
        <w:t>海量数据</w:t>
      </w:r>
      <w:r w:rsidR="006B5CF1">
        <w:rPr>
          <w:rFonts w:hint="eastAsia"/>
        </w:rPr>
        <w:t>的</w:t>
      </w:r>
      <w:r w:rsidR="006B5CF1">
        <w:t>挑战</w:t>
      </w:r>
      <w:bookmarkEnd w:id="28"/>
    </w:p>
    <w:p w:rsidR="009B6685" w:rsidRDefault="009B6685" w:rsidP="009B6685">
      <w:pPr>
        <w:spacing w:line="360" w:lineRule="auto"/>
        <w:ind w:firstLineChars="200" w:firstLine="480"/>
        <w:rPr>
          <w:sz w:val="24"/>
          <w:szCs w:val="24"/>
        </w:rPr>
      </w:pPr>
      <w:r w:rsidRPr="00FA66D3">
        <w:rPr>
          <w:rFonts w:hint="eastAsia"/>
          <w:sz w:val="24"/>
          <w:szCs w:val="24"/>
        </w:rPr>
        <w:t>公开数据显示，互联网搜索巨头百度</w:t>
      </w:r>
      <w:r w:rsidRPr="00FA66D3">
        <w:rPr>
          <w:rFonts w:hint="eastAsia"/>
          <w:sz w:val="24"/>
          <w:szCs w:val="24"/>
        </w:rPr>
        <w:t>2013</w:t>
      </w:r>
      <w:r w:rsidRPr="00FA66D3">
        <w:rPr>
          <w:rFonts w:hint="eastAsia"/>
          <w:sz w:val="24"/>
          <w:szCs w:val="24"/>
        </w:rPr>
        <w:t>年拥有数据量接近</w:t>
      </w:r>
      <w:r w:rsidRPr="00FA66D3">
        <w:rPr>
          <w:rFonts w:hint="eastAsia"/>
          <w:sz w:val="24"/>
          <w:szCs w:val="24"/>
        </w:rPr>
        <w:t>EB</w:t>
      </w:r>
      <w:r w:rsidRPr="00FA66D3">
        <w:rPr>
          <w:rFonts w:hint="eastAsia"/>
          <w:sz w:val="24"/>
          <w:szCs w:val="24"/>
        </w:rPr>
        <w:t>级别。阿里、</w:t>
      </w:r>
      <w:proofErr w:type="gramStart"/>
      <w:r w:rsidRPr="00FA66D3">
        <w:rPr>
          <w:rFonts w:hint="eastAsia"/>
          <w:sz w:val="24"/>
          <w:szCs w:val="24"/>
        </w:rPr>
        <w:t>腾讯都</w:t>
      </w:r>
      <w:proofErr w:type="gramEnd"/>
      <w:r w:rsidRPr="00FA66D3">
        <w:rPr>
          <w:rFonts w:hint="eastAsia"/>
          <w:sz w:val="24"/>
          <w:szCs w:val="24"/>
        </w:rPr>
        <w:t>声明自己存储的数据总量都达到了百</w:t>
      </w:r>
      <w:r w:rsidRPr="00FA66D3">
        <w:rPr>
          <w:rFonts w:hint="eastAsia"/>
          <w:sz w:val="24"/>
          <w:szCs w:val="24"/>
        </w:rPr>
        <w:t>PB</w:t>
      </w:r>
      <w:r w:rsidRPr="00FA66D3">
        <w:rPr>
          <w:rFonts w:hint="eastAsia"/>
          <w:sz w:val="24"/>
          <w:szCs w:val="24"/>
        </w:rPr>
        <w:t>以上。此外，电信、医疗、金融、公共安全、交通、气象等各个方面保存的数据量也都达到数十或者上百</w:t>
      </w:r>
      <w:r w:rsidRPr="00FA66D3">
        <w:rPr>
          <w:rFonts w:hint="eastAsia"/>
          <w:sz w:val="24"/>
          <w:szCs w:val="24"/>
        </w:rPr>
        <w:t>PB</w:t>
      </w:r>
      <w:r w:rsidRPr="00FA66D3">
        <w:rPr>
          <w:rFonts w:hint="eastAsia"/>
          <w:sz w:val="24"/>
          <w:szCs w:val="24"/>
        </w:rPr>
        <w:t>级别。全球数据量以每两年翻倍的速度增长</w:t>
      </w:r>
      <w:r w:rsidRPr="00FA66D3">
        <w:rPr>
          <w:rFonts w:hint="eastAsia"/>
          <w:sz w:val="24"/>
          <w:szCs w:val="24"/>
        </w:rPr>
        <w:t>,</w:t>
      </w:r>
      <w:r w:rsidRPr="00FA66D3">
        <w:rPr>
          <w:rFonts w:hint="eastAsia"/>
          <w:sz w:val="24"/>
          <w:szCs w:val="24"/>
        </w:rPr>
        <w:t>在</w:t>
      </w:r>
      <w:r w:rsidRPr="00FA66D3">
        <w:rPr>
          <w:rFonts w:hint="eastAsia"/>
          <w:sz w:val="24"/>
          <w:szCs w:val="24"/>
        </w:rPr>
        <w:t>2010</w:t>
      </w:r>
      <w:r w:rsidRPr="00FA66D3">
        <w:rPr>
          <w:rFonts w:hint="eastAsia"/>
          <w:sz w:val="24"/>
          <w:szCs w:val="24"/>
        </w:rPr>
        <w:t>年已经正式进入</w:t>
      </w:r>
      <w:r w:rsidRPr="00FA66D3">
        <w:rPr>
          <w:rFonts w:hint="eastAsia"/>
          <w:sz w:val="24"/>
          <w:szCs w:val="24"/>
        </w:rPr>
        <w:t>ZB</w:t>
      </w:r>
      <w:r>
        <w:rPr>
          <w:rFonts w:hint="eastAsia"/>
          <w:sz w:val="24"/>
          <w:szCs w:val="24"/>
        </w:rPr>
        <w:t>时代，</w:t>
      </w:r>
      <w:r w:rsidRPr="00FA66D3">
        <w:rPr>
          <w:rFonts w:hint="eastAsia"/>
          <w:sz w:val="24"/>
          <w:szCs w:val="24"/>
        </w:rPr>
        <w:t>2020</w:t>
      </w:r>
      <w:r>
        <w:rPr>
          <w:rFonts w:hint="eastAsia"/>
          <w:sz w:val="24"/>
          <w:szCs w:val="24"/>
        </w:rPr>
        <w:t>年全球数据总量</w:t>
      </w:r>
      <w:r w:rsidRPr="00FA66D3">
        <w:rPr>
          <w:rFonts w:hint="eastAsia"/>
          <w:sz w:val="24"/>
          <w:szCs w:val="24"/>
        </w:rPr>
        <w:t>达到</w:t>
      </w:r>
      <w:r w:rsidRPr="00FA66D3">
        <w:rPr>
          <w:rFonts w:hint="eastAsia"/>
          <w:sz w:val="24"/>
          <w:szCs w:val="24"/>
        </w:rPr>
        <w:t>44ZB</w:t>
      </w:r>
      <w:r w:rsidRPr="00FA66D3">
        <w:rPr>
          <w:rFonts w:hint="eastAsia"/>
          <w:sz w:val="24"/>
          <w:szCs w:val="24"/>
        </w:rPr>
        <w:t>。</w:t>
      </w:r>
    </w:p>
    <w:p w:rsidR="009B6685" w:rsidRPr="00FA66D3" w:rsidRDefault="009B6685" w:rsidP="009B6685">
      <w:pPr>
        <w:spacing w:line="360" w:lineRule="auto"/>
        <w:ind w:firstLineChars="200" w:firstLine="480"/>
        <w:jc w:val="center"/>
        <w:rPr>
          <w:sz w:val="24"/>
          <w:szCs w:val="24"/>
        </w:rPr>
      </w:pPr>
      <w:r>
        <w:rPr>
          <w:rFonts w:hint="eastAsia"/>
          <w:bCs/>
          <w:noProof/>
          <w:sz w:val="24"/>
          <w:szCs w:val="24"/>
        </w:rPr>
        <w:drawing>
          <wp:inline distT="0" distB="0" distL="0" distR="0" wp14:anchorId="14FFFDDE" wp14:editId="3BBAF55B">
            <wp:extent cx="3314700" cy="14935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截图20170801173555.png"/>
                    <pic:cNvPicPr/>
                  </pic:nvPicPr>
                  <pic:blipFill>
                    <a:blip r:embed="rId18">
                      <a:extLst>
                        <a:ext uri="{28A0092B-C50C-407E-A947-70E740481C1C}">
                          <a14:useLocalDpi xmlns:a14="http://schemas.microsoft.com/office/drawing/2010/main" val="0"/>
                        </a:ext>
                      </a:extLst>
                    </a:blip>
                    <a:stretch>
                      <a:fillRect/>
                    </a:stretch>
                  </pic:blipFill>
                  <pic:spPr>
                    <a:xfrm>
                      <a:off x="0" y="0"/>
                      <a:ext cx="3314700" cy="1493520"/>
                    </a:xfrm>
                    <a:prstGeom prst="rect">
                      <a:avLst/>
                    </a:prstGeom>
                  </pic:spPr>
                </pic:pic>
              </a:graphicData>
            </a:graphic>
          </wp:inline>
        </w:drawing>
      </w:r>
    </w:p>
    <w:p w:rsidR="009B6685" w:rsidRDefault="00DB2C30" w:rsidP="009B6685">
      <w:pPr>
        <w:spacing w:line="360" w:lineRule="auto"/>
        <w:ind w:firstLineChars="200" w:firstLine="480"/>
        <w:rPr>
          <w:sz w:val="24"/>
          <w:szCs w:val="24"/>
        </w:rPr>
      </w:pPr>
      <w:r>
        <w:rPr>
          <w:sz w:val="24"/>
          <w:szCs w:val="24"/>
        </w:rPr>
        <w:t>究竟怎么去存储庞大的数据</w:t>
      </w:r>
      <w:r w:rsidR="009B6685" w:rsidRPr="00FA66D3">
        <w:rPr>
          <w:sz w:val="24"/>
          <w:szCs w:val="24"/>
        </w:rPr>
        <w:t>，是</w:t>
      </w:r>
      <w:r w:rsidR="009B6685">
        <w:rPr>
          <w:sz w:val="24"/>
          <w:szCs w:val="24"/>
        </w:rPr>
        <w:t>企业面临的</w:t>
      </w:r>
      <w:r>
        <w:rPr>
          <w:rFonts w:hint="eastAsia"/>
          <w:sz w:val="24"/>
          <w:szCs w:val="24"/>
        </w:rPr>
        <w:t>首要</w:t>
      </w:r>
      <w:r w:rsidR="009B6685" w:rsidRPr="00FA66D3">
        <w:rPr>
          <w:sz w:val="24"/>
          <w:szCs w:val="24"/>
        </w:rPr>
        <w:t>问题。传统的数据存储模式</w:t>
      </w:r>
      <w:r w:rsidR="009B6685">
        <w:rPr>
          <w:sz w:val="24"/>
          <w:szCs w:val="24"/>
        </w:rPr>
        <w:t>存储容量</w:t>
      </w:r>
      <w:r w:rsidR="009B6685" w:rsidRPr="00FA66D3">
        <w:rPr>
          <w:sz w:val="24"/>
          <w:szCs w:val="24"/>
        </w:rPr>
        <w:t>是有大小限制或者空间限制的，怎么去</w:t>
      </w:r>
      <w:r w:rsidR="009B6685">
        <w:rPr>
          <w:sz w:val="24"/>
          <w:szCs w:val="24"/>
        </w:rPr>
        <w:t>设计出一个可以支撑大量数据的存储方案是开展数据分析的首要前提。</w:t>
      </w:r>
    </w:p>
    <w:p w:rsidR="009B6685" w:rsidRPr="005C1359" w:rsidRDefault="009B6685" w:rsidP="009B6685">
      <w:pPr>
        <w:spacing w:line="360" w:lineRule="auto"/>
        <w:ind w:firstLine="420"/>
        <w:rPr>
          <w:sz w:val="24"/>
          <w:szCs w:val="24"/>
        </w:rPr>
      </w:pPr>
      <w:r>
        <w:rPr>
          <w:sz w:val="24"/>
          <w:szCs w:val="24"/>
        </w:rPr>
        <w:t>解决了</w:t>
      </w:r>
      <w:r w:rsidRPr="000D4889">
        <w:rPr>
          <w:color w:val="FF0000"/>
          <w:sz w:val="24"/>
          <w:szCs w:val="24"/>
          <w:shd w:val="pct15" w:color="auto" w:fill="FFFFFF"/>
        </w:rPr>
        <w:t>海量数据的存储</w:t>
      </w:r>
      <w:r>
        <w:rPr>
          <w:sz w:val="24"/>
          <w:szCs w:val="24"/>
        </w:rPr>
        <w:t>问题，接下来面临的</w:t>
      </w:r>
      <w:r w:rsidRPr="000D4889">
        <w:rPr>
          <w:color w:val="FF0000"/>
          <w:sz w:val="24"/>
          <w:szCs w:val="24"/>
          <w:shd w:val="pct15" w:color="auto" w:fill="FFFFFF"/>
        </w:rPr>
        <w:t>海量数据的计算</w:t>
      </w:r>
      <w:r w:rsidRPr="00C076DB">
        <w:rPr>
          <w:sz w:val="24"/>
          <w:szCs w:val="24"/>
        </w:rPr>
        <w:t>问题</w:t>
      </w:r>
      <w:r>
        <w:rPr>
          <w:sz w:val="24"/>
          <w:szCs w:val="24"/>
        </w:rPr>
        <w:t>也是比较让人头疼，因为企业不仅追求可以计算，还会追求计算的速度、效率。</w:t>
      </w:r>
    </w:p>
    <w:p w:rsidR="009B6685" w:rsidRDefault="009B6685" w:rsidP="009B6685">
      <w:pPr>
        <w:spacing w:line="360" w:lineRule="auto"/>
        <w:ind w:firstLine="420"/>
        <w:rPr>
          <w:sz w:val="24"/>
          <w:szCs w:val="24"/>
        </w:rPr>
      </w:pPr>
      <w:r>
        <w:rPr>
          <w:rFonts w:hint="eastAsia"/>
          <w:sz w:val="24"/>
          <w:szCs w:val="24"/>
        </w:rPr>
        <w:t>以目前互联网行业产生的数据量</w:t>
      </w:r>
      <w:r>
        <w:rPr>
          <w:sz w:val="24"/>
          <w:szCs w:val="24"/>
        </w:rPr>
        <w:t>级别，</w:t>
      </w:r>
      <w:r w:rsidRPr="0029763F">
        <w:rPr>
          <w:rFonts w:hint="eastAsia"/>
          <w:sz w:val="24"/>
          <w:szCs w:val="24"/>
        </w:rPr>
        <w:t>要处理这些数据，就需要一个更好</w:t>
      </w:r>
      <w:r>
        <w:rPr>
          <w:rFonts w:hint="eastAsia"/>
          <w:sz w:val="24"/>
          <w:szCs w:val="24"/>
        </w:rPr>
        <w:t>、更便捷</w:t>
      </w:r>
      <w:r w:rsidRPr="0029763F">
        <w:rPr>
          <w:rFonts w:hint="eastAsia"/>
          <w:sz w:val="24"/>
          <w:szCs w:val="24"/>
        </w:rPr>
        <w:t>的</w:t>
      </w:r>
      <w:r>
        <w:rPr>
          <w:rFonts w:hint="eastAsia"/>
          <w:sz w:val="24"/>
          <w:szCs w:val="24"/>
        </w:rPr>
        <w:t>分析计算</w:t>
      </w:r>
      <w:r w:rsidRPr="0029763F">
        <w:rPr>
          <w:rFonts w:hint="eastAsia"/>
          <w:sz w:val="24"/>
          <w:szCs w:val="24"/>
        </w:rPr>
        <w:t>方式</w:t>
      </w:r>
      <w:r>
        <w:rPr>
          <w:rFonts w:hint="eastAsia"/>
          <w:sz w:val="24"/>
          <w:szCs w:val="24"/>
        </w:rPr>
        <w:t>了。</w:t>
      </w:r>
      <w:r w:rsidRPr="0029763F">
        <w:rPr>
          <w:rFonts w:hint="eastAsia"/>
          <w:sz w:val="24"/>
          <w:szCs w:val="24"/>
        </w:rPr>
        <w:t>传统的</w:t>
      </w:r>
      <w:r w:rsidR="00E5727F">
        <w:rPr>
          <w:rFonts w:hint="eastAsia"/>
          <w:sz w:val="24"/>
          <w:szCs w:val="24"/>
        </w:rPr>
        <w:t>数据处理方式</w:t>
      </w:r>
      <w:r>
        <w:rPr>
          <w:rFonts w:hint="eastAsia"/>
          <w:sz w:val="24"/>
          <w:szCs w:val="24"/>
        </w:rPr>
        <w:t>显然</w:t>
      </w:r>
      <w:r w:rsidR="00E5727F">
        <w:rPr>
          <w:rFonts w:hint="eastAsia"/>
          <w:sz w:val="24"/>
          <w:szCs w:val="24"/>
        </w:rPr>
        <w:t>力不从心</w:t>
      </w:r>
      <w:r w:rsidRPr="0029763F">
        <w:rPr>
          <w:rFonts w:hint="eastAsia"/>
          <w:sz w:val="24"/>
          <w:szCs w:val="24"/>
        </w:rPr>
        <w:t>，而且效率也会非常低下。这</w:t>
      </w:r>
      <w:r>
        <w:rPr>
          <w:rFonts w:hint="eastAsia"/>
          <w:sz w:val="24"/>
          <w:szCs w:val="24"/>
        </w:rPr>
        <w:t>正是</w:t>
      </w:r>
      <w:r w:rsidR="00E5727F">
        <w:rPr>
          <w:rFonts w:hint="eastAsia"/>
          <w:sz w:val="24"/>
          <w:szCs w:val="24"/>
        </w:rPr>
        <w:t>传统数据分析领域面临的另一个挑战，如何</w:t>
      </w:r>
      <w:r w:rsidRPr="007A69CB">
        <w:rPr>
          <w:rFonts w:hint="eastAsia"/>
          <w:sz w:val="24"/>
          <w:szCs w:val="24"/>
        </w:rPr>
        <w:t>去分析、计算</w:t>
      </w:r>
      <w:r w:rsidR="00E5727F">
        <w:rPr>
          <w:rFonts w:hint="eastAsia"/>
          <w:sz w:val="24"/>
          <w:szCs w:val="24"/>
        </w:rPr>
        <w:t>海量数据</w:t>
      </w:r>
      <w:r w:rsidRPr="0029763F">
        <w:rPr>
          <w:rFonts w:hint="eastAsia"/>
          <w:sz w:val="24"/>
          <w:szCs w:val="24"/>
        </w:rPr>
        <w:t>。</w:t>
      </w:r>
    </w:p>
    <w:p w:rsidR="001D5754" w:rsidRDefault="001D5754">
      <w:pPr>
        <w:widowControl/>
        <w:spacing w:line="240" w:lineRule="auto"/>
        <w:jc w:val="left"/>
      </w:pPr>
      <w:r>
        <w:br w:type="page"/>
      </w:r>
    </w:p>
    <w:p w:rsidR="001D5754" w:rsidRPr="004A033D" w:rsidRDefault="008A0EED" w:rsidP="002B6635">
      <w:pPr>
        <w:pStyle w:val="3"/>
      </w:pPr>
      <w:bookmarkStart w:id="29" w:name="_Toc77616247"/>
      <w:r>
        <w:rPr>
          <w:rFonts w:hint="eastAsia"/>
        </w:rPr>
        <w:lastRenderedPageBreak/>
        <w:t>大数据的特点（</w:t>
      </w:r>
      <w:r>
        <w:rPr>
          <w:rFonts w:hint="eastAsia"/>
        </w:rPr>
        <w:t>5V</w:t>
      </w:r>
      <w:r>
        <w:t>特征</w:t>
      </w:r>
      <w:r>
        <w:rPr>
          <w:rFonts w:hint="eastAsia"/>
        </w:rPr>
        <w:t>）</w:t>
      </w:r>
      <w:bookmarkEnd w:id="29"/>
    </w:p>
    <w:p w:rsidR="00690F2E" w:rsidRPr="00690F2E" w:rsidRDefault="0087648F" w:rsidP="003E0300">
      <w:pPr>
        <w:spacing w:after="72" w:line="360" w:lineRule="auto"/>
        <w:rPr>
          <w:sz w:val="24"/>
          <w:szCs w:val="24"/>
        </w:rPr>
      </w:pPr>
      <w:r>
        <w:rPr>
          <w:noProof/>
        </w:rPr>
        <w:drawing>
          <wp:inline distT="0" distB="0" distL="0" distR="0" wp14:anchorId="2CDB3293" wp14:editId="0CBE49E6">
            <wp:extent cx="5274310" cy="30721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72130"/>
                    </a:xfrm>
                    <a:prstGeom prst="rect">
                      <a:avLst/>
                    </a:prstGeom>
                  </pic:spPr>
                </pic:pic>
              </a:graphicData>
            </a:graphic>
          </wp:inline>
        </w:drawing>
      </w:r>
    </w:p>
    <w:p w:rsidR="0033275D" w:rsidRPr="003D138C" w:rsidRDefault="00690F2E" w:rsidP="003D138C">
      <w:pPr>
        <w:spacing w:after="72" w:line="360" w:lineRule="auto"/>
        <w:ind w:firstLine="420"/>
        <w:rPr>
          <w:sz w:val="24"/>
          <w:szCs w:val="24"/>
        </w:rPr>
      </w:pPr>
      <w:r w:rsidRPr="003D138C">
        <w:rPr>
          <w:sz w:val="24"/>
          <w:szCs w:val="24"/>
        </w:rPr>
        <w:t>Volume</w:t>
      </w:r>
      <w:r w:rsidR="00C56D7B">
        <w:rPr>
          <w:rFonts w:hint="eastAsia"/>
          <w:sz w:val="24"/>
          <w:szCs w:val="24"/>
        </w:rPr>
        <w:t>：</w:t>
      </w:r>
      <w:r w:rsidR="0020091E" w:rsidRPr="00335CD3">
        <w:rPr>
          <w:rFonts w:hint="eastAsia"/>
          <w:color w:val="FF0000"/>
          <w:sz w:val="24"/>
          <w:szCs w:val="24"/>
          <w:shd w:val="pct15" w:color="auto" w:fill="FFFFFF"/>
        </w:rPr>
        <w:t>数据量大</w:t>
      </w:r>
      <w:r w:rsidR="0020091E">
        <w:rPr>
          <w:rFonts w:hint="eastAsia"/>
          <w:sz w:val="24"/>
          <w:szCs w:val="24"/>
        </w:rPr>
        <w:t>，包括采集、存储和计算的量都非常大；</w:t>
      </w:r>
    </w:p>
    <w:p w:rsidR="000652E0" w:rsidRPr="003D138C" w:rsidRDefault="00690F2E" w:rsidP="003D138C">
      <w:pPr>
        <w:spacing w:after="72" w:line="360" w:lineRule="auto"/>
        <w:ind w:firstLine="420"/>
        <w:rPr>
          <w:sz w:val="24"/>
          <w:szCs w:val="24"/>
        </w:rPr>
      </w:pPr>
      <w:r w:rsidRPr="003D138C">
        <w:rPr>
          <w:sz w:val="24"/>
          <w:szCs w:val="24"/>
        </w:rPr>
        <w:t>Variety</w:t>
      </w:r>
      <w:r w:rsidR="00C56D7B">
        <w:rPr>
          <w:rFonts w:hint="eastAsia"/>
          <w:sz w:val="24"/>
          <w:szCs w:val="24"/>
        </w:rPr>
        <w:t>：</w:t>
      </w:r>
      <w:r w:rsidR="0020091E" w:rsidRPr="00335CD3">
        <w:rPr>
          <w:rFonts w:hint="eastAsia"/>
          <w:color w:val="FF0000"/>
          <w:sz w:val="24"/>
          <w:szCs w:val="24"/>
          <w:shd w:val="pct15" w:color="auto" w:fill="FFFFFF"/>
        </w:rPr>
        <w:t>种类和来源多样化</w:t>
      </w:r>
      <w:r w:rsidR="0020091E" w:rsidRPr="0020091E">
        <w:rPr>
          <w:rFonts w:hint="eastAsia"/>
          <w:sz w:val="24"/>
          <w:szCs w:val="24"/>
        </w:rPr>
        <w:t>。包括结构化、半结构化和非结构化数据</w:t>
      </w:r>
      <w:r w:rsidR="0020091E">
        <w:rPr>
          <w:rFonts w:hint="eastAsia"/>
          <w:sz w:val="24"/>
          <w:szCs w:val="24"/>
        </w:rPr>
        <w:t>；</w:t>
      </w:r>
    </w:p>
    <w:p w:rsidR="000652E0" w:rsidRPr="003D138C" w:rsidRDefault="0087648F" w:rsidP="003D138C">
      <w:pPr>
        <w:spacing w:after="72" w:line="360" w:lineRule="auto"/>
        <w:ind w:firstLine="420"/>
        <w:rPr>
          <w:sz w:val="24"/>
          <w:szCs w:val="24"/>
        </w:rPr>
      </w:pPr>
      <w:r w:rsidRPr="003D138C">
        <w:rPr>
          <w:sz w:val="24"/>
          <w:szCs w:val="24"/>
        </w:rPr>
        <w:t>Value</w:t>
      </w:r>
      <w:r w:rsidR="00C56D7B">
        <w:rPr>
          <w:rFonts w:hint="eastAsia"/>
          <w:sz w:val="24"/>
          <w:szCs w:val="24"/>
        </w:rPr>
        <w:t>：</w:t>
      </w:r>
      <w:r w:rsidR="00B96B63" w:rsidRPr="003A785B">
        <w:rPr>
          <w:rFonts w:hint="eastAsia"/>
          <w:color w:val="FF0000"/>
          <w:sz w:val="24"/>
          <w:szCs w:val="24"/>
          <w:shd w:val="pct15" w:color="auto" w:fill="FFFFFF"/>
        </w:rPr>
        <w:t>数据价值密度相对较低</w:t>
      </w:r>
      <w:r w:rsidR="00B96B63" w:rsidRPr="00B96B63">
        <w:rPr>
          <w:rFonts w:hint="eastAsia"/>
          <w:sz w:val="24"/>
          <w:szCs w:val="24"/>
        </w:rPr>
        <w:t>，或者说是浪里淘</w:t>
      </w:r>
      <w:r w:rsidR="00B96B63">
        <w:rPr>
          <w:rFonts w:hint="eastAsia"/>
          <w:sz w:val="24"/>
          <w:szCs w:val="24"/>
        </w:rPr>
        <w:t>沙却又弥足珍贵；</w:t>
      </w:r>
    </w:p>
    <w:p w:rsidR="000652E0" w:rsidRPr="003D138C" w:rsidRDefault="0087648F" w:rsidP="003D138C">
      <w:pPr>
        <w:spacing w:after="72" w:line="360" w:lineRule="auto"/>
        <w:ind w:firstLine="420"/>
        <w:rPr>
          <w:sz w:val="24"/>
          <w:szCs w:val="24"/>
        </w:rPr>
      </w:pPr>
      <w:r w:rsidRPr="003D138C">
        <w:rPr>
          <w:sz w:val="24"/>
          <w:szCs w:val="24"/>
        </w:rPr>
        <w:t>Velocity</w:t>
      </w:r>
      <w:r w:rsidR="00C56D7B">
        <w:rPr>
          <w:rFonts w:hint="eastAsia"/>
          <w:sz w:val="24"/>
          <w:szCs w:val="24"/>
        </w:rPr>
        <w:t>：</w:t>
      </w:r>
      <w:r w:rsidR="009E33C6" w:rsidRPr="009E33C6">
        <w:rPr>
          <w:rFonts w:hint="eastAsia"/>
          <w:sz w:val="24"/>
          <w:szCs w:val="24"/>
        </w:rPr>
        <w:t>数据增长</w:t>
      </w:r>
      <w:r w:rsidR="009E33C6" w:rsidRPr="009E33C6">
        <w:rPr>
          <w:rFonts w:hint="eastAsia"/>
          <w:color w:val="FF0000"/>
          <w:sz w:val="24"/>
          <w:szCs w:val="24"/>
          <w:shd w:val="pct15" w:color="auto" w:fill="FFFFFF"/>
        </w:rPr>
        <w:t>速度快</w:t>
      </w:r>
      <w:r w:rsidR="009E33C6" w:rsidRPr="009E33C6">
        <w:rPr>
          <w:rFonts w:hint="eastAsia"/>
          <w:sz w:val="24"/>
          <w:szCs w:val="24"/>
        </w:rPr>
        <w:t>，处理速度也快，时效性要求高</w:t>
      </w:r>
      <w:r w:rsidR="009E33C6">
        <w:rPr>
          <w:rFonts w:hint="eastAsia"/>
          <w:sz w:val="24"/>
          <w:szCs w:val="24"/>
        </w:rPr>
        <w:t>；</w:t>
      </w:r>
    </w:p>
    <w:p w:rsidR="000652E0" w:rsidRDefault="0087648F" w:rsidP="003D138C">
      <w:pPr>
        <w:spacing w:after="72" w:line="360" w:lineRule="auto"/>
        <w:ind w:firstLine="420"/>
        <w:rPr>
          <w:sz w:val="24"/>
          <w:szCs w:val="24"/>
        </w:rPr>
      </w:pPr>
      <w:r w:rsidRPr="003D138C">
        <w:rPr>
          <w:sz w:val="24"/>
          <w:szCs w:val="24"/>
        </w:rPr>
        <w:t>Veracity</w:t>
      </w:r>
      <w:r w:rsidR="00C56D7B">
        <w:rPr>
          <w:rFonts w:hint="eastAsia"/>
          <w:sz w:val="24"/>
          <w:szCs w:val="24"/>
        </w:rPr>
        <w:t>：</w:t>
      </w:r>
      <w:r w:rsidR="008E75AF" w:rsidRPr="008E75AF">
        <w:rPr>
          <w:rFonts w:hint="eastAsia"/>
          <w:sz w:val="24"/>
          <w:szCs w:val="24"/>
        </w:rPr>
        <w:t>数据的</w:t>
      </w:r>
      <w:r w:rsidR="008E75AF" w:rsidRPr="00D3192C">
        <w:rPr>
          <w:rFonts w:hint="eastAsia"/>
          <w:color w:val="FF0000"/>
          <w:sz w:val="24"/>
          <w:szCs w:val="24"/>
          <w:shd w:val="pct15" w:color="auto" w:fill="FFFFFF"/>
        </w:rPr>
        <w:t>准确性和</w:t>
      </w:r>
      <w:proofErr w:type="gramStart"/>
      <w:r w:rsidR="008E75AF" w:rsidRPr="00D3192C">
        <w:rPr>
          <w:rFonts w:hint="eastAsia"/>
          <w:color w:val="FF0000"/>
          <w:sz w:val="24"/>
          <w:szCs w:val="24"/>
          <w:shd w:val="pct15" w:color="auto" w:fill="FFFFFF"/>
        </w:rPr>
        <w:t>可</w:t>
      </w:r>
      <w:proofErr w:type="gramEnd"/>
      <w:r w:rsidR="008E75AF" w:rsidRPr="00D3192C">
        <w:rPr>
          <w:rFonts w:hint="eastAsia"/>
          <w:color w:val="FF0000"/>
          <w:sz w:val="24"/>
          <w:szCs w:val="24"/>
          <w:shd w:val="pct15" w:color="auto" w:fill="FFFFFF"/>
        </w:rPr>
        <w:t>信赖度</w:t>
      </w:r>
      <w:r w:rsidR="008E75AF" w:rsidRPr="008E75AF">
        <w:rPr>
          <w:rFonts w:hint="eastAsia"/>
          <w:sz w:val="24"/>
          <w:szCs w:val="24"/>
        </w:rPr>
        <w:t>，即数据的质量</w:t>
      </w:r>
      <w:r w:rsidR="008E75AF">
        <w:rPr>
          <w:rFonts w:hint="eastAsia"/>
          <w:sz w:val="24"/>
          <w:szCs w:val="24"/>
        </w:rPr>
        <w:t>。</w:t>
      </w:r>
    </w:p>
    <w:p w:rsidR="00CD50E5" w:rsidRPr="003D138C" w:rsidRDefault="00CD50E5" w:rsidP="00CD50E5">
      <w:pPr>
        <w:widowControl/>
        <w:spacing w:line="240" w:lineRule="auto"/>
        <w:jc w:val="left"/>
        <w:rPr>
          <w:sz w:val="24"/>
          <w:szCs w:val="24"/>
        </w:rPr>
      </w:pPr>
      <w:r>
        <w:rPr>
          <w:sz w:val="24"/>
          <w:szCs w:val="24"/>
        </w:rPr>
        <w:br w:type="page"/>
      </w:r>
    </w:p>
    <w:p w:rsidR="00B743EA" w:rsidRDefault="00B743EA" w:rsidP="002B6635">
      <w:pPr>
        <w:pStyle w:val="3"/>
      </w:pPr>
      <w:bookmarkStart w:id="30" w:name="_Toc5574756"/>
      <w:bookmarkStart w:id="31" w:name="_Toc77616248"/>
      <w:r>
        <w:lastRenderedPageBreak/>
        <w:t>大数据的应用场景</w:t>
      </w:r>
      <w:bookmarkEnd w:id="31"/>
    </w:p>
    <w:p w:rsidR="00B743EA" w:rsidRDefault="00B743EA" w:rsidP="00B743EA">
      <w:pPr>
        <w:spacing w:after="72" w:line="360" w:lineRule="auto"/>
        <w:ind w:firstLine="420"/>
        <w:rPr>
          <w:sz w:val="24"/>
          <w:szCs w:val="24"/>
        </w:rPr>
      </w:pPr>
      <w:r w:rsidRPr="00364CCF">
        <w:rPr>
          <w:rFonts w:hint="eastAsia"/>
          <w:color w:val="FF0000"/>
          <w:sz w:val="24"/>
          <w:szCs w:val="24"/>
          <w:shd w:val="pct15" w:color="auto" w:fill="FFFFFF"/>
        </w:rPr>
        <w:t>电商方面</w:t>
      </w:r>
      <w:r w:rsidRPr="00B743EA">
        <w:rPr>
          <w:rFonts w:hint="eastAsia"/>
          <w:sz w:val="24"/>
          <w:szCs w:val="24"/>
        </w:rPr>
        <w:t>：精准广告位，通过对用户的浏览行为，点击行为等进行大数据采集，分析，挖掘用户的二层三层喜欢，扩大产出。</w:t>
      </w:r>
    </w:p>
    <w:p w:rsidR="00364CCF" w:rsidRDefault="00364CCF" w:rsidP="00364CCF">
      <w:pPr>
        <w:spacing w:after="72" w:line="360" w:lineRule="auto"/>
        <w:rPr>
          <w:sz w:val="24"/>
          <w:szCs w:val="24"/>
        </w:rPr>
      </w:pPr>
      <w:r>
        <w:rPr>
          <w:noProof/>
        </w:rPr>
        <w:drawing>
          <wp:inline distT="0" distB="0" distL="0" distR="0" wp14:anchorId="7AA5F5AA" wp14:editId="4BCE6F45">
            <wp:extent cx="5274310" cy="1936578"/>
            <wp:effectExtent l="19050" t="19050" r="21590" b="260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936578"/>
                    </a:xfrm>
                    <a:prstGeom prst="rect">
                      <a:avLst/>
                    </a:prstGeom>
                    <a:noFill/>
                    <a:ln>
                      <a:solidFill>
                        <a:schemeClr val="bg1">
                          <a:lumMod val="75000"/>
                        </a:schemeClr>
                      </a:solidFill>
                    </a:ln>
                  </pic:spPr>
                </pic:pic>
              </a:graphicData>
            </a:graphic>
          </wp:inline>
        </w:drawing>
      </w:r>
    </w:p>
    <w:p w:rsidR="00CC7A67" w:rsidRDefault="00CC7A67" w:rsidP="00CC7A67">
      <w:pPr>
        <w:spacing w:after="72" w:line="360" w:lineRule="auto"/>
        <w:ind w:firstLine="420"/>
        <w:rPr>
          <w:sz w:val="24"/>
          <w:szCs w:val="24"/>
        </w:rPr>
      </w:pPr>
      <w:r w:rsidRPr="006F1590">
        <w:rPr>
          <w:rFonts w:hint="eastAsia"/>
          <w:color w:val="FF0000"/>
          <w:sz w:val="24"/>
          <w:szCs w:val="24"/>
          <w:shd w:val="pct15" w:color="auto" w:fill="FFFFFF"/>
        </w:rPr>
        <w:t>传媒方面</w:t>
      </w:r>
      <w:r>
        <w:rPr>
          <w:rFonts w:hint="eastAsia"/>
          <w:sz w:val="24"/>
          <w:szCs w:val="24"/>
        </w:rPr>
        <w:t>：</w:t>
      </w:r>
      <w:r w:rsidRPr="00CC7A67">
        <w:rPr>
          <w:rFonts w:hint="eastAsia"/>
          <w:sz w:val="24"/>
          <w:szCs w:val="24"/>
        </w:rPr>
        <w:t>猜你喜欢，通过对受众人群机型大数据分析，结合对应算法，对受</w:t>
      </w:r>
      <w:proofErr w:type="gramStart"/>
      <w:r w:rsidRPr="00CC7A67">
        <w:rPr>
          <w:rFonts w:hint="eastAsia"/>
          <w:sz w:val="24"/>
          <w:szCs w:val="24"/>
        </w:rPr>
        <w:t>众喜欢</w:t>
      </w:r>
      <w:proofErr w:type="gramEnd"/>
      <w:r w:rsidRPr="00CC7A67">
        <w:rPr>
          <w:rFonts w:hint="eastAsia"/>
          <w:sz w:val="24"/>
          <w:szCs w:val="24"/>
        </w:rPr>
        <w:t>的进行交互推荐。</w:t>
      </w:r>
    </w:p>
    <w:p w:rsidR="006F1590" w:rsidRDefault="002163B2" w:rsidP="002163B2">
      <w:pPr>
        <w:spacing w:after="72" w:line="360" w:lineRule="auto"/>
        <w:rPr>
          <w:sz w:val="24"/>
          <w:szCs w:val="24"/>
        </w:rPr>
      </w:pPr>
      <w:r>
        <w:rPr>
          <w:noProof/>
        </w:rPr>
        <w:drawing>
          <wp:inline distT="0" distB="0" distL="0" distR="0" wp14:anchorId="4A3DB30D" wp14:editId="0EB75CA0">
            <wp:extent cx="5274310" cy="28879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87980"/>
                    </a:xfrm>
                    <a:prstGeom prst="rect">
                      <a:avLst/>
                    </a:prstGeom>
                  </pic:spPr>
                </pic:pic>
              </a:graphicData>
            </a:graphic>
          </wp:inline>
        </w:drawing>
      </w:r>
    </w:p>
    <w:p w:rsidR="000B1BB7" w:rsidRPr="000B1BB7" w:rsidRDefault="000B1BB7">
      <w:pPr>
        <w:widowControl/>
        <w:spacing w:line="240" w:lineRule="auto"/>
        <w:jc w:val="left"/>
        <w:rPr>
          <w:color w:val="FF0000"/>
          <w:sz w:val="24"/>
          <w:szCs w:val="24"/>
        </w:rPr>
      </w:pPr>
      <w:r w:rsidRPr="000B1BB7">
        <w:rPr>
          <w:color w:val="FF0000"/>
          <w:sz w:val="24"/>
          <w:szCs w:val="24"/>
        </w:rPr>
        <w:br w:type="page"/>
      </w:r>
    </w:p>
    <w:p w:rsidR="001A3FD5" w:rsidRDefault="001A3FD5" w:rsidP="00D55787">
      <w:pPr>
        <w:spacing w:after="72" w:line="360" w:lineRule="auto"/>
        <w:ind w:firstLine="420"/>
        <w:rPr>
          <w:sz w:val="24"/>
          <w:szCs w:val="24"/>
        </w:rPr>
      </w:pPr>
      <w:r w:rsidRPr="000B1BB7">
        <w:rPr>
          <w:rFonts w:hint="eastAsia"/>
          <w:color w:val="FF0000"/>
          <w:sz w:val="24"/>
          <w:szCs w:val="24"/>
          <w:shd w:val="pct15" w:color="auto" w:fill="FFFFFF"/>
        </w:rPr>
        <w:lastRenderedPageBreak/>
        <w:t>金融方面</w:t>
      </w:r>
      <w:r w:rsidR="000B1BB7">
        <w:rPr>
          <w:rFonts w:hint="eastAsia"/>
          <w:sz w:val="24"/>
          <w:szCs w:val="24"/>
        </w:rPr>
        <w:t>：</w:t>
      </w:r>
      <w:r w:rsidRPr="00D55787">
        <w:rPr>
          <w:rFonts w:hint="eastAsia"/>
          <w:sz w:val="24"/>
          <w:szCs w:val="24"/>
        </w:rPr>
        <w:t>理财投资，通过对个人的信用评估，风险承担能力评估，集合众多理财产品、推荐响应的投资理财产品。</w:t>
      </w:r>
    </w:p>
    <w:p w:rsidR="000B1BB7" w:rsidRPr="00D55787" w:rsidRDefault="008A41D5" w:rsidP="008A41D5">
      <w:pPr>
        <w:spacing w:after="72" w:line="360" w:lineRule="auto"/>
        <w:rPr>
          <w:sz w:val="24"/>
          <w:szCs w:val="24"/>
        </w:rPr>
      </w:pPr>
      <w:r>
        <w:rPr>
          <w:noProof/>
        </w:rPr>
        <w:drawing>
          <wp:inline distT="0" distB="0" distL="0" distR="0" wp14:anchorId="70AC38C2" wp14:editId="5E9556CE">
            <wp:extent cx="5274310" cy="27025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02560"/>
                    </a:xfrm>
                    <a:prstGeom prst="rect">
                      <a:avLst/>
                    </a:prstGeom>
                  </pic:spPr>
                </pic:pic>
              </a:graphicData>
            </a:graphic>
          </wp:inline>
        </w:drawing>
      </w:r>
    </w:p>
    <w:p w:rsidR="001A3FD5" w:rsidRDefault="001A3FD5" w:rsidP="00D55787">
      <w:pPr>
        <w:spacing w:after="72" w:line="360" w:lineRule="auto"/>
        <w:ind w:firstLine="420"/>
        <w:rPr>
          <w:sz w:val="24"/>
          <w:szCs w:val="24"/>
        </w:rPr>
      </w:pPr>
      <w:r w:rsidRPr="00A64223">
        <w:rPr>
          <w:rFonts w:hint="eastAsia"/>
          <w:color w:val="FF0000"/>
          <w:sz w:val="24"/>
          <w:szCs w:val="24"/>
          <w:shd w:val="pct15" w:color="auto" w:fill="FFFFFF"/>
        </w:rPr>
        <w:t>交通方面</w:t>
      </w:r>
      <w:r>
        <w:rPr>
          <w:rFonts w:hint="eastAsia"/>
          <w:sz w:val="24"/>
          <w:szCs w:val="24"/>
        </w:rPr>
        <w:t>：</w:t>
      </w:r>
      <w:r w:rsidRPr="00D55787">
        <w:rPr>
          <w:rFonts w:hint="eastAsia"/>
          <w:sz w:val="24"/>
          <w:szCs w:val="24"/>
        </w:rPr>
        <w:t>目前，交通的大数据应用主要在两个方面</w:t>
      </w:r>
      <w:r w:rsidRPr="00D55787">
        <w:rPr>
          <w:rFonts w:hint="eastAsia"/>
          <w:sz w:val="24"/>
          <w:szCs w:val="24"/>
        </w:rPr>
        <w:t>:</w:t>
      </w:r>
      <w:r w:rsidRPr="00D55787">
        <w:rPr>
          <w:rFonts w:hint="eastAsia"/>
          <w:sz w:val="24"/>
          <w:szCs w:val="24"/>
        </w:rPr>
        <w:t>一方面通过对车流量等海量数据的收集，估算，预测该路段一定时间内的车流量情况，给用户提供便利，合理进行道路规划；另一方面可以利用大数据来实现即时信号灯调度，提高已有线路通行能力。</w:t>
      </w:r>
    </w:p>
    <w:p w:rsidR="00EB46D4" w:rsidRPr="00D55787" w:rsidRDefault="00EB46D4" w:rsidP="00EB46D4">
      <w:pPr>
        <w:spacing w:after="72" w:line="360" w:lineRule="auto"/>
        <w:rPr>
          <w:sz w:val="24"/>
          <w:szCs w:val="24"/>
        </w:rPr>
      </w:pPr>
      <w:r>
        <w:rPr>
          <w:noProof/>
        </w:rPr>
        <w:drawing>
          <wp:inline distT="0" distB="0" distL="0" distR="0" wp14:anchorId="3D7885D9" wp14:editId="69020DF5">
            <wp:extent cx="5274310" cy="2160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60270"/>
                    </a:xfrm>
                    <a:prstGeom prst="rect">
                      <a:avLst/>
                    </a:prstGeom>
                  </pic:spPr>
                </pic:pic>
              </a:graphicData>
            </a:graphic>
          </wp:inline>
        </w:drawing>
      </w:r>
    </w:p>
    <w:p w:rsidR="00DF6C99" w:rsidRPr="00DF6C99" w:rsidRDefault="00DF6C99">
      <w:pPr>
        <w:widowControl/>
        <w:spacing w:line="240" w:lineRule="auto"/>
        <w:jc w:val="left"/>
        <w:rPr>
          <w:color w:val="FF0000"/>
          <w:sz w:val="24"/>
          <w:szCs w:val="24"/>
        </w:rPr>
      </w:pPr>
      <w:r w:rsidRPr="00DF6C99">
        <w:rPr>
          <w:color w:val="FF0000"/>
          <w:sz w:val="24"/>
          <w:szCs w:val="24"/>
        </w:rPr>
        <w:br w:type="page"/>
      </w:r>
    </w:p>
    <w:p w:rsidR="001A3FD5" w:rsidRDefault="001A3FD5" w:rsidP="00D55787">
      <w:pPr>
        <w:spacing w:after="72" w:line="360" w:lineRule="auto"/>
        <w:ind w:firstLine="420"/>
        <w:rPr>
          <w:sz w:val="24"/>
          <w:szCs w:val="24"/>
        </w:rPr>
      </w:pPr>
      <w:r w:rsidRPr="00A64223">
        <w:rPr>
          <w:rFonts w:hint="eastAsia"/>
          <w:color w:val="FF0000"/>
          <w:sz w:val="24"/>
          <w:szCs w:val="24"/>
          <w:shd w:val="pct15" w:color="auto" w:fill="FFFFFF"/>
        </w:rPr>
        <w:lastRenderedPageBreak/>
        <w:t>电信方面</w:t>
      </w:r>
      <w:r>
        <w:rPr>
          <w:rFonts w:hint="eastAsia"/>
          <w:sz w:val="24"/>
          <w:szCs w:val="24"/>
        </w:rPr>
        <w:t>：</w:t>
      </w:r>
      <w:r w:rsidRPr="00D55787">
        <w:rPr>
          <w:rFonts w:hint="eastAsia"/>
          <w:sz w:val="24"/>
          <w:szCs w:val="24"/>
        </w:rPr>
        <w:t>智慧营业厅，通过对用户当前的行为习惯、偏好，节假日的相应数据变化，调节自身业务结构，做到按需分配。</w:t>
      </w:r>
    </w:p>
    <w:p w:rsidR="00B505D9" w:rsidRPr="00D55787" w:rsidRDefault="00B505D9" w:rsidP="00B505D9">
      <w:pPr>
        <w:spacing w:after="72" w:line="360" w:lineRule="auto"/>
        <w:rPr>
          <w:sz w:val="24"/>
          <w:szCs w:val="24"/>
        </w:rPr>
      </w:pPr>
      <w:r>
        <w:rPr>
          <w:noProof/>
        </w:rPr>
        <w:drawing>
          <wp:inline distT="0" distB="0" distL="0" distR="0" wp14:anchorId="16C946F2" wp14:editId="66C87481">
            <wp:extent cx="5274310" cy="23622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62200"/>
                    </a:xfrm>
                    <a:prstGeom prst="rect">
                      <a:avLst/>
                    </a:prstGeom>
                  </pic:spPr>
                </pic:pic>
              </a:graphicData>
            </a:graphic>
          </wp:inline>
        </w:drawing>
      </w:r>
    </w:p>
    <w:p w:rsidR="001A3FD5" w:rsidRDefault="001A3FD5" w:rsidP="00D55787">
      <w:pPr>
        <w:spacing w:after="72" w:line="360" w:lineRule="auto"/>
        <w:ind w:firstLine="420"/>
        <w:rPr>
          <w:sz w:val="24"/>
          <w:szCs w:val="24"/>
        </w:rPr>
      </w:pPr>
      <w:r w:rsidRPr="00A64223">
        <w:rPr>
          <w:color w:val="FF0000"/>
          <w:sz w:val="24"/>
          <w:szCs w:val="24"/>
          <w:shd w:val="pct15" w:color="auto" w:fill="FFFFFF"/>
        </w:rPr>
        <w:t>安防方面</w:t>
      </w:r>
      <w:r w:rsidRPr="00D55787">
        <w:rPr>
          <w:rFonts w:hint="eastAsia"/>
          <w:sz w:val="24"/>
          <w:szCs w:val="24"/>
        </w:rPr>
        <w:t>：人脸识别，通过人脸识别，匹配，存储用户数据，结合人工智能，分析及甄别用户行为，预防犯罪行为发生</w:t>
      </w:r>
      <w:r w:rsidR="00764C7D">
        <w:rPr>
          <w:rFonts w:hint="eastAsia"/>
          <w:sz w:val="24"/>
          <w:szCs w:val="24"/>
        </w:rPr>
        <w:t>。</w:t>
      </w:r>
    </w:p>
    <w:p w:rsidR="00764C7D" w:rsidRPr="00CF3473" w:rsidRDefault="00CF3473" w:rsidP="00CF3473">
      <w:pPr>
        <w:spacing w:after="72" w:line="360" w:lineRule="auto"/>
        <w:rPr>
          <w:sz w:val="24"/>
          <w:szCs w:val="24"/>
        </w:rPr>
      </w:pPr>
      <w:r>
        <w:rPr>
          <w:noProof/>
        </w:rPr>
        <w:drawing>
          <wp:inline distT="0" distB="0" distL="0" distR="0" wp14:anchorId="1BC15DFE" wp14:editId="7512F2E7">
            <wp:extent cx="4694327" cy="246147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4327" cy="2461473"/>
                    </a:xfrm>
                    <a:prstGeom prst="rect">
                      <a:avLst/>
                    </a:prstGeom>
                  </pic:spPr>
                </pic:pic>
              </a:graphicData>
            </a:graphic>
          </wp:inline>
        </w:drawing>
      </w:r>
    </w:p>
    <w:p w:rsidR="005D51EF" w:rsidRPr="005D51EF" w:rsidRDefault="005D51EF">
      <w:pPr>
        <w:widowControl/>
        <w:spacing w:line="240" w:lineRule="auto"/>
        <w:jc w:val="left"/>
        <w:rPr>
          <w:color w:val="FF0000"/>
          <w:sz w:val="24"/>
          <w:szCs w:val="24"/>
        </w:rPr>
      </w:pPr>
      <w:r w:rsidRPr="005D51EF">
        <w:rPr>
          <w:color w:val="FF0000"/>
          <w:sz w:val="24"/>
          <w:szCs w:val="24"/>
        </w:rPr>
        <w:br w:type="page"/>
      </w:r>
    </w:p>
    <w:p w:rsidR="001A3FD5" w:rsidRDefault="001A3FD5" w:rsidP="00D55787">
      <w:pPr>
        <w:spacing w:after="72" w:line="360" w:lineRule="auto"/>
        <w:ind w:firstLine="420"/>
        <w:rPr>
          <w:sz w:val="24"/>
          <w:szCs w:val="24"/>
        </w:rPr>
      </w:pPr>
      <w:r w:rsidRPr="00A64223">
        <w:rPr>
          <w:rFonts w:hint="eastAsia"/>
          <w:color w:val="FF0000"/>
          <w:sz w:val="24"/>
          <w:szCs w:val="24"/>
          <w:shd w:val="pct15" w:color="auto" w:fill="FFFFFF"/>
        </w:rPr>
        <w:lastRenderedPageBreak/>
        <w:t>医疗方面</w:t>
      </w:r>
      <w:r w:rsidRPr="00D55787">
        <w:rPr>
          <w:rFonts w:hint="eastAsia"/>
          <w:sz w:val="24"/>
          <w:szCs w:val="24"/>
        </w:rPr>
        <w:t>：智慧医疗，通过对海量病例大数据的存储，匹配、检索、结合用户的饮食、行为等习惯，搭建智慧医疗体系。</w:t>
      </w:r>
    </w:p>
    <w:p w:rsidR="001A3FD5" w:rsidRDefault="005D51EF" w:rsidP="009761D1">
      <w:pPr>
        <w:spacing w:after="72" w:line="360" w:lineRule="auto"/>
        <w:ind w:firstLine="420"/>
        <w:rPr>
          <w:sz w:val="24"/>
          <w:szCs w:val="24"/>
        </w:rPr>
      </w:pPr>
      <w:r>
        <w:rPr>
          <w:noProof/>
        </w:rPr>
        <w:drawing>
          <wp:inline distT="0" distB="0" distL="0" distR="0" wp14:anchorId="7D478F74" wp14:editId="5371B246">
            <wp:extent cx="5274310" cy="25952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5245"/>
                    </a:xfrm>
                    <a:prstGeom prst="rect">
                      <a:avLst/>
                    </a:prstGeom>
                  </pic:spPr>
                </pic:pic>
              </a:graphicData>
            </a:graphic>
          </wp:inline>
        </w:drawing>
      </w:r>
    </w:p>
    <w:p w:rsidR="009761D1" w:rsidRDefault="009761D1">
      <w:pPr>
        <w:widowControl/>
        <w:spacing w:line="240" w:lineRule="auto"/>
        <w:jc w:val="left"/>
        <w:rPr>
          <w:sz w:val="24"/>
          <w:szCs w:val="24"/>
        </w:rPr>
      </w:pPr>
      <w:r>
        <w:rPr>
          <w:sz w:val="24"/>
          <w:szCs w:val="24"/>
        </w:rPr>
        <w:br w:type="page"/>
      </w:r>
    </w:p>
    <w:p w:rsidR="00B01A12" w:rsidRDefault="00B01A12" w:rsidP="009B6685">
      <w:pPr>
        <w:pStyle w:val="2"/>
        <w:spacing w:before="0"/>
      </w:pPr>
      <w:bookmarkStart w:id="32" w:name="_Toc77616249"/>
      <w:r w:rsidRPr="00B40CF3">
        <w:rPr>
          <w:rFonts w:hint="eastAsia"/>
        </w:rPr>
        <w:lastRenderedPageBreak/>
        <w:t>分布式</w:t>
      </w:r>
      <w:bookmarkEnd w:id="30"/>
      <w:r w:rsidR="0033457A">
        <w:rPr>
          <w:rFonts w:hint="eastAsia"/>
        </w:rPr>
        <w:t>技术</w:t>
      </w:r>
      <w:bookmarkEnd w:id="32"/>
    </w:p>
    <w:p w:rsidR="005A6311" w:rsidRPr="005A6311" w:rsidRDefault="00F7580D" w:rsidP="005A6311">
      <w:pPr>
        <w:pStyle w:val="3"/>
      </w:pPr>
      <w:bookmarkStart w:id="33" w:name="_Toc77616250"/>
      <w:r>
        <w:rPr>
          <w:rFonts w:hint="eastAsia"/>
        </w:rPr>
        <w:t>什么是分布式</w:t>
      </w:r>
      <w:bookmarkEnd w:id="33"/>
    </w:p>
    <w:p w:rsidR="00F90983" w:rsidRDefault="00B01A12" w:rsidP="009B6685">
      <w:pPr>
        <w:spacing w:line="360" w:lineRule="auto"/>
        <w:ind w:firstLine="420"/>
        <w:rPr>
          <w:rFonts w:asciiTheme="minorEastAsia" w:eastAsiaTheme="minorEastAsia" w:hAnsiTheme="minorEastAsia"/>
          <w:b/>
          <w:sz w:val="24"/>
          <w:szCs w:val="24"/>
        </w:rPr>
      </w:pPr>
      <w:r w:rsidRPr="0053245A">
        <w:rPr>
          <w:rFonts w:asciiTheme="minorEastAsia" w:eastAsiaTheme="minorEastAsia" w:hAnsiTheme="minorEastAsia" w:hint="eastAsia"/>
          <w:b/>
          <w:sz w:val="24"/>
          <w:szCs w:val="24"/>
        </w:rPr>
        <w:t>分</w:t>
      </w:r>
      <w:r w:rsidR="00522DC8">
        <w:rPr>
          <w:rFonts w:asciiTheme="minorEastAsia" w:eastAsiaTheme="minorEastAsia" w:hAnsiTheme="minorEastAsia" w:hint="eastAsia"/>
          <w:b/>
          <w:sz w:val="24"/>
          <w:szCs w:val="24"/>
        </w:rPr>
        <w:t>布式系统是指：</w:t>
      </w:r>
      <w:r w:rsidRPr="0053245A">
        <w:rPr>
          <w:rFonts w:asciiTheme="minorEastAsia" w:eastAsiaTheme="minorEastAsia" w:hAnsiTheme="minorEastAsia" w:hint="eastAsia"/>
          <w:b/>
          <w:sz w:val="24"/>
          <w:szCs w:val="24"/>
        </w:rPr>
        <w:t>一个硬件或软件</w:t>
      </w:r>
      <w:r w:rsidR="00522DC8">
        <w:rPr>
          <w:rFonts w:asciiTheme="minorEastAsia" w:eastAsiaTheme="minorEastAsia" w:hAnsiTheme="minorEastAsia" w:hint="eastAsia"/>
          <w:b/>
          <w:sz w:val="24"/>
          <w:szCs w:val="24"/>
        </w:rPr>
        <w:t>，其</w:t>
      </w:r>
      <w:r w:rsidRPr="0053245A">
        <w:rPr>
          <w:rFonts w:asciiTheme="minorEastAsia" w:eastAsiaTheme="minorEastAsia" w:hAnsiTheme="minorEastAsia" w:hint="eastAsia"/>
          <w:b/>
          <w:sz w:val="24"/>
          <w:szCs w:val="24"/>
        </w:rPr>
        <w:t>组件</w:t>
      </w:r>
      <w:r w:rsidR="00522DC8">
        <w:rPr>
          <w:rFonts w:asciiTheme="minorEastAsia" w:eastAsiaTheme="minorEastAsia" w:hAnsiTheme="minorEastAsia" w:hint="eastAsia"/>
          <w:b/>
          <w:sz w:val="24"/>
          <w:szCs w:val="24"/>
        </w:rPr>
        <w:t>会分布在不同的</w:t>
      </w:r>
      <w:r w:rsidRPr="0053245A">
        <w:rPr>
          <w:rFonts w:asciiTheme="minorEastAsia" w:eastAsiaTheme="minorEastAsia" w:hAnsiTheme="minorEastAsia" w:hint="eastAsia"/>
          <w:b/>
          <w:sz w:val="24"/>
          <w:szCs w:val="24"/>
        </w:rPr>
        <w:t>计算机上，彼此之间仅仅通过</w:t>
      </w:r>
      <w:r w:rsidR="00522DC8">
        <w:rPr>
          <w:rFonts w:asciiTheme="minorEastAsia" w:eastAsiaTheme="minorEastAsia" w:hAnsiTheme="minorEastAsia" w:hint="eastAsia"/>
          <w:b/>
          <w:sz w:val="24"/>
          <w:szCs w:val="24"/>
        </w:rPr>
        <w:t>网络</w:t>
      </w:r>
      <w:r w:rsidRPr="0053245A">
        <w:rPr>
          <w:rFonts w:asciiTheme="minorEastAsia" w:eastAsiaTheme="minorEastAsia" w:hAnsiTheme="minorEastAsia" w:hint="eastAsia"/>
          <w:b/>
          <w:sz w:val="24"/>
          <w:szCs w:val="24"/>
        </w:rPr>
        <w:t>消息传递进行通信和协调的系统。</w:t>
      </w:r>
    </w:p>
    <w:p w:rsidR="00B01A12" w:rsidRDefault="00B01A12" w:rsidP="009B6685">
      <w:pPr>
        <w:spacing w:line="360" w:lineRule="auto"/>
        <w:ind w:firstLine="420"/>
        <w:rPr>
          <w:sz w:val="24"/>
          <w:szCs w:val="24"/>
          <w:shd w:val="pct15" w:color="auto" w:fill="FFFFFF"/>
        </w:rPr>
      </w:pPr>
      <w:r w:rsidRPr="00D15E73">
        <w:rPr>
          <w:rFonts w:hint="eastAsia"/>
          <w:sz w:val="24"/>
          <w:szCs w:val="24"/>
        </w:rPr>
        <w:t>简单来说就是</w:t>
      </w:r>
      <w:r w:rsidRPr="00EF6638">
        <w:rPr>
          <w:rFonts w:hint="eastAsia"/>
          <w:sz w:val="24"/>
          <w:szCs w:val="24"/>
          <w:shd w:val="pct15" w:color="auto" w:fill="FFFFFF"/>
        </w:rPr>
        <w:t>一群独立计算机集合</w:t>
      </w:r>
      <w:r w:rsidR="00522DC8">
        <w:rPr>
          <w:rFonts w:hint="eastAsia"/>
          <w:sz w:val="24"/>
          <w:szCs w:val="24"/>
          <w:shd w:val="pct15" w:color="auto" w:fill="FFFFFF"/>
        </w:rPr>
        <w:t>起来</w:t>
      </w:r>
      <w:r w:rsidRPr="00EF6638">
        <w:rPr>
          <w:rFonts w:hint="eastAsia"/>
          <w:sz w:val="24"/>
          <w:szCs w:val="24"/>
          <w:shd w:val="pct15" w:color="auto" w:fill="FFFFFF"/>
        </w:rPr>
        <w:t>共同对外提供服务，但是对于系统的用户来说，就像是一台计算机在提供服务一样。</w:t>
      </w:r>
    </w:p>
    <w:p w:rsidR="006D2BD2" w:rsidRDefault="00B01A12" w:rsidP="009B6685">
      <w:pPr>
        <w:spacing w:after="72" w:line="360" w:lineRule="auto"/>
        <w:ind w:firstLine="420"/>
        <w:rPr>
          <w:sz w:val="24"/>
          <w:szCs w:val="24"/>
        </w:rPr>
      </w:pPr>
      <w:r w:rsidRPr="00D15E73">
        <w:rPr>
          <w:rFonts w:hint="eastAsia"/>
          <w:sz w:val="24"/>
          <w:szCs w:val="24"/>
        </w:rPr>
        <w:t>分布式意味着可以采用更多的普通计算机（相对于昂贵的大型机）组成分布式集群对外提供服务。计算机越多，</w:t>
      </w:r>
      <w:r w:rsidRPr="00D15E73">
        <w:rPr>
          <w:rFonts w:hint="eastAsia"/>
          <w:sz w:val="24"/>
          <w:szCs w:val="24"/>
        </w:rPr>
        <w:t>CPU</w:t>
      </w:r>
      <w:r w:rsidRPr="00D15E73">
        <w:rPr>
          <w:rFonts w:hint="eastAsia"/>
          <w:sz w:val="24"/>
          <w:szCs w:val="24"/>
        </w:rPr>
        <w:t>、内存、存储资源等也就越多，能够处理的并发访问量也就越大。</w:t>
      </w:r>
    </w:p>
    <w:p w:rsidR="006D2BD2" w:rsidRDefault="000861AA" w:rsidP="000861AA">
      <w:pPr>
        <w:spacing w:after="72" w:line="360" w:lineRule="auto"/>
        <w:jc w:val="center"/>
        <w:rPr>
          <w:sz w:val="24"/>
          <w:szCs w:val="24"/>
        </w:rPr>
      </w:pPr>
      <w:r>
        <w:rPr>
          <w:noProof/>
        </w:rPr>
        <w:drawing>
          <wp:inline distT="0" distB="0" distL="0" distR="0" wp14:anchorId="6D12E1F9" wp14:editId="415ABE97">
            <wp:extent cx="4038950" cy="285012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950" cy="2850127"/>
                    </a:xfrm>
                    <a:prstGeom prst="rect">
                      <a:avLst/>
                    </a:prstGeom>
                  </pic:spPr>
                </pic:pic>
              </a:graphicData>
            </a:graphic>
          </wp:inline>
        </w:drawing>
      </w:r>
    </w:p>
    <w:p w:rsidR="006D2BD2" w:rsidRDefault="006D2BD2">
      <w:pPr>
        <w:widowControl/>
        <w:spacing w:line="240" w:lineRule="auto"/>
        <w:jc w:val="left"/>
        <w:rPr>
          <w:sz w:val="24"/>
          <w:szCs w:val="24"/>
        </w:rPr>
      </w:pPr>
      <w:r>
        <w:rPr>
          <w:sz w:val="24"/>
          <w:szCs w:val="24"/>
        </w:rPr>
        <w:br w:type="page"/>
      </w:r>
    </w:p>
    <w:p w:rsidR="00B01A12" w:rsidRPr="0053245A" w:rsidRDefault="00522DC8" w:rsidP="009B6685">
      <w:pPr>
        <w:spacing w:after="72" w:line="360" w:lineRule="auto"/>
        <w:ind w:firstLine="420"/>
        <w:rPr>
          <w:rFonts w:asciiTheme="minorEastAsia" w:eastAsiaTheme="minorEastAsia" w:hAnsiTheme="minorEastAsia"/>
          <w:b/>
          <w:sz w:val="24"/>
          <w:szCs w:val="24"/>
        </w:rPr>
      </w:pPr>
      <w:r>
        <w:rPr>
          <w:rFonts w:hint="eastAsia"/>
          <w:sz w:val="24"/>
          <w:szCs w:val="24"/>
        </w:rPr>
        <w:lastRenderedPageBreak/>
        <w:t>下面以网站架构变迁来举例说明。</w:t>
      </w:r>
    </w:p>
    <w:p w:rsidR="00B01A12" w:rsidRPr="00D77937" w:rsidRDefault="00B01A12" w:rsidP="009B6685">
      <w:pPr>
        <w:spacing w:after="72" w:line="360" w:lineRule="auto"/>
        <w:ind w:firstLine="420"/>
        <w:jc w:val="left"/>
        <w:rPr>
          <w:rFonts w:asciiTheme="minorEastAsia" w:eastAsiaTheme="minorEastAsia" w:hAnsiTheme="minorEastAsia"/>
          <w:sz w:val="24"/>
          <w:szCs w:val="24"/>
        </w:rPr>
      </w:pPr>
      <w:proofErr w:type="gramStart"/>
      <w:r w:rsidRPr="00D77937">
        <w:rPr>
          <w:rFonts w:asciiTheme="minorEastAsia" w:eastAsiaTheme="minorEastAsia" w:hAnsiTheme="minorEastAsia"/>
          <w:sz w:val="24"/>
          <w:szCs w:val="24"/>
        </w:rPr>
        <w:t>初代的</w:t>
      </w:r>
      <w:proofErr w:type="gramEnd"/>
      <w:r w:rsidRPr="00D77937">
        <w:rPr>
          <w:rFonts w:asciiTheme="minorEastAsia" w:eastAsiaTheme="minorEastAsia" w:hAnsiTheme="minorEastAsia"/>
          <w:sz w:val="24"/>
          <w:szCs w:val="24"/>
        </w:rPr>
        <w:t>web服务网站架构往往</w:t>
      </w:r>
      <w:r>
        <w:rPr>
          <w:rFonts w:asciiTheme="minorEastAsia" w:eastAsiaTheme="minorEastAsia" w:hAnsiTheme="minorEastAsia"/>
          <w:sz w:val="24"/>
          <w:szCs w:val="24"/>
        </w:rPr>
        <w:t>比较简单</w:t>
      </w:r>
      <w:r w:rsidRPr="00D77937">
        <w:rPr>
          <w:rFonts w:asciiTheme="minorEastAsia" w:eastAsiaTheme="minorEastAsia" w:hAnsiTheme="minorEastAsia"/>
          <w:sz w:val="24"/>
          <w:szCs w:val="24"/>
        </w:rPr>
        <w:t>，</w:t>
      </w:r>
      <w:r w:rsidRPr="00D77937">
        <w:rPr>
          <w:rFonts w:asciiTheme="minorEastAsia" w:eastAsiaTheme="minorEastAsia" w:hAnsiTheme="minorEastAsia" w:hint="eastAsia"/>
          <w:sz w:val="24"/>
          <w:szCs w:val="24"/>
        </w:rPr>
        <w:t>应用程序、数据库、文件等所有的资源都在一台服务器上。</w:t>
      </w:r>
    </w:p>
    <w:p w:rsidR="00B01A12" w:rsidRDefault="00B01A12" w:rsidP="009B6685">
      <w:pPr>
        <w:spacing w:after="72" w:line="360" w:lineRule="auto"/>
        <w:jc w:val="left"/>
        <w:rPr>
          <w:sz w:val="24"/>
          <w:szCs w:val="24"/>
        </w:rPr>
      </w:pPr>
      <w:r>
        <w:rPr>
          <w:rFonts w:hint="eastAsia"/>
          <w:noProof/>
          <w:sz w:val="24"/>
          <w:szCs w:val="24"/>
        </w:rPr>
        <w:drawing>
          <wp:inline distT="0" distB="0" distL="0" distR="0" wp14:anchorId="6A02EC24" wp14:editId="0D29FDD8">
            <wp:extent cx="5274310" cy="216408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70612104814.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inline>
        </w:drawing>
      </w:r>
    </w:p>
    <w:p w:rsidR="00B01A12" w:rsidRDefault="00B01A12" w:rsidP="009B6685">
      <w:pPr>
        <w:spacing w:after="72" w:line="360" w:lineRule="auto"/>
        <w:jc w:val="left"/>
        <w:rPr>
          <w:sz w:val="24"/>
          <w:szCs w:val="24"/>
        </w:rPr>
      </w:pPr>
      <w:r>
        <w:rPr>
          <w:rFonts w:hint="eastAsia"/>
          <w:noProof/>
          <w:sz w:val="24"/>
          <w:szCs w:val="24"/>
        </w:rPr>
        <w:drawing>
          <wp:inline distT="0" distB="0" distL="0" distR="0" wp14:anchorId="1EFBF600" wp14:editId="4319301F">
            <wp:extent cx="5274310" cy="37642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63.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764280"/>
                    </a:xfrm>
                    <a:prstGeom prst="rect">
                      <a:avLst/>
                    </a:prstGeom>
                  </pic:spPr>
                </pic:pic>
              </a:graphicData>
            </a:graphic>
          </wp:inline>
        </w:drawing>
      </w:r>
    </w:p>
    <w:p w:rsidR="00B01A12" w:rsidRDefault="00B01A12" w:rsidP="009B6685">
      <w:pPr>
        <w:spacing w:after="72" w:line="360" w:lineRule="auto"/>
        <w:jc w:val="center"/>
        <w:rPr>
          <w:sz w:val="24"/>
          <w:szCs w:val="24"/>
        </w:rPr>
      </w:pPr>
      <w:r>
        <w:rPr>
          <w:sz w:val="24"/>
          <w:szCs w:val="24"/>
        </w:rPr>
        <w:t>图：现在互联网网站常用的架构</w:t>
      </w:r>
    </w:p>
    <w:p w:rsidR="00B01A12" w:rsidRDefault="00B01A12" w:rsidP="009B6685">
      <w:pPr>
        <w:spacing w:after="72" w:line="360" w:lineRule="auto"/>
        <w:ind w:firstLine="420"/>
        <w:rPr>
          <w:sz w:val="24"/>
          <w:szCs w:val="24"/>
        </w:rPr>
      </w:pPr>
      <w:r w:rsidRPr="009C0703">
        <w:rPr>
          <w:rFonts w:hint="eastAsia"/>
          <w:sz w:val="24"/>
          <w:szCs w:val="24"/>
        </w:rPr>
        <w:t>从分布式系统的概念中我们知道，各个主机之间通信和协调主要通过网络进行，所以，分布式系统中的计算机在空间上几乎没有任何限制，这些计算机可能被放在不同的机柜上，也可能被部署在不同的机房中，还可能在不同的城市中，对于大型的网站甚至可能分布在不同的国家和地区。</w:t>
      </w:r>
    </w:p>
    <w:p w:rsidR="00B01A12" w:rsidRDefault="00B01A12" w:rsidP="009B6685">
      <w:pPr>
        <w:pStyle w:val="3"/>
        <w:spacing w:before="0"/>
      </w:pPr>
      <w:bookmarkStart w:id="34" w:name="_Toc5574759"/>
      <w:bookmarkStart w:id="35" w:name="_Toc77616251"/>
      <w:r>
        <w:rPr>
          <w:rFonts w:hint="eastAsia"/>
        </w:rPr>
        <w:lastRenderedPageBreak/>
        <w:t>常用分布式方案</w:t>
      </w:r>
      <w:bookmarkEnd w:id="34"/>
      <w:bookmarkEnd w:id="35"/>
    </w:p>
    <w:p w:rsidR="00B01A12" w:rsidRPr="000D0BA7" w:rsidRDefault="00B01A12" w:rsidP="009B6685">
      <w:pPr>
        <w:rPr>
          <w:b/>
          <w:sz w:val="24"/>
          <w:shd w:val="pct15" w:color="auto" w:fill="FFFFFF"/>
        </w:rPr>
      </w:pPr>
      <w:r w:rsidRPr="000D0BA7">
        <w:rPr>
          <w:rFonts w:hint="eastAsia"/>
          <w:b/>
          <w:sz w:val="24"/>
          <w:shd w:val="pct15" w:color="auto" w:fill="FFFFFF"/>
        </w:rPr>
        <w:t>分布式应用和服务</w:t>
      </w:r>
    </w:p>
    <w:p w:rsidR="00B01A12" w:rsidRPr="00054FF2" w:rsidRDefault="00B01A12" w:rsidP="009B6685">
      <w:pPr>
        <w:spacing w:line="360" w:lineRule="auto"/>
        <w:ind w:firstLineChars="200" w:firstLine="480"/>
        <w:rPr>
          <w:rFonts w:asciiTheme="minorEastAsia" w:eastAsiaTheme="minorEastAsia" w:hAnsiTheme="minorEastAsia"/>
          <w:sz w:val="24"/>
          <w:szCs w:val="24"/>
        </w:rPr>
      </w:pPr>
      <w:r w:rsidRPr="00054FF2">
        <w:rPr>
          <w:rFonts w:asciiTheme="minorEastAsia" w:eastAsiaTheme="minorEastAsia" w:hAnsiTheme="minorEastAsia" w:hint="eastAsia"/>
          <w:sz w:val="24"/>
          <w:szCs w:val="24"/>
        </w:rPr>
        <w:t>将应用和服务进行分层和分割，然后将应用和服务模块进行分布式部署。这样做不仅可以提高并发访问能力、减少数据库连接和资源消耗，还能使不同应用复用共同的服务，使业务易于扩展。</w:t>
      </w:r>
      <w:r>
        <w:rPr>
          <w:rFonts w:asciiTheme="minorEastAsia" w:eastAsiaTheme="minorEastAsia" w:hAnsiTheme="minorEastAsia" w:hint="eastAsia"/>
          <w:sz w:val="24"/>
          <w:szCs w:val="24"/>
          <w:shd w:val="pct15" w:color="auto" w:fill="FFFFFF"/>
        </w:rPr>
        <w:t>比如：</w:t>
      </w:r>
      <w:r w:rsidRPr="00EB34D9">
        <w:rPr>
          <w:rFonts w:asciiTheme="minorEastAsia" w:eastAsiaTheme="minorEastAsia" w:hAnsiTheme="minorEastAsia" w:hint="eastAsia"/>
          <w:sz w:val="24"/>
          <w:szCs w:val="24"/>
          <w:shd w:val="pct15" w:color="auto" w:fill="FFFFFF"/>
        </w:rPr>
        <w:t>分布式服务框架</w:t>
      </w:r>
      <w:proofErr w:type="spellStart"/>
      <w:r w:rsidRPr="00EB34D9">
        <w:rPr>
          <w:rFonts w:asciiTheme="minorEastAsia" w:eastAsiaTheme="minorEastAsia" w:hAnsiTheme="minorEastAsia" w:hint="eastAsia"/>
          <w:sz w:val="24"/>
          <w:szCs w:val="24"/>
          <w:shd w:val="pct15" w:color="auto" w:fill="FFFFFF"/>
        </w:rPr>
        <w:t>Dubbo</w:t>
      </w:r>
      <w:proofErr w:type="spellEnd"/>
      <w:r w:rsidRPr="00EB34D9">
        <w:rPr>
          <w:rFonts w:asciiTheme="minorEastAsia" w:eastAsiaTheme="minorEastAsia" w:hAnsiTheme="minorEastAsia"/>
          <w:sz w:val="24"/>
          <w:szCs w:val="24"/>
          <w:shd w:val="pct15" w:color="auto" w:fill="FFFFFF"/>
        </w:rPr>
        <w:t>。</w:t>
      </w:r>
    </w:p>
    <w:p w:rsidR="00B01A12" w:rsidRPr="000D0BA7" w:rsidRDefault="00B01A12" w:rsidP="009B6685">
      <w:pPr>
        <w:rPr>
          <w:b/>
          <w:sz w:val="24"/>
          <w:shd w:val="pct15" w:color="auto" w:fill="FFFFFF"/>
        </w:rPr>
      </w:pPr>
      <w:r w:rsidRPr="000D0BA7">
        <w:rPr>
          <w:rFonts w:hint="eastAsia"/>
          <w:b/>
          <w:sz w:val="24"/>
          <w:shd w:val="pct15" w:color="auto" w:fill="FFFFFF"/>
        </w:rPr>
        <w:t>分布式数据存储</w:t>
      </w:r>
    </w:p>
    <w:p w:rsidR="00B01A12" w:rsidRDefault="00B01A12" w:rsidP="009B6685">
      <w:pPr>
        <w:spacing w:line="360" w:lineRule="auto"/>
        <w:ind w:firstLineChars="200" w:firstLine="480"/>
        <w:rPr>
          <w:rFonts w:asciiTheme="minorEastAsia" w:eastAsiaTheme="minorEastAsia" w:hAnsiTheme="minorEastAsia"/>
          <w:sz w:val="24"/>
          <w:szCs w:val="24"/>
          <w:shd w:val="pct15" w:color="auto" w:fill="FFFFFF"/>
        </w:rPr>
      </w:pPr>
      <w:r w:rsidRPr="00054FF2">
        <w:rPr>
          <w:rFonts w:asciiTheme="minorEastAsia" w:eastAsiaTheme="minorEastAsia" w:hAnsiTheme="minorEastAsia" w:hint="eastAsia"/>
          <w:sz w:val="24"/>
          <w:szCs w:val="24"/>
        </w:rPr>
        <w:t>大型网站常常需要处理海量数据，单台计算机往往无法提供足够的内存空间，可以对这些数据进行分布式存储。</w:t>
      </w:r>
      <w:r w:rsidRPr="00EB34D9">
        <w:rPr>
          <w:rFonts w:asciiTheme="minorEastAsia" w:eastAsiaTheme="minorEastAsia" w:hAnsiTheme="minorEastAsia" w:hint="eastAsia"/>
          <w:sz w:val="24"/>
          <w:szCs w:val="24"/>
          <w:shd w:val="pct15" w:color="auto" w:fill="FFFFFF"/>
        </w:rPr>
        <w:t>比如Apache</w:t>
      </w:r>
      <w:r w:rsidRPr="00EB34D9">
        <w:rPr>
          <w:rFonts w:asciiTheme="minorEastAsia" w:eastAsiaTheme="minorEastAsia" w:hAnsiTheme="minorEastAsia"/>
          <w:sz w:val="24"/>
          <w:szCs w:val="24"/>
          <w:shd w:val="pct15" w:color="auto" w:fill="FFFFFF"/>
        </w:rPr>
        <w:t xml:space="preserve"> Hadoop HDFS。</w:t>
      </w:r>
    </w:p>
    <w:p w:rsidR="0063127A" w:rsidRPr="00054FF2" w:rsidRDefault="0063127A" w:rsidP="009B6685">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25BEF014" wp14:editId="290D0609">
            <wp:extent cx="5274310" cy="25069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06980"/>
                    </a:xfrm>
                    <a:prstGeom prst="rect">
                      <a:avLst/>
                    </a:prstGeom>
                  </pic:spPr>
                </pic:pic>
              </a:graphicData>
            </a:graphic>
          </wp:inline>
        </w:drawing>
      </w:r>
    </w:p>
    <w:p w:rsidR="00B01A12" w:rsidRPr="000D0BA7" w:rsidRDefault="00B01A12" w:rsidP="009B6685">
      <w:pPr>
        <w:rPr>
          <w:b/>
          <w:sz w:val="24"/>
          <w:shd w:val="pct15" w:color="auto" w:fill="FFFFFF"/>
        </w:rPr>
      </w:pPr>
      <w:r w:rsidRPr="000D0BA7">
        <w:rPr>
          <w:rFonts w:hint="eastAsia"/>
          <w:b/>
          <w:sz w:val="24"/>
          <w:shd w:val="pct15" w:color="auto" w:fill="FFFFFF"/>
        </w:rPr>
        <w:t>分布式计算</w:t>
      </w:r>
    </w:p>
    <w:p w:rsidR="0063127A" w:rsidRDefault="00B01A12" w:rsidP="00CE476D">
      <w:pPr>
        <w:spacing w:line="360" w:lineRule="auto"/>
        <w:ind w:firstLineChars="200" w:firstLine="480"/>
        <w:rPr>
          <w:rFonts w:asciiTheme="minorEastAsia" w:eastAsiaTheme="minorEastAsia" w:hAnsiTheme="minorEastAsia"/>
          <w:sz w:val="24"/>
          <w:szCs w:val="24"/>
          <w:shd w:val="pct15" w:color="auto" w:fill="FFFFFF"/>
        </w:rPr>
      </w:pPr>
      <w:r w:rsidRPr="00054FF2">
        <w:rPr>
          <w:rFonts w:asciiTheme="minorEastAsia" w:eastAsiaTheme="minorEastAsia" w:hAnsiTheme="minorEastAsia" w:hint="eastAsia"/>
          <w:sz w:val="24"/>
          <w:szCs w:val="24"/>
        </w:rPr>
        <w:t>随着计算技术的发展，有些应用需要非常巨大的计算能力才能完成，如果采用集中式计算，需要耗费相当长的时间来完成。分布式计算将该应用分解成许多小的部分，分配给多台计算机进行处理。这样可以节约整体计算时间，大大提高计算效率。</w:t>
      </w:r>
      <w:r w:rsidRPr="00B34B63">
        <w:rPr>
          <w:rFonts w:asciiTheme="minorEastAsia" w:eastAsiaTheme="minorEastAsia" w:hAnsiTheme="minorEastAsia" w:hint="eastAsia"/>
          <w:sz w:val="24"/>
          <w:szCs w:val="24"/>
          <w:shd w:val="pct15" w:color="auto" w:fill="FFFFFF"/>
        </w:rPr>
        <w:t>比如Apache</w:t>
      </w:r>
      <w:r w:rsidRPr="00B34B63">
        <w:rPr>
          <w:rFonts w:asciiTheme="minorEastAsia" w:eastAsiaTheme="minorEastAsia" w:hAnsiTheme="minorEastAsia"/>
          <w:sz w:val="24"/>
          <w:szCs w:val="24"/>
          <w:shd w:val="pct15" w:color="auto" w:fill="FFFFFF"/>
        </w:rPr>
        <w:t xml:space="preserve"> Hadoop MapReduce。</w:t>
      </w:r>
    </w:p>
    <w:p w:rsidR="00CE476D" w:rsidRDefault="00CE476D" w:rsidP="00CE476D">
      <w:pPr>
        <w:spacing w:line="360" w:lineRule="auto"/>
        <w:ind w:firstLineChars="200" w:firstLine="420"/>
        <w:rPr>
          <w:rFonts w:asciiTheme="minorEastAsia" w:eastAsiaTheme="minorEastAsia" w:hAnsiTheme="minorEastAsia"/>
          <w:sz w:val="24"/>
          <w:szCs w:val="24"/>
          <w:shd w:val="pct15" w:color="auto" w:fill="FFFFFF"/>
        </w:rPr>
      </w:pPr>
      <w:r>
        <w:rPr>
          <w:noProof/>
        </w:rPr>
        <w:drawing>
          <wp:inline distT="0" distB="0" distL="0" distR="0" wp14:anchorId="509B5329" wp14:editId="4829D96A">
            <wp:extent cx="5274310" cy="20193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19300"/>
                    </a:xfrm>
                    <a:prstGeom prst="rect">
                      <a:avLst/>
                    </a:prstGeom>
                  </pic:spPr>
                </pic:pic>
              </a:graphicData>
            </a:graphic>
          </wp:inline>
        </w:drawing>
      </w:r>
    </w:p>
    <w:p w:rsidR="002835B1" w:rsidRPr="002835B1" w:rsidRDefault="002835B1" w:rsidP="002835B1">
      <w:pPr>
        <w:widowControl/>
        <w:spacing w:line="240" w:lineRule="auto"/>
        <w:jc w:val="left"/>
        <w:rPr>
          <w:rFonts w:asciiTheme="minorEastAsia" w:eastAsiaTheme="minorEastAsia" w:hAnsiTheme="minorEastAsia"/>
          <w:sz w:val="24"/>
          <w:szCs w:val="24"/>
        </w:rPr>
      </w:pPr>
      <w:r w:rsidRPr="002835B1">
        <w:rPr>
          <w:rFonts w:asciiTheme="minorEastAsia" w:eastAsiaTheme="minorEastAsia" w:hAnsiTheme="minorEastAsia"/>
          <w:sz w:val="24"/>
          <w:szCs w:val="24"/>
        </w:rPr>
        <w:br w:type="page"/>
      </w:r>
    </w:p>
    <w:p w:rsidR="00B01A12" w:rsidRDefault="00B01A12" w:rsidP="009B6685">
      <w:pPr>
        <w:pStyle w:val="3"/>
        <w:spacing w:before="0"/>
      </w:pPr>
      <w:bookmarkStart w:id="36" w:name="_Toc5574760"/>
      <w:bookmarkStart w:id="37" w:name="_Toc77616252"/>
      <w:r>
        <w:rPr>
          <w:rFonts w:hint="eastAsia"/>
        </w:rPr>
        <w:lastRenderedPageBreak/>
        <w:t>分布式、集群</w:t>
      </w:r>
      <w:bookmarkEnd w:id="36"/>
      <w:bookmarkEnd w:id="37"/>
    </w:p>
    <w:p w:rsidR="00B01A12" w:rsidRPr="007606B0" w:rsidRDefault="00B01A12" w:rsidP="00B01A12">
      <w:pPr>
        <w:spacing w:line="360" w:lineRule="auto"/>
        <w:ind w:firstLineChars="200" w:firstLine="482"/>
        <w:rPr>
          <w:rFonts w:asciiTheme="minorEastAsia" w:eastAsiaTheme="minorEastAsia" w:hAnsiTheme="minorEastAsia"/>
          <w:sz w:val="24"/>
          <w:szCs w:val="24"/>
        </w:rPr>
      </w:pPr>
      <w:r w:rsidRPr="007606B0">
        <w:rPr>
          <w:rFonts w:asciiTheme="minorEastAsia" w:eastAsiaTheme="minorEastAsia" w:hAnsiTheme="minorEastAsia" w:hint="eastAsia"/>
          <w:b/>
          <w:bCs/>
          <w:sz w:val="24"/>
          <w:szCs w:val="24"/>
          <w:shd w:val="pct15" w:color="auto" w:fill="FFFFFF"/>
        </w:rPr>
        <w:t>分布式</w:t>
      </w:r>
      <w:r w:rsidRPr="007606B0">
        <w:rPr>
          <w:rFonts w:asciiTheme="minorEastAsia" w:eastAsiaTheme="minorEastAsia" w:hAnsiTheme="minorEastAsia" w:hint="eastAsia"/>
          <w:bCs/>
          <w:sz w:val="24"/>
          <w:szCs w:val="24"/>
        </w:rPr>
        <w:t>（distributed）</w:t>
      </w:r>
      <w:r w:rsidRPr="007606B0">
        <w:rPr>
          <w:rFonts w:asciiTheme="minorEastAsia" w:eastAsiaTheme="minorEastAsia" w:hAnsiTheme="minorEastAsia" w:hint="eastAsia"/>
          <w:sz w:val="24"/>
          <w:szCs w:val="24"/>
        </w:rPr>
        <w:t>是指在</w:t>
      </w:r>
      <w:r w:rsidRPr="007606B0">
        <w:rPr>
          <w:rFonts w:asciiTheme="minorEastAsia" w:eastAsiaTheme="minorEastAsia" w:hAnsiTheme="minorEastAsia" w:hint="eastAsia"/>
          <w:bCs/>
          <w:sz w:val="24"/>
          <w:szCs w:val="24"/>
          <w:shd w:val="pct15" w:color="auto" w:fill="FFFFFF"/>
        </w:rPr>
        <w:t>多台不同的服务器</w:t>
      </w:r>
      <w:r w:rsidRPr="007606B0">
        <w:rPr>
          <w:rFonts w:asciiTheme="minorEastAsia" w:eastAsiaTheme="minorEastAsia" w:hAnsiTheme="minorEastAsia" w:hint="eastAsia"/>
          <w:sz w:val="24"/>
          <w:szCs w:val="24"/>
        </w:rPr>
        <w:t>中</w:t>
      </w:r>
      <w:r w:rsidRPr="007606B0">
        <w:rPr>
          <w:rFonts w:asciiTheme="minorEastAsia" w:eastAsiaTheme="minorEastAsia" w:hAnsiTheme="minorEastAsia" w:hint="eastAsia"/>
          <w:sz w:val="24"/>
          <w:szCs w:val="24"/>
          <w:shd w:val="pct15" w:color="auto" w:fill="FFFFFF"/>
        </w:rPr>
        <w:t>部署</w:t>
      </w:r>
      <w:r w:rsidRPr="007606B0">
        <w:rPr>
          <w:rFonts w:asciiTheme="minorEastAsia" w:eastAsiaTheme="minorEastAsia" w:hAnsiTheme="minorEastAsia" w:hint="eastAsia"/>
          <w:bCs/>
          <w:sz w:val="24"/>
          <w:szCs w:val="24"/>
          <w:shd w:val="pct15" w:color="auto" w:fill="FFFFFF"/>
        </w:rPr>
        <w:t>不同的服务</w:t>
      </w:r>
      <w:r w:rsidRPr="007606B0">
        <w:rPr>
          <w:rFonts w:asciiTheme="minorEastAsia" w:eastAsiaTheme="minorEastAsia" w:hAnsiTheme="minorEastAsia" w:hint="eastAsia"/>
          <w:bCs/>
          <w:sz w:val="24"/>
          <w:szCs w:val="24"/>
        </w:rPr>
        <w:t>模块</w:t>
      </w:r>
      <w:r w:rsidRPr="007606B0">
        <w:rPr>
          <w:rFonts w:asciiTheme="minorEastAsia" w:eastAsiaTheme="minorEastAsia" w:hAnsiTheme="minorEastAsia" w:hint="eastAsia"/>
          <w:sz w:val="24"/>
          <w:szCs w:val="24"/>
        </w:rPr>
        <w:t>，通过远程调用协同工作，对外提供服务。</w:t>
      </w:r>
    </w:p>
    <w:p w:rsidR="00B01A12" w:rsidRDefault="00B01A12" w:rsidP="00B01A12">
      <w:pPr>
        <w:spacing w:line="360" w:lineRule="auto"/>
        <w:ind w:firstLineChars="200" w:firstLine="482"/>
        <w:rPr>
          <w:rFonts w:asciiTheme="minorEastAsia" w:eastAsiaTheme="minorEastAsia" w:hAnsiTheme="minorEastAsia"/>
          <w:sz w:val="24"/>
          <w:szCs w:val="24"/>
        </w:rPr>
      </w:pPr>
      <w:r w:rsidRPr="007606B0">
        <w:rPr>
          <w:rFonts w:asciiTheme="minorEastAsia" w:eastAsiaTheme="minorEastAsia" w:hAnsiTheme="minorEastAsia" w:hint="eastAsia"/>
          <w:b/>
          <w:bCs/>
          <w:sz w:val="24"/>
          <w:szCs w:val="24"/>
          <w:shd w:val="pct15" w:color="auto" w:fill="FFFFFF"/>
        </w:rPr>
        <w:t>集群</w:t>
      </w:r>
      <w:r w:rsidRPr="007606B0">
        <w:rPr>
          <w:rFonts w:asciiTheme="minorEastAsia" w:eastAsiaTheme="minorEastAsia" w:hAnsiTheme="minorEastAsia" w:hint="eastAsia"/>
          <w:bCs/>
          <w:sz w:val="24"/>
          <w:szCs w:val="24"/>
        </w:rPr>
        <w:t>（cluster）</w:t>
      </w:r>
      <w:r w:rsidRPr="007606B0">
        <w:rPr>
          <w:rFonts w:asciiTheme="minorEastAsia" w:eastAsiaTheme="minorEastAsia" w:hAnsiTheme="minorEastAsia" w:hint="eastAsia"/>
          <w:sz w:val="24"/>
          <w:szCs w:val="24"/>
        </w:rPr>
        <w:t>是指在</w:t>
      </w:r>
      <w:r w:rsidRPr="007606B0">
        <w:rPr>
          <w:rFonts w:asciiTheme="minorEastAsia" w:eastAsiaTheme="minorEastAsia" w:hAnsiTheme="minorEastAsia" w:hint="eastAsia"/>
          <w:bCs/>
          <w:sz w:val="24"/>
          <w:szCs w:val="24"/>
          <w:shd w:val="pct15" w:color="auto" w:fill="FFFFFF"/>
        </w:rPr>
        <w:t>多台不同的服务器</w:t>
      </w:r>
      <w:r w:rsidRPr="007606B0">
        <w:rPr>
          <w:rFonts w:asciiTheme="minorEastAsia" w:eastAsiaTheme="minorEastAsia" w:hAnsiTheme="minorEastAsia" w:hint="eastAsia"/>
          <w:sz w:val="24"/>
          <w:szCs w:val="24"/>
        </w:rPr>
        <w:t>中</w:t>
      </w:r>
      <w:r w:rsidRPr="007606B0">
        <w:rPr>
          <w:rFonts w:asciiTheme="minorEastAsia" w:eastAsiaTheme="minorEastAsia" w:hAnsiTheme="minorEastAsia" w:hint="eastAsia"/>
          <w:sz w:val="24"/>
          <w:szCs w:val="24"/>
          <w:shd w:val="pct15" w:color="auto" w:fill="FFFFFF"/>
        </w:rPr>
        <w:t>部署</w:t>
      </w:r>
      <w:r w:rsidRPr="007606B0">
        <w:rPr>
          <w:rFonts w:asciiTheme="minorEastAsia" w:eastAsiaTheme="minorEastAsia" w:hAnsiTheme="minorEastAsia" w:hint="eastAsia"/>
          <w:bCs/>
          <w:sz w:val="24"/>
          <w:szCs w:val="24"/>
          <w:shd w:val="pct15" w:color="auto" w:fill="FFFFFF"/>
        </w:rPr>
        <w:t>相同应用或服务</w:t>
      </w:r>
      <w:r w:rsidRPr="007606B0">
        <w:rPr>
          <w:rFonts w:asciiTheme="minorEastAsia" w:eastAsiaTheme="minorEastAsia" w:hAnsiTheme="minorEastAsia" w:hint="eastAsia"/>
          <w:bCs/>
          <w:sz w:val="24"/>
          <w:szCs w:val="24"/>
        </w:rPr>
        <w:t>模块</w:t>
      </w:r>
      <w:r w:rsidRPr="007606B0">
        <w:rPr>
          <w:rFonts w:asciiTheme="minorEastAsia" w:eastAsiaTheme="minorEastAsia" w:hAnsiTheme="minorEastAsia" w:hint="eastAsia"/>
          <w:sz w:val="24"/>
          <w:szCs w:val="24"/>
        </w:rPr>
        <w:t>，构成一个集群，通过负载均衡设备对外提供服务。</w:t>
      </w:r>
    </w:p>
    <w:p w:rsidR="0049219A" w:rsidRDefault="0049219A" w:rsidP="0049219A">
      <w:pPr>
        <w:spacing w:line="360" w:lineRule="auto"/>
        <w:rPr>
          <w:rFonts w:asciiTheme="minorEastAsia" w:eastAsiaTheme="minorEastAsia" w:hAnsiTheme="minorEastAsia"/>
          <w:sz w:val="24"/>
          <w:szCs w:val="24"/>
        </w:rPr>
      </w:pPr>
      <w:r>
        <w:rPr>
          <w:noProof/>
        </w:rPr>
        <w:drawing>
          <wp:inline distT="0" distB="0" distL="0" distR="0" wp14:anchorId="4865B7D0" wp14:editId="014992FD">
            <wp:extent cx="5274310" cy="2824931"/>
            <wp:effectExtent l="19050" t="19050" r="215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24931"/>
                    </a:xfrm>
                    <a:prstGeom prst="rect">
                      <a:avLst/>
                    </a:prstGeom>
                    <a:noFill/>
                    <a:ln w="3175" cmpd="sng">
                      <a:solidFill>
                        <a:schemeClr val="bg1">
                          <a:lumMod val="75000"/>
                        </a:schemeClr>
                      </a:solidFill>
                      <a:miter lim="800000"/>
                      <a:headEnd/>
                      <a:tailEnd/>
                    </a:ln>
                    <a:effectLst/>
                  </pic:spPr>
                </pic:pic>
              </a:graphicData>
            </a:graphic>
          </wp:inline>
        </w:drawing>
      </w:r>
    </w:p>
    <w:p w:rsidR="0049219A" w:rsidRDefault="0049219A" w:rsidP="0049219A">
      <w:pPr>
        <w:spacing w:line="360" w:lineRule="auto"/>
        <w:rPr>
          <w:rFonts w:asciiTheme="minorEastAsia" w:eastAsiaTheme="minorEastAsia" w:hAnsiTheme="minorEastAsia"/>
          <w:sz w:val="24"/>
          <w:szCs w:val="24"/>
        </w:rPr>
      </w:pPr>
      <w:r>
        <w:rPr>
          <w:noProof/>
        </w:rPr>
        <w:drawing>
          <wp:inline distT="0" distB="0" distL="0" distR="0" wp14:anchorId="23BFF384" wp14:editId="15EDC342">
            <wp:extent cx="5274310" cy="2504234"/>
            <wp:effectExtent l="19050" t="19050" r="2159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504234"/>
                    </a:xfrm>
                    <a:prstGeom prst="rect">
                      <a:avLst/>
                    </a:prstGeom>
                    <a:noFill/>
                    <a:ln w="3175" cmpd="sng">
                      <a:solidFill>
                        <a:schemeClr val="bg1">
                          <a:lumMod val="75000"/>
                        </a:schemeClr>
                      </a:solidFill>
                      <a:miter lim="800000"/>
                      <a:headEnd/>
                      <a:tailEnd/>
                    </a:ln>
                    <a:effectLst/>
                  </pic:spPr>
                </pic:pic>
              </a:graphicData>
            </a:graphic>
          </wp:inline>
        </w:drawing>
      </w:r>
    </w:p>
    <w:p w:rsidR="00B01A12" w:rsidRPr="005771B4" w:rsidRDefault="00B01A12" w:rsidP="00B01A12">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070277" w:rsidRDefault="00262511" w:rsidP="00C9137F">
      <w:pPr>
        <w:pStyle w:val="1"/>
        <w:spacing w:before="0" w:line="288" w:lineRule="auto"/>
      </w:pPr>
      <w:bookmarkStart w:id="38" w:name="_Toc77616253"/>
      <w:r>
        <w:lastRenderedPageBreak/>
        <w:t>Apache ZooKeeper</w:t>
      </w:r>
      <w:bookmarkEnd w:id="38"/>
    </w:p>
    <w:p w:rsidR="00915077" w:rsidRDefault="00915077" w:rsidP="00C9137F">
      <w:pPr>
        <w:pStyle w:val="2"/>
        <w:spacing w:before="0"/>
      </w:pPr>
      <w:bookmarkStart w:id="39" w:name="_Toc77616254"/>
      <w:r>
        <w:t>Zookeeper</w:t>
      </w:r>
      <w:r w:rsidR="00B8798F">
        <w:t>基本知识</w:t>
      </w:r>
      <w:bookmarkEnd w:id="39"/>
    </w:p>
    <w:p w:rsidR="00653522" w:rsidRDefault="00FF5A5B" w:rsidP="00C9137F">
      <w:pPr>
        <w:pStyle w:val="3"/>
        <w:spacing w:before="0"/>
      </w:pPr>
      <w:bookmarkStart w:id="40" w:name="_Toc77616255"/>
      <w:r w:rsidRPr="00217337">
        <w:rPr>
          <w:rFonts w:asciiTheme="minorEastAsia" w:eastAsiaTheme="minorEastAsia" w:hAnsiTheme="minorEastAsia" w:hint="eastAsia"/>
          <w:color w:val="000000"/>
          <w:szCs w:val="20"/>
        </w:rPr>
        <w:t>ZooKeeper</w:t>
      </w:r>
      <w:r w:rsidR="00653522">
        <w:rPr>
          <w:rFonts w:hint="eastAsia"/>
        </w:rPr>
        <w:t>概述</w:t>
      </w:r>
      <w:bookmarkEnd w:id="40"/>
    </w:p>
    <w:p w:rsidR="008246C0" w:rsidRDefault="008246C0" w:rsidP="00C9137F">
      <w:pPr>
        <w:spacing w:line="360" w:lineRule="auto"/>
        <w:ind w:firstLineChars="200" w:firstLine="480"/>
        <w:rPr>
          <w:rFonts w:asciiTheme="minorEastAsia" w:eastAsiaTheme="minorEastAsia" w:hAnsiTheme="minorEastAsia"/>
          <w:sz w:val="24"/>
        </w:rPr>
      </w:pPr>
      <w:r w:rsidRPr="00F80692">
        <w:rPr>
          <w:rFonts w:asciiTheme="minorEastAsia" w:eastAsiaTheme="minorEastAsia" w:hAnsiTheme="minorEastAsia" w:hint="eastAsia"/>
          <w:color w:val="FF0000"/>
          <w:sz w:val="24"/>
          <w:shd w:val="pct15" w:color="auto" w:fill="FFFFFF"/>
        </w:rPr>
        <w:t>Zookeeper</w:t>
      </w:r>
      <w:r>
        <w:rPr>
          <w:rFonts w:asciiTheme="minorEastAsia" w:eastAsiaTheme="minorEastAsia" w:hAnsiTheme="minorEastAsia" w:hint="eastAsia"/>
          <w:sz w:val="24"/>
        </w:rPr>
        <w:t>是</w:t>
      </w:r>
      <w:r w:rsidR="00917BD5">
        <w:rPr>
          <w:rFonts w:asciiTheme="minorEastAsia" w:eastAsiaTheme="minorEastAsia" w:hAnsiTheme="minorEastAsia" w:hint="eastAsia"/>
          <w:sz w:val="24"/>
        </w:rPr>
        <w:t>一个</w:t>
      </w:r>
      <w:r>
        <w:rPr>
          <w:rFonts w:asciiTheme="minorEastAsia" w:eastAsiaTheme="minorEastAsia" w:hAnsiTheme="minorEastAsia" w:hint="eastAsia"/>
          <w:color w:val="FF0000"/>
          <w:sz w:val="24"/>
          <w:shd w:val="pct15" w:color="auto" w:fill="FFFFFF"/>
        </w:rPr>
        <w:t>分布式</w:t>
      </w:r>
      <w:r w:rsidRPr="00382493">
        <w:rPr>
          <w:rFonts w:asciiTheme="minorEastAsia" w:eastAsiaTheme="minorEastAsia" w:hAnsiTheme="minorEastAsia" w:hint="eastAsia"/>
          <w:color w:val="FF0000"/>
          <w:sz w:val="24"/>
          <w:shd w:val="pct15" w:color="auto" w:fill="FFFFFF"/>
        </w:rPr>
        <w:t>协调服务</w:t>
      </w:r>
      <w:r w:rsidRPr="00382493">
        <w:rPr>
          <w:rFonts w:asciiTheme="minorEastAsia" w:eastAsiaTheme="minorEastAsia" w:hAnsiTheme="minorEastAsia" w:hint="eastAsia"/>
          <w:sz w:val="24"/>
        </w:rPr>
        <w:t>的</w:t>
      </w:r>
      <w:r>
        <w:rPr>
          <w:rFonts w:asciiTheme="minorEastAsia" w:eastAsiaTheme="minorEastAsia" w:hAnsiTheme="minorEastAsia" w:hint="eastAsia"/>
          <w:sz w:val="24"/>
        </w:rPr>
        <w:t>开源框架。</w:t>
      </w:r>
      <w:r w:rsidR="0099588C" w:rsidRPr="0099588C">
        <w:rPr>
          <w:rFonts w:asciiTheme="minorEastAsia" w:eastAsiaTheme="minorEastAsia" w:hAnsiTheme="minorEastAsia" w:hint="eastAsia"/>
          <w:sz w:val="24"/>
        </w:rPr>
        <w:t>主要用来解决分布式集群中应用系统的一致性问题</w:t>
      </w:r>
      <w:r w:rsidR="0099588C">
        <w:rPr>
          <w:rFonts w:asciiTheme="minorEastAsia" w:eastAsiaTheme="minorEastAsia" w:hAnsiTheme="minorEastAsia" w:hint="eastAsia"/>
          <w:sz w:val="24"/>
        </w:rPr>
        <w:t>。</w:t>
      </w:r>
    </w:p>
    <w:p w:rsidR="00302AD2" w:rsidRPr="00302AD2" w:rsidRDefault="00C518C6" w:rsidP="00F83C7E">
      <w:pPr>
        <w:spacing w:line="360" w:lineRule="auto"/>
        <w:rPr>
          <w:rFonts w:asciiTheme="minorEastAsia" w:eastAsiaTheme="minorEastAsia" w:hAnsiTheme="minorEastAsia" w:hint="eastAsia"/>
          <w:sz w:val="24"/>
        </w:rPr>
      </w:pPr>
      <w:r>
        <w:rPr>
          <w:noProof/>
        </w:rPr>
        <w:drawing>
          <wp:inline distT="0" distB="0" distL="0" distR="0" wp14:anchorId="61441128" wp14:editId="54999DEC">
            <wp:extent cx="5274310" cy="2575560"/>
            <wp:effectExtent l="19050" t="19050" r="2159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5560"/>
                    </a:xfrm>
                    <a:prstGeom prst="rect">
                      <a:avLst/>
                    </a:prstGeom>
                    <a:ln>
                      <a:solidFill>
                        <a:schemeClr val="accent1"/>
                      </a:solidFill>
                    </a:ln>
                  </pic:spPr>
                </pic:pic>
              </a:graphicData>
            </a:graphic>
          </wp:inline>
        </w:drawing>
      </w:r>
    </w:p>
    <w:p w:rsidR="0061611A" w:rsidRDefault="0061611A" w:rsidP="00C9137F">
      <w:pPr>
        <w:spacing w:line="360" w:lineRule="auto"/>
        <w:ind w:firstLineChars="200" w:firstLine="480"/>
        <w:rPr>
          <w:rFonts w:asciiTheme="minorEastAsia" w:eastAsiaTheme="minorEastAsia" w:hAnsiTheme="minorEastAsia"/>
          <w:sz w:val="24"/>
        </w:rPr>
      </w:pPr>
      <w:r w:rsidRPr="00BD40EA">
        <w:rPr>
          <w:rFonts w:asciiTheme="minorEastAsia" w:eastAsiaTheme="minorEastAsia" w:hAnsiTheme="minorEastAsia" w:hint="eastAsia"/>
          <w:sz w:val="24"/>
          <w:shd w:val="pct15" w:color="auto" w:fill="FFFFFF"/>
        </w:rPr>
        <w:t>ZooKeeper本质上是一个</w:t>
      </w:r>
      <w:r w:rsidRPr="0028353F">
        <w:rPr>
          <w:rFonts w:asciiTheme="minorEastAsia" w:eastAsiaTheme="minorEastAsia" w:hAnsiTheme="minorEastAsia" w:hint="eastAsia"/>
          <w:b/>
          <w:color w:val="FF0000"/>
          <w:sz w:val="24"/>
          <w:shd w:val="pct15" w:color="auto" w:fill="FFFFFF"/>
        </w:rPr>
        <w:t>分布式的小文件存储系统</w:t>
      </w:r>
      <w:r w:rsidRPr="0061611A">
        <w:rPr>
          <w:rFonts w:asciiTheme="minorEastAsia" w:eastAsiaTheme="minorEastAsia" w:hAnsiTheme="minorEastAsia" w:hint="eastAsia"/>
          <w:sz w:val="24"/>
        </w:rPr>
        <w:t>。</w:t>
      </w:r>
      <w:r w:rsidR="000E2686" w:rsidRPr="000E2686">
        <w:rPr>
          <w:rFonts w:asciiTheme="minorEastAsia" w:eastAsiaTheme="minorEastAsia" w:hAnsiTheme="minorEastAsia" w:hint="eastAsia"/>
          <w:sz w:val="24"/>
        </w:rPr>
        <w:t>提供基于类似于文件系统的目录树方式的数据存储</w:t>
      </w:r>
      <w:r w:rsidR="00B24FD5">
        <w:rPr>
          <w:rFonts w:asciiTheme="minorEastAsia" w:eastAsiaTheme="minorEastAsia" w:hAnsiTheme="minorEastAsia" w:hint="eastAsia"/>
          <w:sz w:val="24"/>
        </w:rPr>
        <w:t>，并且可以</w:t>
      </w:r>
      <w:r w:rsidR="00B24FD5" w:rsidRPr="00B24FD5">
        <w:rPr>
          <w:rFonts w:asciiTheme="minorEastAsia" w:eastAsiaTheme="minorEastAsia" w:hAnsiTheme="minorEastAsia" w:hint="eastAsia"/>
          <w:sz w:val="24"/>
        </w:rPr>
        <w:t>对树中的节点进行有效管理</w:t>
      </w:r>
      <w:r w:rsidR="000E2686">
        <w:rPr>
          <w:rFonts w:asciiTheme="minorEastAsia" w:eastAsiaTheme="minorEastAsia" w:hAnsiTheme="minorEastAsia" w:hint="eastAsia"/>
          <w:sz w:val="24"/>
        </w:rPr>
        <w:t>。从而</w:t>
      </w:r>
      <w:r w:rsidR="000E2686" w:rsidRPr="000E2686">
        <w:rPr>
          <w:rFonts w:asciiTheme="minorEastAsia" w:eastAsiaTheme="minorEastAsia" w:hAnsiTheme="minorEastAsia" w:hint="eastAsia"/>
          <w:sz w:val="24"/>
        </w:rPr>
        <w:t>用来维护和监控你存储的数据的状态变化。通过监控这些数据状态的变化，从而可以达到基于数据的集群管理</w:t>
      </w:r>
      <w:r w:rsidR="00776784">
        <w:rPr>
          <w:rFonts w:asciiTheme="minorEastAsia" w:eastAsiaTheme="minorEastAsia" w:hAnsiTheme="minorEastAsia" w:hint="eastAsia"/>
          <w:sz w:val="24"/>
        </w:rPr>
        <w:t>。</w:t>
      </w:r>
    </w:p>
    <w:p w:rsidR="00302AD2" w:rsidRDefault="00F83C7E" w:rsidP="00A367C2">
      <w:pPr>
        <w:spacing w:line="360" w:lineRule="auto"/>
        <w:rPr>
          <w:rFonts w:asciiTheme="minorEastAsia" w:eastAsiaTheme="minorEastAsia" w:hAnsiTheme="minorEastAsia"/>
          <w:sz w:val="24"/>
        </w:rPr>
      </w:pPr>
      <w:r>
        <w:rPr>
          <w:noProof/>
        </w:rPr>
        <w:drawing>
          <wp:inline distT="0" distB="0" distL="0" distR="0" wp14:anchorId="1B56CE5D" wp14:editId="0F3D8E6E">
            <wp:extent cx="5273497" cy="2255715"/>
            <wp:effectExtent l="19050" t="19050" r="2286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3497" cy="2255715"/>
                    </a:xfrm>
                    <a:prstGeom prst="rect">
                      <a:avLst/>
                    </a:prstGeom>
                    <a:ln>
                      <a:solidFill>
                        <a:schemeClr val="accent1"/>
                      </a:solidFill>
                    </a:ln>
                  </pic:spPr>
                </pic:pic>
              </a:graphicData>
            </a:graphic>
          </wp:inline>
        </w:drawing>
      </w:r>
    </w:p>
    <w:p w:rsidR="009A7CAE" w:rsidRDefault="009A7CAE">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B3425D" w:rsidRDefault="002E3F6E" w:rsidP="00C9137F">
      <w:pPr>
        <w:pStyle w:val="3"/>
        <w:spacing w:before="0"/>
      </w:pPr>
      <w:bookmarkStart w:id="41" w:name="_Toc77616256"/>
      <w:r>
        <w:rPr>
          <w:rFonts w:hint="eastAsia"/>
        </w:rPr>
        <w:lastRenderedPageBreak/>
        <w:t>Z</w:t>
      </w:r>
      <w:r w:rsidR="00B3425D">
        <w:rPr>
          <w:rFonts w:hint="eastAsia"/>
        </w:rPr>
        <w:t>oo</w:t>
      </w:r>
      <w:r w:rsidR="00327F84">
        <w:rPr>
          <w:rFonts w:hint="eastAsia"/>
        </w:rPr>
        <w:t>K</w:t>
      </w:r>
      <w:r w:rsidR="00B3425D">
        <w:rPr>
          <w:rFonts w:hint="eastAsia"/>
        </w:rPr>
        <w:t>eeper</w:t>
      </w:r>
      <w:r w:rsidR="00B3425D">
        <w:rPr>
          <w:rFonts w:hint="eastAsia"/>
        </w:rPr>
        <w:t>特性</w:t>
      </w:r>
      <w:bookmarkEnd w:id="41"/>
    </w:p>
    <w:p w:rsidR="00B3425D" w:rsidRDefault="00B3425D" w:rsidP="00C9137F">
      <w:pPr>
        <w:pStyle w:val="a9"/>
        <w:numPr>
          <w:ilvl w:val="0"/>
          <w:numId w:val="6"/>
        </w:numPr>
        <w:spacing w:line="360" w:lineRule="auto"/>
        <w:ind w:firstLineChars="0"/>
        <w:rPr>
          <w:rFonts w:asciiTheme="minorEastAsia" w:eastAsiaTheme="minorEastAsia" w:hAnsiTheme="minorEastAsia"/>
          <w:sz w:val="24"/>
        </w:rPr>
      </w:pPr>
      <w:r w:rsidRPr="003B1FD8">
        <w:rPr>
          <w:rFonts w:asciiTheme="minorEastAsia" w:eastAsiaTheme="minorEastAsia" w:hAnsiTheme="minorEastAsia" w:hint="eastAsia"/>
          <w:b/>
          <w:color w:val="FF0000"/>
          <w:sz w:val="24"/>
          <w:shd w:val="pct15" w:color="auto" w:fill="FFFFFF"/>
        </w:rPr>
        <w:t>全局数据一致</w:t>
      </w:r>
      <w:r w:rsidRPr="008A00B0">
        <w:rPr>
          <w:rFonts w:asciiTheme="minorEastAsia" w:eastAsiaTheme="minorEastAsia" w:hAnsiTheme="minorEastAsia" w:hint="eastAsia"/>
          <w:sz w:val="24"/>
        </w:rPr>
        <w:t>：</w:t>
      </w:r>
      <w:r w:rsidR="0058253F">
        <w:rPr>
          <w:rFonts w:asciiTheme="minorEastAsia" w:eastAsiaTheme="minorEastAsia" w:hAnsiTheme="minorEastAsia" w:hint="eastAsia"/>
          <w:sz w:val="24"/>
        </w:rPr>
        <w:t>集群中</w:t>
      </w:r>
      <w:r w:rsidRPr="008A00B0">
        <w:rPr>
          <w:rFonts w:asciiTheme="minorEastAsia" w:eastAsiaTheme="minorEastAsia" w:hAnsiTheme="minorEastAsia" w:hint="eastAsia"/>
          <w:sz w:val="24"/>
        </w:rPr>
        <w:t>每个</w:t>
      </w:r>
      <w:r w:rsidR="0058253F">
        <w:rPr>
          <w:rFonts w:asciiTheme="minorEastAsia" w:eastAsiaTheme="minorEastAsia" w:hAnsiTheme="minorEastAsia" w:hint="eastAsia"/>
          <w:sz w:val="24"/>
        </w:rPr>
        <w:t>服务器</w:t>
      </w:r>
      <w:r w:rsidRPr="008A00B0">
        <w:rPr>
          <w:rFonts w:asciiTheme="minorEastAsia" w:eastAsiaTheme="minorEastAsia" w:hAnsiTheme="minorEastAsia" w:hint="eastAsia"/>
          <w:sz w:val="24"/>
        </w:rPr>
        <w:t>保存一份相同的数据副本，client无论连接到哪个</w:t>
      </w:r>
      <w:r w:rsidR="0058253F">
        <w:rPr>
          <w:rFonts w:asciiTheme="minorEastAsia" w:eastAsiaTheme="minorEastAsia" w:hAnsiTheme="minorEastAsia" w:hint="eastAsia"/>
          <w:sz w:val="24"/>
        </w:rPr>
        <w:t>服务器</w:t>
      </w:r>
      <w:r w:rsidRPr="008A00B0">
        <w:rPr>
          <w:rFonts w:asciiTheme="minorEastAsia" w:eastAsiaTheme="minorEastAsia" w:hAnsiTheme="minorEastAsia" w:hint="eastAsia"/>
          <w:sz w:val="24"/>
        </w:rPr>
        <w:t>，展示的数据都是一致的，这是最重要的特征；</w:t>
      </w:r>
    </w:p>
    <w:p w:rsidR="00B3425D" w:rsidRDefault="00B3425D" w:rsidP="00C9137F">
      <w:pPr>
        <w:pStyle w:val="a9"/>
        <w:numPr>
          <w:ilvl w:val="0"/>
          <w:numId w:val="6"/>
        </w:numPr>
        <w:spacing w:line="360" w:lineRule="auto"/>
        <w:ind w:firstLineChars="0"/>
        <w:rPr>
          <w:rFonts w:asciiTheme="minorEastAsia" w:eastAsiaTheme="minorEastAsia" w:hAnsiTheme="minorEastAsia"/>
          <w:sz w:val="24"/>
        </w:rPr>
      </w:pPr>
      <w:r w:rsidRPr="008A00B0">
        <w:rPr>
          <w:rFonts w:asciiTheme="minorEastAsia" w:eastAsiaTheme="minorEastAsia" w:hAnsiTheme="minorEastAsia" w:hint="eastAsia"/>
          <w:sz w:val="24"/>
          <w:shd w:val="pct15" w:color="auto" w:fill="FFFFFF"/>
        </w:rPr>
        <w:t>可靠性</w:t>
      </w:r>
      <w:r w:rsidRPr="008A00B0">
        <w:rPr>
          <w:rFonts w:asciiTheme="minorEastAsia" w:eastAsiaTheme="minorEastAsia" w:hAnsiTheme="minorEastAsia" w:hint="eastAsia"/>
          <w:sz w:val="24"/>
        </w:rPr>
        <w:t>：如果消息被其中一台服务器接受，那么将被所有的服务器接受。</w:t>
      </w:r>
    </w:p>
    <w:p w:rsidR="00B3425D" w:rsidRDefault="00B3425D" w:rsidP="00C9137F">
      <w:pPr>
        <w:pStyle w:val="a9"/>
        <w:numPr>
          <w:ilvl w:val="0"/>
          <w:numId w:val="6"/>
        </w:numPr>
        <w:spacing w:line="360" w:lineRule="auto"/>
        <w:ind w:firstLineChars="0"/>
        <w:rPr>
          <w:rFonts w:asciiTheme="minorEastAsia" w:eastAsiaTheme="minorEastAsia" w:hAnsiTheme="minorEastAsia"/>
          <w:sz w:val="24"/>
        </w:rPr>
      </w:pPr>
      <w:r w:rsidRPr="008A00B0">
        <w:rPr>
          <w:rFonts w:asciiTheme="minorEastAsia" w:eastAsiaTheme="minorEastAsia" w:hAnsiTheme="minorEastAsia" w:hint="eastAsia"/>
          <w:sz w:val="24"/>
          <w:shd w:val="pct15" w:color="auto" w:fill="FFFFFF"/>
        </w:rPr>
        <w:t>顺序性</w:t>
      </w:r>
      <w:r w:rsidRPr="008A00B0">
        <w:rPr>
          <w:rFonts w:asciiTheme="minorEastAsia" w:eastAsiaTheme="minorEastAsia" w:hAnsiTheme="minorEastAsia" w:hint="eastAsia"/>
          <w:sz w:val="24"/>
        </w:rPr>
        <w:t>：包括全局有序和偏序两种：全局有序是指如果在一台服务器上消息a在消息b前发布，则在所有Server上消息a都将在消息b前被发布；偏序是指如果一个消息b在消息a后被同一个发送者发布，a必将排在b前面。</w:t>
      </w:r>
    </w:p>
    <w:p w:rsidR="00B3425D" w:rsidRDefault="00B3425D" w:rsidP="00C9137F">
      <w:pPr>
        <w:pStyle w:val="a9"/>
        <w:numPr>
          <w:ilvl w:val="0"/>
          <w:numId w:val="6"/>
        </w:numPr>
        <w:spacing w:line="360" w:lineRule="auto"/>
        <w:ind w:firstLineChars="0"/>
        <w:rPr>
          <w:rFonts w:asciiTheme="minorEastAsia" w:eastAsiaTheme="minorEastAsia" w:hAnsiTheme="minorEastAsia"/>
          <w:sz w:val="24"/>
        </w:rPr>
      </w:pPr>
      <w:r w:rsidRPr="008A00B0">
        <w:rPr>
          <w:rFonts w:asciiTheme="minorEastAsia" w:eastAsiaTheme="minorEastAsia" w:hAnsiTheme="minorEastAsia" w:hint="eastAsia"/>
          <w:sz w:val="24"/>
          <w:shd w:val="pct15" w:color="auto" w:fill="FFFFFF"/>
        </w:rPr>
        <w:t>数据更新原子性</w:t>
      </w:r>
      <w:r w:rsidRPr="008A00B0">
        <w:rPr>
          <w:rFonts w:asciiTheme="minorEastAsia" w:eastAsiaTheme="minorEastAsia" w:hAnsiTheme="minorEastAsia" w:hint="eastAsia"/>
          <w:sz w:val="24"/>
        </w:rPr>
        <w:t>：一次数据更新要么成功（半数以上节点成功），要么失败，不存在中间状态；</w:t>
      </w:r>
    </w:p>
    <w:p w:rsidR="00201762" w:rsidRPr="00FC6433" w:rsidRDefault="00B3425D" w:rsidP="00201762">
      <w:pPr>
        <w:pStyle w:val="a9"/>
        <w:numPr>
          <w:ilvl w:val="0"/>
          <w:numId w:val="6"/>
        </w:numPr>
        <w:spacing w:line="360" w:lineRule="auto"/>
        <w:ind w:firstLineChars="0"/>
        <w:rPr>
          <w:rFonts w:asciiTheme="minorEastAsia" w:eastAsiaTheme="minorEastAsia" w:hAnsiTheme="minorEastAsia" w:hint="eastAsia"/>
          <w:sz w:val="24"/>
        </w:rPr>
      </w:pPr>
      <w:r w:rsidRPr="008A00B0">
        <w:rPr>
          <w:rFonts w:asciiTheme="minorEastAsia" w:eastAsiaTheme="minorEastAsia" w:hAnsiTheme="minorEastAsia" w:hint="eastAsia"/>
          <w:sz w:val="24"/>
          <w:shd w:val="pct15" w:color="auto" w:fill="FFFFFF"/>
        </w:rPr>
        <w:t>实时性</w:t>
      </w:r>
      <w:r w:rsidRPr="008A00B0">
        <w:rPr>
          <w:rFonts w:asciiTheme="minorEastAsia" w:eastAsiaTheme="minorEastAsia" w:hAnsiTheme="minorEastAsia" w:hint="eastAsia"/>
          <w:sz w:val="24"/>
        </w:rPr>
        <w:t>：Zookeeper保证客户端将在一个时间间隔范围内获得服务器的更新信息，或者服务器失效的信息。</w:t>
      </w:r>
    </w:p>
    <w:p w:rsidR="00B3425D" w:rsidRPr="00B3425D" w:rsidRDefault="00D24DB5" w:rsidP="00D24DB5">
      <w:pPr>
        <w:widowControl/>
        <w:spacing w:line="240" w:lineRule="auto"/>
        <w:jc w:val="left"/>
        <w:rPr>
          <w:rFonts w:asciiTheme="minorEastAsia" w:eastAsiaTheme="minorEastAsia" w:hAnsiTheme="minorEastAsia" w:hint="eastAsia"/>
          <w:sz w:val="24"/>
        </w:rPr>
      </w:pPr>
      <w:r>
        <w:rPr>
          <w:rFonts w:asciiTheme="minorEastAsia" w:eastAsiaTheme="minorEastAsia" w:hAnsiTheme="minorEastAsia"/>
          <w:sz w:val="24"/>
        </w:rPr>
        <w:br w:type="page"/>
      </w:r>
    </w:p>
    <w:p w:rsidR="00A17D78" w:rsidRDefault="0078399F" w:rsidP="00C9137F">
      <w:pPr>
        <w:pStyle w:val="3"/>
        <w:spacing w:before="0"/>
      </w:pPr>
      <w:bookmarkStart w:id="42" w:name="_Toc77616257"/>
      <w:r w:rsidRPr="0077431A">
        <w:rPr>
          <w:rFonts w:asciiTheme="minorEastAsia" w:eastAsiaTheme="minorEastAsia" w:hAnsiTheme="minorEastAsia" w:hint="eastAsia"/>
          <w:color w:val="000000"/>
          <w:szCs w:val="20"/>
        </w:rPr>
        <w:lastRenderedPageBreak/>
        <w:t>ZooKeeper</w:t>
      </w:r>
      <w:r w:rsidR="00A17D78" w:rsidRPr="00432E22">
        <w:rPr>
          <w:rFonts w:hint="eastAsia"/>
        </w:rPr>
        <w:t>集群角色</w:t>
      </w:r>
      <w:bookmarkEnd w:id="42"/>
    </w:p>
    <w:p w:rsidR="00784409" w:rsidRPr="0077431A" w:rsidRDefault="00814ADD" w:rsidP="00814ADD">
      <w:pPr>
        <w:pStyle w:val="artcon"/>
        <w:shd w:val="clear" w:color="auto" w:fill="FFFFFF"/>
        <w:spacing w:before="0" w:beforeAutospacing="0" w:after="0" w:afterAutospacing="0" w:line="360" w:lineRule="auto"/>
        <w:rPr>
          <w:rFonts w:asciiTheme="minorEastAsia" w:eastAsiaTheme="minorEastAsia" w:hAnsiTheme="minorEastAsia"/>
          <w:color w:val="000000"/>
          <w:szCs w:val="20"/>
        </w:rPr>
      </w:pPr>
      <w:r>
        <w:rPr>
          <w:noProof/>
        </w:rPr>
        <w:drawing>
          <wp:inline distT="0" distB="0" distL="0" distR="0" wp14:anchorId="7D391E1B" wp14:editId="23AFE824">
            <wp:extent cx="5274310" cy="1772285"/>
            <wp:effectExtent l="19050" t="19050" r="2159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72285"/>
                    </a:xfrm>
                    <a:prstGeom prst="rect">
                      <a:avLst/>
                    </a:prstGeom>
                    <a:ln>
                      <a:solidFill>
                        <a:schemeClr val="accent1"/>
                      </a:solidFill>
                    </a:ln>
                  </pic:spPr>
                </pic:pic>
              </a:graphicData>
            </a:graphic>
          </wp:inline>
        </w:drawing>
      </w:r>
    </w:p>
    <w:p w:rsidR="00015C17" w:rsidRDefault="00DF4AF9" w:rsidP="00C9137F">
      <w:pPr>
        <w:pStyle w:val="artcon"/>
        <w:shd w:val="clear" w:color="auto" w:fill="FFFFFF"/>
        <w:spacing w:before="0" w:beforeAutospacing="0" w:after="0" w:afterAutospacing="0" w:line="360" w:lineRule="auto"/>
        <w:ind w:firstLineChars="200" w:firstLine="480"/>
      </w:pPr>
      <w:r w:rsidRPr="00FE2AEF">
        <w:rPr>
          <w:rFonts w:asciiTheme="minorEastAsia" w:eastAsiaTheme="minorEastAsia" w:hAnsiTheme="minorEastAsia"/>
          <w:color w:val="FF0000"/>
          <w:szCs w:val="20"/>
          <w:shd w:val="pct15" w:color="auto" w:fill="FFFFFF"/>
        </w:rPr>
        <w:t>L</w:t>
      </w:r>
      <w:r w:rsidRPr="00FE2AEF">
        <w:rPr>
          <w:rFonts w:asciiTheme="minorEastAsia" w:eastAsiaTheme="minorEastAsia" w:hAnsiTheme="minorEastAsia" w:hint="eastAsia"/>
          <w:color w:val="FF0000"/>
          <w:szCs w:val="20"/>
          <w:shd w:val="pct15" w:color="auto" w:fill="FFFFFF"/>
        </w:rPr>
        <w:t>eader</w:t>
      </w:r>
      <w:r>
        <w:rPr>
          <w:rFonts w:asciiTheme="minorEastAsia" w:eastAsiaTheme="minorEastAsia" w:hAnsiTheme="minorEastAsia" w:hint="eastAsia"/>
          <w:color w:val="000000"/>
          <w:szCs w:val="20"/>
        </w:rPr>
        <w:t>:</w:t>
      </w:r>
      <w:r w:rsidR="00E65E96" w:rsidRPr="00E65E96">
        <w:rPr>
          <w:rFonts w:hint="eastAsia"/>
        </w:rPr>
        <w:t xml:space="preserve"> </w:t>
      </w:r>
    </w:p>
    <w:p w:rsidR="00742508" w:rsidRDefault="00E65E96"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E65E96">
        <w:rPr>
          <w:rFonts w:asciiTheme="minorEastAsia" w:eastAsiaTheme="minorEastAsia" w:hAnsiTheme="minorEastAsia" w:hint="eastAsia"/>
          <w:color w:val="000000"/>
          <w:szCs w:val="20"/>
        </w:rPr>
        <w:t>Zookeeper集群工作的核心</w:t>
      </w:r>
    </w:p>
    <w:p w:rsidR="00742508" w:rsidRDefault="000946E0"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Pr>
          <w:rFonts w:asciiTheme="minorEastAsia" w:eastAsiaTheme="minorEastAsia" w:hAnsiTheme="minorEastAsia" w:hint="eastAsia"/>
          <w:color w:val="000000"/>
          <w:szCs w:val="20"/>
        </w:rPr>
        <w:t>事务</w:t>
      </w:r>
      <w:r w:rsidR="004927F0" w:rsidRPr="004927F0">
        <w:rPr>
          <w:rFonts w:asciiTheme="minorEastAsia" w:eastAsiaTheme="minorEastAsia" w:hAnsiTheme="minorEastAsia" w:hint="eastAsia"/>
          <w:color w:val="000000"/>
          <w:szCs w:val="20"/>
        </w:rPr>
        <w:t>请求</w:t>
      </w:r>
      <w:r w:rsidR="00ED1757">
        <w:rPr>
          <w:rFonts w:asciiTheme="minorEastAsia" w:eastAsiaTheme="minorEastAsia" w:hAnsiTheme="minorEastAsia" w:hint="eastAsia"/>
          <w:color w:val="000000"/>
          <w:szCs w:val="20"/>
        </w:rPr>
        <w:t>（写操作）</w:t>
      </w:r>
      <w:r w:rsidR="004927F0" w:rsidRPr="004927F0">
        <w:rPr>
          <w:rFonts w:asciiTheme="minorEastAsia" w:eastAsiaTheme="minorEastAsia" w:hAnsiTheme="minorEastAsia" w:hint="eastAsia"/>
          <w:color w:val="000000"/>
          <w:szCs w:val="20"/>
        </w:rPr>
        <w:t>的唯一调度和处理者，保证集群事务处理的顺序性</w:t>
      </w:r>
      <w:r w:rsidR="004927F0">
        <w:rPr>
          <w:rFonts w:asciiTheme="minorEastAsia" w:eastAsiaTheme="minorEastAsia" w:hAnsiTheme="minorEastAsia" w:hint="eastAsia"/>
          <w:color w:val="000000"/>
          <w:szCs w:val="20"/>
        </w:rPr>
        <w:t>；</w:t>
      </w:r>
    </w:p>
    <w:p w:rsidR="008424FF" w:rsidRDefault="004927F0"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4927F0">
        <w:rPr>
          <w:rFonts w:asciiTheme="minorEastAsia" w:eastAsiaTheme="minorEastAsia" w:hAnsiTheme="minorEastAsia" w:hint="eastAsia"/>
          <w:color w:val="000000"/>
          <w:szCs w:val="20"/>
        </w:rPr>
        <w:t>集群内部各个服务器的调度者</w:t>
      </w:r>
      <w:r>
        <w:rPr>
          <w:rFonts w:asciiTheme="minorEastAsia" w:eastAsiaTheme="minorEastAsia" w:hAnsiTheme="minorEastAsia" w:hint="eastAsia"/>
          <w:color w:val="000000"/>
          <w:szCs w:val="20"/>
        </w:rPr>
        <w:t>。</w:t>
      </w:r>
    </w:p>
    <w:p w:rsidR="003D13FF" w:rsidRPr="00875871" w:rsidRDefault="008124E7"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i/>
          <w:color w:val="000000"/>
          <w:szCs w:val="20"/>
        </w:rPr>
      </w:pPr>
      <w:r w:rsidRPr="00875871">
        <w:rPr>
          <w:rFonts w:asciiTheme="minorEastAsia" w:eastAsiaTheme="minorEastAsia" w:hAnsiTheme="minorEastAsia" w:hint="eastAsia"/>
          <w:i/>
          <w:color w:val="000000"/>
          <w:szCs w:val="20"/>
        </w:rPr>
        <w:t>对于create，</w:t>
      </w:r>
      <w:proofErr w:type="spellStart"/>
      <w:r w:rsidRPr="00875871">
        <w:rPr>
          <w:rFonts w:asciiTheme="minorEastAsia" w:eastAsiaTheme="minorEastAsia" w:hAnsiTheme="minorEastAsia" w:hint="eastAsia"/>
          <w:i/>
          <w:color w:val="000000"/>
          <w:szCs w:val="20"/>
        </w:rPr>
        <w:t>setData</w:t>
      </w:r>
      <w:proofErr w:type="spellEnd"/>
      <w:r w:rsidRPr="00875871">
        <w:rPr>
          <w:rFonts w:asciiTheme="minorEastAsia" w:eastAsiaTheme="minorEastAsia" w:hAnsiTheme="minorEastAsia" w:hint="eastAsia"/>
          <w:i/>
          <w:color w:val="000000"/>
          <w:szCs w:val="20"/>
        </w:rPr>
        <w:t>，delete等有写操作的请求，则需要统一转发给leader处理，leader需要决定编号、执行操作，这个过程称为一个事务</w:t>
      </w:r>
      <w:r w:rsidR="00840BCF" w:rsidRPr="00875871">
        <w:rPr>
          <w:rFonts w:asciiTheme="minorEastAsia" w:eastAsiaTheme="minorEastAsia" w:hAnsiTheme="minorEastAsia" w:hint="eastAsia"/>
          <w:i/>
          <w:color w:val="000000"/>
          <w:szCs w:val="20"/>
        </w:rPr>
        <w:t>。</w:t>
      </w:r>
    </w:p>
    <w:p w:rsidR="00742508" w:rsidRDefault="00FE2AEF"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FE2AEF">
        <w:rPr>
          <w:rFonts w:asciiTheme="minorEastAsia" w:eastAsiaTheme="minorEastAsia" w:hAnsiTheme="minorEastAsia"/>
          <w:color w:val="FF0000"/>
          <w:szCs w:val="20"/>
          <w:shd w:val="pct15" w:color="auto" w:fill="FFFFFF"/>
        </w:rPr>
        <w:t>F</w:t>
      </w:r>
      <w:r w:rsidR="00784409" w:rsidRPr="00FE2AEF">
        <w:rPr>
          <w:rFonts w:asciiTheme="minorEastAsia" w:eastAsiaTheme="minorEastAsia" w:hAnsiTheme="minorEastAsia" w:hint="eastAsia"/>
          <w:color w:val="FF0000"/>
          <w:szCs w:val="20"/>
          <w:shd w:val="pct15" w:color="auto" w:fill="FFFFFF"/>
        </w:rPr>
        <w:t>ollower</w:t>
      </w:r>
      <w:r>
        <w:rPr>
          <w:rFonts w:asciiTheme="minorEastAsia" w:eastAsiaTheme="minorEastAsia" w:hAnsiTheme="minorEastAsia"/>
          <w:color w:val="000000"/>
          <w:szCs w:val="20"/>
        </w:rPr>
        <w:t>:</w:t>
      </w:r>
    </w:p>
    <w:p w:rsidR="001D33C2" w:rsidRDefault="00742508"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742508">
        <w:rPr>
          <w:rFonts w:asciiTheme="minorEastAsia" w:eastAsiaTheme="minorEastAsia" w:hAnsiTheme="minorEastAsia" w:hint="eastAsia"/>
          <w:color w:val="000000"/>
          <w:szCs w:val="20"/>
        </w:rPr>
        <w:t>处理客户端非</w:t>
      </w:r>
      <w:r w:rsidR="00C7246C">
        <w:rPr>
          <w:rFonts w:asciiTheme="minorEastAsia" w:eastAsiaTheme="minorEastAsia" w:hAnsiTheme="minorEastAsia" w:hint="eastAsia"/>
          <w:color w:val="000000"/>
          <w:szCs w:val="20"/>
        </w:rPr>
        <w:t>事务</w:t>
      </w:r>
      <w:r w:rsidR="00653C1A">
        <w:rPr>
          <w:rFonts w:asciiTheme="minorEastAsia" w:eastAsiaTheme="minorEastAsia" w:hAnsiTheme="minorEastAsia" w:hint="eastAsia"/>
          <w:color w:val="000000"/>
          <w:szCs w:val="20"/>
        </w:rPr>
        <w:t>（读操作）</w:t>
      </w:r>
      <w:r w:rsidRPr="00742508">
        <w:rPr>
          <w:rFonts w:asciiTheme="minorEastAsia" w:eastAsiaTheme="minorEastAsia" w:hAnsiTheme="minorEastAsia" w:hint="eastAsia"/>
          <w:color w:val="000000"/>
          <w:szCs w:val="20"/>
        </w:rPr>
        <w:t>请求，转发</w:t>
      </w:r>
      <w:r w:rsidR="00630258">
        <w:rPr>
          <w:rFonts w:asciiTheme="minorEastAsia" w:eastAsiaTheme="minorEastAsia" w:hAnsiTheme="minorEastAsia" w:hint="eastAsia"/>
          <w:color w:val="000000"/>
          <w:szCs w:val="20"/>
        </w:rPr>
        <w:t>事务</w:t>
      </w:r>
      <w:r w:rsidRPr="00742508">
        <w:rPr>
          <w:rFonts w:asciiTheme="minorEastAsia" w:eastAsiaTheme="minorEastAsia" w:hAnsiTheme="minorEastAsia" w:hint="eastAsia"/>
          <w:color w:val="000000"/>
          <w:szCs w:val="20"/>
        </w:rPr>
        <w:t>请求给Leader</w:t>
      </w:r>
      <w:r w:rsidR="00DB232E">
        <w:rPr>
          <w:rFonts w:asciiTheme="minorEastAsia" w:eastAsiaTheme="minorEastAsia" w:hAnsiTheme="minorEastAsia" w:hint="eastAsia"/>
          <w:color w:val="000000"/>
          <w:szCs w:val="20"/>
        </w:rPr>
        <w:t>；</w:t>
      </w:r>
    </w:p>
    <w:p w:rsidR="00EF7673" w:rsidRDefault="00CF089B"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CF089B">
        <w:rPr>
          <w:rFonts w:asciiTheme="minorEastAsia" w:eastAsiaTheme="minorEastAsia" w:hAnsiTheme="minorEastAsia" w:hint="eastAsia"/>
          <w:color w:val="000000"/>
          <w:szCs w:val="20"/>
        </w:rPr>
        <w:t>参与</w:t>
      </w:r>
      <w:r w:rsidR="00D404D0">
        <w:rPr>
          <w:rFonts w:asciiTheme="minorEastAsia" w:eastAsiaTheme="minorEastAsia" w:hAnsiTheme="minorEastAsia" w:hint="eastAsia"/>
          <w:color w:val="000000"/>
          <w:szCs w:val="20"/>
        </w:rPr>
        <w:t>集群</w:t>
      </w:r>
      <w:r w:rsidRPr="00CF089B">
        <w:rPr>
          <w:rFonts w:asciiTheme="minorEastAsia" w:eastAsiaTheme="minorEastAsia" w:hAnsiTheme="minorEastAsia" w:hint="eastAsia"/>
          <w:color w:val="000000"/>
          <w:szCs w:val="20"/>
        </w:rPr>
        <w:t>Leader选举投票。</w:t>
      </w:r>
    </w:p>
    <w:p w:rsidR="00A1380C" w:rsidRDefault="00A1380C"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p>
    <w:p w:rsidR="00A1380C" w:rsidRDefault="00A1380C"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p>
    <w:p w:rsidR="00B35812" w:rsidRDefault="00B35812"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Pr>
          <w:rFonts w:asciiTheme="minorEastAsia" w:eastAsiaTheme="minorEastAsia" w:hAnsiTheme="minorEastAsia"/>
          <w:color w:val="000000"/>
          <w:szCs w:val="20"/>
        </w:rPr>
        <w:t>此外，针对访问量比较大的</w:t>
      </w:r>
      <w:r w:rsidR="004A5BB9">
        <w:rPr>
          <w:rFonts w:asciiTheme="minorEastAsia" w:eastAsiaTheme="minorEastAsia" w:hAnsiTheme="minorEastAsia"/>
          <w:color w:val="000000"/>
          <w:szCs w:val="20"/>
        </w:rPr>
        <w:t>zookeeper</w:t>
      </w:r>
      <w:r>
        <w:rPr>
          <w:rFonts w:asciiTheme="minorEastAsia" w:eastAsiaTheme="minorEastAsia" w:hAnsiTheme="minorEastAsia"/>
          <w:color w:val="000000"/>
          <w:szCs w:val="20"/>
        </w:rPr>
        <w:t>集群，</w:t>
      </w:r>
      <w:r w:rsidR="00742930">
        <w:rPr>
          <w:rFonts w:asciiTheme="minorEastAsia" w:eastAsiaTheme="minorEastAsia" w:hAnsiTheme="minorEastAsia"/>
          <w:color w:val="000000"/>
          <w:szCs w:val="20"/>
        </w:rPr>
        <w:t>还可</w:t>
      </w:r>
      <w:r w:rsidR="00F56841">
        <w:rPr>
          <w:rFonts w:asciiTheme="minorEastAsia" w:eastAsiaTheme="minorEastAsia" w:hAnsiTheme="minorEastAsia" w:hint="eastAsia"/>
          <w:color w:val="000000"/>
          <w:szCs w:val="20"/>
        </w:rPr>
        <w:t>新增</w:t>
      </w:r>
      <w:r>
        <w:rPr>
          <w:rFonts w:asciiTheme="minorEastAsia" w:eastAsiaTheme="minorEastAsia" w:hAnsiTheme="minorEastAsia"/>
          <w:color w:val="000000"/>
          <w:szCs w:val="20"/>
        </w:rPr>
        <w:t>观察者角色。</w:t>
      </w:r>
    </w:p>
    <w:p w:rsidR="004D1AC6" w:rsidRDefault="00784409"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D56C81">
        <w:rPr>
          <w:rFonts w:asciiTheme="minorEastAsia" w:eastAsiaTheme="minorEastAsia" w:hAnsiTheme="minorEastAsia" w:hint="eastAsia"/>
          <w:color w:val="FF0000"/>
          <w:szCs w:val="20"/>
          <w:shd w:val="pct15" w:color="auto" w:fill="FFFFFF"/>
        </w:rPr>
        <w:t>Observer</w:t>
      </w:r>
      <w:r w:rsidR="00B63BDF">
        <w:rPr>
          <w:rFonts w:asciiTheme="minorEastAsia" w:eastAsiaTheme="minorEastAsia" w:hAnsiTheme="minorEastAsia" w:hint="eastAsia"/>
          <w:color w:val="000000"/>
          <w:szCs w:val="20"/>
        </w:rPr>
        <w:t>:</w:t>
      </w:r>
    </w:p>
    <w:p w:rsidR="00793702" w:rsidRDefault="00793702"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793702">
        <w:rPr>
          <w:rFonts w:asciiTheme="minorEastAsia" w:eastAsiaTheme="minorEastAsia" w:hAnsiTheme="minorEastAsia" w:hint="eastAsia"/>
          <w:color w:val="000000"/>
          <w:szCs w:val="20"/>
        </w:rPr>
        <w:t>观察者角色，观察Zookeeper集群的最新状态变化并将这些状态同步过来，其对于非事务请求可以进行独立处理，对于事务请求，则会转发给Leader服务器进行处理。</w:t>
      </w:r>
    </w:p>
    <w:p w:rsidR="00784409" w:rsidRPr="00DF4AF9" w:rsidRDefault="00793702" w:rsidP="00C9137F">
      <w:pPr>
        <w:pStyle w:val="artcon"/>
        <w:shd w:val="clear" w:color="auto" w:fill="FFFFFF"/>
        <w:spacing w:before="0" w:beforeAutospacing="0" w:after="0" w:afterAutospacing="0" w:line="360" w:lineRule="auto"/>
        <w:ind w:firstLineChars="200" w:firstLine="480"/>
        <w:rPr>
          <w:rFonts w:asciiTheme="minorEastAsia" w:eastAsiaTheme="minorEastAsia" w:hAnsiTheme="minorEastAsia"/>
          <w:color w:val="000000"/>
          <w:szCs w:val="20"/>
        </w:rPr>
      </w:pPr>
      <w:r w:rsidRPr="00793702">
        <w:rPr>
          <w:rFonts w:asciiTheme="minorEastAsia" w:eastAsiaTheme="minorEastAsia" w:hAnsiTheme="minorEastAsia" w:hint="eastAsia"/>
          <w:color w:val="000000"/>
          <w:szCs w:val="20"/>
        </w:rPr>
        <w:t>不会参与任何形式的投票</w:t>
      </w:r>
      <w:r w:rsidR="004D1AC6" w:rsidRPr="004D1AC6">
        <w:rPr>
          <w:rFonts w:asciiTheme="minorEastAsia" w:eastAsiaTheme="minorEastAsia" w:hAnsiTheme="minorEastAsia" w:hint="eastAsia"/>
          <w:color w:val="000000"/>
          <w:szCs w:val="20"/>
        </w:rPr>
        <w:t>只提供非</w:t>
      </w:r>
      <w:r w:rsidR="00FC7885">
        <w:rPr>
          <w:rFonts w:asciiTheme="minorEastAsia" w:eastAsiaTheme="minorEastAsia" w:hAnsiTheme="minorEastAsia" w:hint="eastAsia"/>
          <w:color w:val="000000"/>
          <w:szCs w:val="20"/>
        </w:rPr>
        <w:t>事务</w:t>
      </w:r>
      <w:r w:rsidR="004D1AC6" w:rsidRPr="004D1AC6">
        <w:rPr>
          <w:rFonts w:asciiTheme="minorEastAsia" w:eastAsiaTheme="minorEastAsia" w:hAnsiTheme="minorEastAsia" w:hint="eastAsia"/>
          <w:color w:val="000000"/>
          <w:szCs w:val="20"/>
        </w:rPr>
        <w:t>服务，通常用于在不影响集群事务处理能力的前提下提升集群的非</w:t>
      </w:r>
      <w:r w:rsidR="00003CAE">
        <w:rPr>
          <w:rFonts w:asciiTheme="minorEastAsia" w:eastAsiaTheme="minorEastAsia" w:hAnsiTheme="minorEastAsia" w:hint="eastAsia"/>
          <w:color w:val="000000"/>
          <w:szCs w:val="20"/>
        </w:rPr>
        <w:t>事务</w:t>
      </w:r>
      <w:r w:rsidR="004D1AC6" w:rsidRPr="004D1AC6">
        <w:rPr>
          <w:rFonts w:asciiTheme="minorEastAsia" w:eastAsiaTheme="minorEastAsia" w:hAnsiTheme="minorEastAsia" w:hint="eastAsia"/>
          <w:color w:val="000000"/>
          <w:szCs w:val="20"/>
        </w:rPr>
        <w:t>处理能力</w:t>
      </w:r>
      <w:r w:rsidR="004D1AC6">
        <w:rPr>
          <w:rFonts w:asciiTheme="minorEastAsia" w:eastAsiaTheme="minorEastAsia" w:hAnsiTheme="minorEastAsia" w:hint="eastAsia"/>
          <w:color w:val="000000"/>
          <w:szCs w:val="20"/>
        </w:rPr>
        <w:t>。</w:t>
      </w:r>
    </w:p>
    <w:p w:rsidR="00EC2BE3" w:rsidRDefault="00EC2BE3"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30221C" w:rsidRDefault="0069678D" w:rsidP="00C9137F">
      <w:pPr>
        <w:pStyle w:val="3"/>
        <w:spacing w:before="0"/>
      </w:pPr>
      <w:bookmarkStart w:id="43" w:name="_Toc77616258"/>
      <w:r w:rsidRPr="0077431A">
        <w:rPr>
          <w:rFonts w:asciiTheme="minorEastAsia" w:eastAsiaTheme="minorEastAsia" w:hAnsiTheme="minorEastAsia" w:hint="eastAsia"/>
          <w:color w:val="000000"/>
          <w:szCs w:val="20"/>
        </w:rPr>
        <w:lastRenderedPageBreak/>
        <w:t>ZooKeeper</w:t>
      </w:r>
      <w:r w:rsidR="00927EE5">
        <w:rPr>
          <w:rFonts w:hint="eastAsia"/>
        </w:rPr>
        <w:t>集群搭建</w:t>
      </w:r>
      <w:bookmarkEnd w:id="43"/>
    </w:p>
    <w:p w:rsidR="00915093" w:rsidRDefault="006F7C4D" w:rsidP="00C9137F">
      <w:pPr>
        <w:pStyle w:val="artcon"/>
        <w:shd w:val="clear" w:color="auto" w:fill="FFFFFF"/>
        <w:spacing w:before="0" w:beforeAutospacing="0" w:after="0" w:afterAutospacing="0" w:line="360" w:lineRule="auto"/>
        <w:ind w:left="420" w:firstLineChars="200" w:firstLine="480"/>
        <w:rPr>
          <w:rFonts w:asciiTheme="minorEastAsia" w:eastAsiaTheme="minorEastAsia" w:hAnsiTheme="minorEastAsia"/>
          <w:szCs w:val="20"/>
        </w:rPr>
      </w:pPr>
      <w:r w:rsidRPr="00380543">
        <w:rPr>
          <w:rFonts w:asciiTheme="minorEastAsia" w:eastAsiaTheme="minorEastAsia" w:hAnsiTheme="minorEastAsia" w:hint="eastAsia"/>
          <w:color w:val="000000"/>
          <w:szCs w:val="20"/>
        </w:rPr>
        <w:t>Zookeeper</w:t>
      </w:r>
      <w:r>
        <w:rPr>
          <w:rFonts w:asciiTheme="minorEastAsia" w:eastAsiaTheme="minorEastAsia" w:hAnsiTheme="minorEastAsia" w:hint="eastAsia"/>
          <w:color w:val="000000"/>
          <w:szCs w:val="20"/>
        </w:rPr>
        <w:t>集群</w:t>
      </w:r>
      <w:proofErr w:type="gramStart"/>
      <w:r w:rsidR="00A156A0">
        <w:rPr>
          <w:rFonts w:asciiTheme="minorEastAsia" w:eastAsiaTheme="minorEastAsia" w:hAnsiTheme="minorEastAsia" w:hint="eastAsia"/>
          <w:color w:val="000000"/>
          <w:szCs w:val="20"/>
        </w:rPr>
        <w:t>搭建指</w:t>
      </w:r>
      <w:proofErr w:type="gramEnd"/>
      <w:r w:rsidR="00A156A0">
        <w:rPr>
          <w:rFonts w:asciiTheme="minorEastAsia" w:eastAsiaTheme="minorEastAsia" w:hAnsiTheme="minorEastAsia" w:hint="eastAsia"/>
          <w:color w:val="000000"/>
          <w:szCs w:val="20"/>
        </w:rPr>
        <w:t>的是</w:t>
      </w:r>
      <w:r w:rsidR="00A156A0" w:rsidRPr="00A156A0">
        <w:rPr>
          <w:rFonts w:asciiTheme="minorEastAsia" w:eastAsiaTheme="minorEastAsia" w:hAnsiTheme="minorEastAsia" w:hint="eastAsia"/>
          <w:color w:val="000000"/>
          <w:szCs w:val="20"/>
        </w:rPr>
        <w:t>ZooKeeper分布式模式安装</w:t>
      </w:r>
      <w:r w:rsidR="00A156A0">
        <w:rPr>
          <w:rFonts w:asciiTheme="minorEastAsia" w:eastAsiaTheme="minorEastAsia" w:hAnsiTheme="minorEastAsia" w:hint="eastAsia"/>
          <w:color w:val="000000"/>
          <w:szCs w:val="20"/>
        </w:rPr>
        <w:t>。</w:t>
      </w:r>
      <w:r>
        <w:rPr>
          <w:rFonts w:asciiTheme="minorEastAsia" w:eastAsiaTheme="minorEastAsia" w:hAnsiTheme="minorEastAsia" w:hint="eastAsia"/>
          <w:color w:val="000000"/>
          <w:szCs w:val="20"/>
        </w:rPr>
        <w:t>通常</w:t>
      </w:r>
      <w:r w:rsidRPr="00380543">
        <w:rPr>
          <w:rFonts w:asciiTheme="minorEastAsia" w:eastAsiaTheme="minorEastAsia" w:hAnsiTheme="minorEastAsia" w:hint="eastAsia"/>
          <w:color w:val="000000"/>
          <w:szCs w:val="20"/>
        </w:rPr>
        <w:t>由</w:t>
      </w:r>
      <w:r w:rsidRPr="00217337">
        <w:rPr>
          <w:rFonts w:asciiTheme="minorEastAsia" w:eastAsiaTheme="minorEastAsia" w:hAnsiTheme="minorEastAsia" w:hint="eastAsia"/>
          <w:color w:val="FF0000"/>
          <w:szCs w:val="20"/>
          <w:shd w:val="pct15" w:color="auto" w:fill="FFFFFF"/>
        </w:rPr>
        <w:t>2n+1</w:t>
      </w:r>
      <w:r w:rsidRPr="00217337">
        <w:rPr>
          <w:rFonts w:asciiTheme="minorEastAsia" w:eastAsiaTheme="minorEastAsia" w:hAnsiTheme="minorEastAsia" w:hint="eastAsia"/>
          <w:szCs w:val="20"/>
        </w:rPr>
        <w:t>台servers</w:t>
      </w:r>
      <w:r w:rsidR="00A156A0">
        <w:rPr>
          <w:rFonts w:asciiTheme="minorEastAsia" w:eastAsiaTheme="minorEastAsia" w:hAnsiTheme="minorEastAsia" w:hint="eastAsia"/>
          <w:color w:val="000000"/>
          <w:szCs w:val="20"/>
        </w:rPr>
        <w:t>组成</w:t>
      </w:r>
      <w:r w:rsidRPr="00380543">
        <w:rPr>
          <w:rFonts w:asciiTheme="minorEastAsia" w:eastAsiaTheme="minorEastAsia" w:hAnsiTheme="minorEastAsia" w:hint="eastAsia"/>
          <w:color w:val="000000"/>
          <w:szCs w:val="20"/>
        </w:rPr>
        <w:t>。</w:t>
      </w:r>
      <w:r w:rsidR="00E02392">
        <w:rPr>
          <w:rFonts w:asciiTheme="minorEastAsia" w:eastAsiaTheme="minorEastAsia" w:hAnsiTheme="minorEastAsia"/>
          <w:color w:val="000000"/>
          <w:szCs w:val="20"/>
        </w:rPr>
        <w:t>这是因为</w:t>
      </w:r>
      <w:r w:rsidRPr="00380543">
        <w:rPr>
          <w:rFonts w:asciiTheme="minorEastAsia" w:eastAsiaTheme="minorEastAsia" w:hAnsiTheme="minorEastAsia" w:hint="eastAsia"/>
          <w:color w:val="000000"/>
          <w:szCs w:val="20"/>
        </w:rPr>
        <w:t>为了保证Leader选举</w:t>
      </w:r>
      <w:r>
        <w:rPr>
          <w:rFonts w:asciiTheme="minorEastAsia" w:eastAsiaTheme="minorEastAsia" w:hAnsiTheme="minorEastAsia" w:hint="eastAsia"/>
          <w:color w:val="000000"/>
          <w:szCs w:val="20"/>
        </w:rPr>
        <w:t>（基于</w:t>
      </w:r>
      <w:proofErr w:type="spellStart"/>
      <w:r w:rsidRPr="00653522">
        <w:rPr>
          <w:rFonts w:asciiTheme="minorEastAsia" w:eastAsiaTheme="minorEastAsia" w:hAnsiTheme="minorEastAsia" w:hint="eastAsia"/>
          <w:color w:val="000000"/>
          <w:szCs w:val="20"/>
          <w:shd w:val="pct15" w:color="auto" w:fill="FFFFFF"/>
        </w:rPr>
        <w:t>Paxos</w:t>
      </w:r>
      <w:proofErr w:type="spellEnd"/>
      <w:r w:rsidRPr="00653522">
        <w:rPr>
          <w:rFonts w:asciiTheme="minorEastAsia" w:eastAsiaTheme="minorEastAsia" w:hAnsiTheme="minorEastAsia" w:hint="eastAsia"/>
          <w:color w:val="000000"/>
          <w:szCs w:val="20"/>
          <w:shd w:val="pct15" w:color="auto" w:fill="FFFFFF"/>
        </w:rPr>
        <w:t>算法</w:t>
      </w:r>
      <w:r w:rsidRPr="00800EFD">
        <w:rPr>
          <w:rFonts w:asciiTheme="minorEastAsia" w:eastAsiaTheme="minorEastAsia" w:hAnsiTheme="minorEastAsia" w:hint="eastAsia"/>
          <w:color w:val="000000"/>
          <w:szCs w:val="20"/>
        </w:rPr>
        <w:t>的实现</w:t>
      </w:r>
      <w:r>
        <w:rPr>
          <w:rFonts w:asciiTheme="minorEastAsia" w:eastAsiaTheme="minorEastAsia" w:hAnsiTheme="minorEastAsia" w:hint="eastAsia"/>
          <w:color w:val="000000"/>
          <w:szCs w:val="20"/>
        </w:rPr>
        <w:t>）</w:t>
      </w:r>
      <w:r w:rsidRPr="00380543">
        <w:rPr>
          <w:rFonts w:asciiTheme="minorEastAsia" w:eastAsiaTheme="minorEastAsia" w:hAnsiTheme="minorEastAsia" w:hint="eastAsia"/>
          <w:color w:val="000000"/>
          <w:szCs w:val="20"/>
        </w:rPr>
        <w:t>能过得到多数的支持，所以</w:t>
      </w:r>
      <w:r w:rsidRPr="00653522">
        <w:rPr>
          <w:rFonts w:asciiTheme="minorEastAsia" w:eastAsiaTheme="minorEastAsia" w:hAnsiTheme="minorEastAsia" w:hint="eastAsia"/>
          <w:szCs w:val="20"/>
        </w:rPr>
        <w:t>ZooKeeper集群的数量一般为奇数。</w:t>
      </w:r>
    </w:p>
    <w:p w:rsidR="002262D6" w:rsidRDefault="00851823" w:rsidP="00C9137F">
      <w:pPr>
        <w:pStyle w:val="artcon"/>
        <w:shd w:val="clear" w:color="auto" w:fill="FFFFFF"/>
        <w:spacing w:before="0" w:beforeAutospacing="0" w:after="0" w:afterAutospacing="0" w:line="360" w:lineRule="auto"/>
        <w:ind w:left="420" w:firstLineChars="200" w:firstLine="480"/>
        <w:rPr>
          <w:rFonts w:asciiTheme="minorEastAsia" w:eastAsiaTheme="minorEastAsia" w:hAnsiTheme="minorEastAsia"/>
          <w:color w:val="000000"/>
          <w:szCs w:val="20"/>
        </w:rPr>
      </w:pPr>
      <w:r w:rsidRPr="00851823">
        <w:rPr>
          <w:rFonts w:asciiTheme="minorEastAsia" w:eastAsiaTheme="minorEastAsia" w:hAnsiTheme="minorEastAsia" w:hint="eastAsia"/>
          <w:color w:val="000000"/>
          <w:szCs w:val="20"/>
        </w:rPr>
        <w:t>Zookeeper运行需要java环境，</w:t>
      </w:r>
      <w:r w:rsidR="00926973">
        <w:rPr>
          <w:rFonts w:asciiTheme="minorEastAsia" w:eastAsiaTheme="minorEastAsia" w:hAnsiTheme="minorEastAsia" w:hint="eastAsia"/>
          <w:color w:val="000000"/>
          <w:szCs w:val="20"/>
        </w:rPr>
        <w:t>所以</w:t>
      </w:r>
      <w:r w:rsidRPr="00851823">
        <w:rPr>
          <w:rFonts w:asciiTheme="minorEastAsia" w:eastAsiaTheme="minorEastAsia" w:hAnsiTheme="minorEastAsia" w:hint="eastAsia"/>
          <w:color w:val="000000"/>
          <w:szCs w:val="20"/>
        </w:rPr>
        <w:t>需要</w:t>
      </w:r>
      <w:r w:rsidR="00926973" w:rsidRPr="00597304">
        <w:rPr>
          <w:rFonts w:asciiTheme="minorEastAsia" w:eastAsiaTheme="minorEastAsia" w:hAnsiTheme="minorEastAsia" w:hint="eastAsia"/>
          <w:color w:val="FF0000"/>
          <w:szCs w:val="20"/>
          <w:shd w:val="pct15" w:color="auto" w:fill="FFFFFF"/>
        </w:rPr>
        <w:t>提前</w:t>
      </w:r>
      <w:r w:rsidRPr="00597304">
        <w:rPr>
          <w:rFonts w:asciiTheme="minorEastAsia" w:eastAsiaTheme="minorEastAsia" w:hAnsiTheme="minorEastAsia" w:hint="eastAsia"/>
          <w:color w:val="FF0000"/>
          <w:szCs w:val="20"/>
          <w:shd w:val="pct15" w:color="auto" w:fill="FFFFFF"/>
        </w:rPr>
        <w:t>安装</w:t>
      </w:r>
      <w:proofErr w:type="spellStart"/>
      <w:r w:rsidRPr="00597304">
        <w:rPr>
          <w:rFonts w:asciiTheme="minorEastAsia" w:eastAsiaTheme="minorEastAsia" w:hAnsiTheme="minorEastAsia" w:hint="eastAsia"/>
          <w:color w:val="FF0000"/>
          <w:szCs w:val="20"/>
          <w:shd w:val="pct15" w:color="auto" w:fill="FFFFFF"/>
        </w:rPr>
        <w:t>jdk</w:t>
      </w:r>
      <w:proofErr w:type="spellEnd"/>
      <w:r w:rsidR="00926973">
        <w:rPr>
          <w:rFonts w:asciiTheme="minorEastAsia" w:eastAsiaTheme="minorEastAsia" w:hAnsiTheme="minorEastAsia" w:hint="eastAsia"/>
          <w:color w:val="000000"/>
          <w:szCs w:val="20"/>
        </w:rPr>
        <w:t>。</w:t>
      </w:r>
      <w:r w:rsidR="00E47F14">
        <w:rPr>
          <w:rFonts w:asciiTheme="minorEastAsia" w:eastAsiaTheme="minorEastAsia" w:hAnsiTheme="minorEastAsia" w:hint="eastAsia"/>
          <w:color w:val="000000"/>
          <w:szCs w:val="20"/>
        </w:rPr>
        <w:t>对于安装</w:t>
      </w:r>
      <w:proofErr w:type="spellStart"/>
      <w:r w:rsidR="00E47F14" w:rsidRPr="000750ED">
        <w:rPr>
          <w:rFonts w:asciiTheme="minorEastAsia" w:eastAsiaTheme="minorEastAsia" w:hAnsiTheme="minorEastAsia" w:hint="eastAsia"/>
          <w:color w:val="FF0000"/>
          <w:szCs w:val="20"/>
          <w:shd w:val="pct15" w:color="auto" w:fill="FFFFFF"/>
        </w:rPr>
        <w:t>leader</w:t>
      </w:r>
      <w:r w:rsidR="00E47F14" w:rsidRPr="000750ED">
        <w:rPr>
          <w:rFonts w:asciiTheme="minorEastAsia" w:eastAsiaTheme="minorEastAsia" w:hAnsiTheme="minorEastAsia"/>
          <w:color w:val="FF0000"/>
          <w:szCs w:val="20"/>
          <w:shd w:val="pct15" w:color="auto" w:fill="FFFFFF"/>
        </w:rPr>
        <w:t>+follower</w:t>
      </w:r>
      <w:proofErr w:type="spellEnd"/>
      <w:r w:rsidR="00E47F14" w:rsidRPr="000750ED">
        <w:rPr>
          <w:rFonts w:asciiTheme="minorEastAsia" w:eastAsiaTheme="minorEastAsia" w:hAnsiTheme="minorEastAsia"/>
          <w:color w:val="FF0000"/>
          <w:szCs w:val="20"/>
          <w:shd w:val="pct15" w:color="auto" w:fill="FFFFFF"/>
        </w:rPr>
        <w:t>模式</w:t>
      </w:r>
      <w:r w:rsidR="00E47F14">
        <w:rPr>
          <w:rFonts w:asciiTheme="minorEastAsia" w:eastAsiaTheme="minorEastAsia" w:hAnsiTheme="minorEastAsia"/>
          <w:color w:val="000000"/>
          <w:szCs w:val="20"/>
        </w:rPr>
        <w:t>的集群，</w:t>
      </w:r>
      <w:r w:rsidR="002262D6">
        <w:rPr>
          <w:rFonts w:asciiTheme="minorEastAsia" w:eastAsiaTheme="minorEastAsia" w:hAnsiTheme="minorEastAsia"/>
          <w:color w:val="000000"/>
          <w:szCs w:val="20"/>
        </w:rPr>
        <w:t>大致过程如下：</w:t>
      </w:r>
    </w:p>
    <w:p w:rsidR="000E1E0E" w:rsidRDefault="004F5F4F" w:rsidP="00C9137F">
      <w:pPr>
        <w:pStyle w:val="artcon"/>
        <w:numPr>
          <w:ilvl w:val="0"/>
          <w:numId w:val="16"/>
        </w:numPr>
        <w:shd w:val="clear" w:color="auto" w:fill="FFFFFF"/>
        <w:spacing w:before="0" w:beforeAutospacing="0" w:after="0" w:afterAutospacing="0" w:line="360" w:lineRule="auto"/>
        <w:rPr>
          <w:rFonts w:asciiTheme="minorEastAsia" w:eastAsiaTheme="minorEastAsia" w:hAnsiTheme="minorEastAsia"/>
          <w:color w:val="000000"/>
          <w:szCs w:val="20"/>
        </w:rPr>
      </w:pPr>
      <w:r>
        <w:rPr>
          <w:rFonts w:asciiTheme="minorEastAsia" w:eastAsiaTheme="minorEastAsia" w:hAnsiTheme="minorEastAsia" w:hint="eastAsia"/>
          <w:color w:val="000000"/>
          <w:szCs w:val="20"/>
        </w:rPr>
        <w:t>配置</w:t>
      </w:r>
      <w:r w:rsidR="000E1E0E" w:rsidRPr="000E1E0E">
        <w:rPr>
          <w:rFonts w:asciiTheme="minorEastAsia" w:eastAsiaTheme="minorEastAsia" w:hAnsiTheme="minorEastAsia" w:hint="eastAsia"/>
          <w:color w:val="000000"/>
          <w:szCs w:val="20"/>
        </w:rPr>
        <w:t>主机名称到IP地址映射配置</w:t>
      </w:r>
    </w:p>
    <w:p w:rsidR="00267B45" w:rsidRDefault="00267B45" w:rsidP="00C9137F">
      <w:pPr>
        <w:pStyle w:val="artcon"/>
        <w:numPr>
          <w:ilvl w:val="0"/>
          <w:numId w:val="16"/>
        </w:numPr>
        <w:shd w:val="clear" w:color="auto" w:fill="FFFFFF"/>
        <w:spacing w:before="0" w:beforeAutospacing="0" w:after="0" w:afterAutospacing="0" w:line="360" w:lineRule="auto"/>
        <w:rPr>
          <w:rFonts w:asciiTheme="minorEastAsia" w:eastAsiaTheme="minorEastAsia" w:hAnsiTheme="minorEastAsia"/>
          <w:color w:val="000000"/>
          <w:szCs w:val="20"/>
        </w:rPr>
      </w:pPr>
      <w:r w:rsidRPr="00267B45">
        <w:rPr>
          <w:rFonts w:asciiTheme="minorEastAsia" w:eastAsiaTheme="minorEastAsia" w:hAnsiTheme="minorEastAsia" w:hint="eastAsia"/>
          <w:color w:val="000000"/>
          <w:szCs w:val="20"/>
        </w:rPr>
        <w:t>修改ZooKeeper配置文件</w:t>
      </w:r>
    </w:p>
    <w:p w:rsidR="002F25B9" w:rsidRDefault="002F25B9" w:rsidP="00C9137F">
      <w:pPr>
        <w:pStyle w:val="artcon"/>
        <w:numPr>
          <w:ilvl w:val="0"/>
          <w:numId w:val="16"/>
        </w:numPr>
        <w:shd w:val="clear" w:color="auto" w:fill="FFFFFF"/>
        <w:spacing w:before="0" w:beforeAutospacing="0" w:after="0" w:afterAutospacing="0" w:line="360" w:lineRule="auto"/>
        <w:rPr>
          <w:rFonts w:asciiTheme="minorEastAsia" w:eastAsiaTheme="minorEastAsia" w:hAnsiTheme="minorEastAsia"/>
          <w:color w:val="000000"/>
          <w:szCs w:val="20"/>
        </w:rPr>
      </w:pPr>
      <w:r w:rsidRPr="002F25B9">
        <w:rPr>
          <w:rFonts w:asciiTheme="minorEastAsia" w:eastAsiaTheme="minorEastAsia" w:hAnsiTheme="minorEastAsia" w:hint="eastAsia"/>
          <w:color w:val="000000"/>
          <w:szCs w:val="20"/>
        </w:rPr>
        <w:t>远程复制分发安装文件</w:t>
      </w:r>
    </w:p>
    <w:p w:rsidR="008E74B1" w:rsidRDefault="008E74B1" w:rsidP="00C9137F">
      <w:pPr>
        <w:pStyle w:val="artcon"/>
        <w:numPr>
          <w:ilvl w:val="0"/>
          <w:numId w:val="16"/>
        </w:numPr>
        <w:shd w:val="clear" w:color="auto" w:fill="FFFFFF"/>
        <w:spacing w:before="0" w:beforeAutospacing="0" w:after="0" w:afterAutospacing="0" w:line="360" w:lineRule="auto"/>
        <w:rPr>
          <w:rFonts w:asciiTheme="minorEastAsia" w:eastAsiaTheme="minorEastAsia" w:hAnsiTheme="minorEastAsia"/>
          <w:color w:val="000000"/>
          <w:szCs w:val="20"/>
        </w:rPr>
      </w:pPr>
      <w:r w:rsidRPr="008E74B1">
        <w:rPr>
          <w:rFonts w:asciiTheme="minorEastAsia" w:eastAsiaTheme="minorEastAsia" w:hAnsiTheme="minorEastAsia" w:hint="eastAsia"/>
          <w:color w:val="000000"/>
          <w:szCs w:val="20"/>
        </w:rPr>
        <w:t>设置</w:t>
      </w:r>
      <w:proofErr w:type="spellStart"/>
      <w:r w:rsidRPr="008E74B1">
        <w:rPr>
          <w:rFonts w:asciiTheme="minorEastAsia" w:eastAsiaTheme="minorEastAsia" w:hAnsiTheme="minorEastAsia" w:hint="eastAsia"/>
          <w:color w:val="000000"/>
          <w:szCs w:val="20"/>
        </w:rPr>
        <w:t>myid</w:t>
      </w:r>
      <w:proofErr w:type="spellEnd"/>
    </w:p>
    <w:p w:rsidR="00E61BAF" w:rsidRPr="00E02392" w:rsidRDefault="00E61BAF" w:rsidP="00C9137F">
      <w:pPr>
        <w:pStyle w:val="artcon"/>
        <w:numPr>
          <w:ilvl w:val="0"/>
          <w:numId w:val="16"/>
        </w:numPr>
        <w:shd w:val="clear" w:color="auto" w:fill="FFFFFF"/>
        <w:spacing w:before="0" w:beforeAutospacing="0" w:after="0" w:afterAutospacing="0" w:line="360" w:lineRule="auto"/>
        <w:rPr>
          <w:rFonts w:asciiTheme="minorEastAsia" w:eastAsiaTheme="minorEastAsia" w:hAnsiTheme="minorEastAsia"/>
          <w:color w:val="000000"/>
          <w:szCs w:val="20"/>
        </w:rPr>
      </w:pPr>
      <w:r w:rsidRPr="00E61BAF">
        <w:rPr>
          <w:rFonts w:asciiTheme="minorEastAsia" w:eastAsiaTheme="minorEastAsia" w:hAnsiTheme="minorEastAsia" w:hint="eastAsia"/>
          <w:color w:val="000000"/>
          <w:szCs w:val="20"/>
        </w:rPr>
        <w:t>启动ZooKeeper集群</w:t>
      </w:r>
    </w:p>
    <w:p w:rsidR="000745EB" w:rsidRDefault="000745EB" w:rsidP="00C9137F">
      <w:pPr>
        <w:spacing w:line="360" w:lineRule="auto"/>
        <w:ind w:left="360" w:firstLineChars="200" w:firstLine="480"/>
        <w:rPr>
          <w:rFonts w:asciiTheme="minorEastAsia" w:eastAsiaTheme="minorEastAsia" w:hAnsiTheme="minorEastAsia"/>
          <w:sz w:val="24"/>
        </w:rPr>
      </w:pPr>
      <w:r w:rsidRPr="000745EB">
        <w:rPr>
          <w:rFonts w:asciiTheme="minorEastAsia" w:eastAsiaTheme="minorEastAsia" w:hAnsiTheme="minorEastAsia" w:hint="eastAsia"/>
          <w:sz w:val="24"/>
        </w:rPr>
        <w:t>如果要</w:t>
      </w:r>
      <w:r w:rsidR="00BA54B7">
        <w:rPr>
          <w:rFonts w:asciiTheme="minorEastAsia" w:eastAsiaTheme="minorEastAsia" w:hAnsiTheme="minorEastAsia" w:hint="eastAsia"/>
          <w:sz w:val="24"/>
        </w:rPr>
        <w:t>想</w:t>
      </w:r>
      <w:r w:rsidRPr="000745EB">
        <w:rPr>
          <w:rFonts w:asciiTheme="minorEastAsia" w:eastAsiaTheme="minorEastAsia" w:hAnsiTheme="minorEastAsia" w:hint="eastAsia"/>
          <w:sz w:val="24"/>
        </w:rPr>
        <w:t>使用Observer</w:t>
      </w:r>
      <w:r w:rsidR="00BA54B7">
        <w:rPr>
          <w:rFonts w:asciiTheme="minorEastAsia" w:eastAsiaTheme="minorEastAsia" w:hAnsiTheme="minorEastAsia" w:hint="eastAsia"/>
          <w:sz w:val="24"/>
        </w:rPr>
        <w:t>模式，可</w:t>
      </w:r>
      <w:r w:rsidRPr="000745EB">
        <w:rPr>
          <w:rFonts w:asciiTheme="minorEastAsia" w:eastAsiaTheme="minorEastAsia" w:hAnsiTheme="minorEastAsia" w:hint="eastAsia"/>
          <w:sz w:val="24"/>
        </w:rPr>
        <w:t>在对应节点的配置文件添加如下配置：</w:t>
      </w:r>
    </w:p>
    <w:p w:rsidR="00616DBE" w:rsidRDefault="00616DBE" w:rsidP="00C9137F">
      <w:pPr>
        <w:spacing w:line="360" w:lineRule="auto"/>
        <w:ind w:left="360" w:firstLineChars="200" w:firstLine="480"/>
        <w:rPr>
          <w:rFonts w:asciiTheme="minorEastAsia" w:eastAsiaTheme="minorEastAsia" w:hAnsiTheme="minorEastAsia"/>
          <w:sz w:val="24"/>
        </w:rPr>
      </w:pPr>
      <w:proofErr w:type="spellStart"/>
      <w:proofErr w:type="gramStart"/>
      <w:r w:rsidRPr="00616DBE">
        <w:rPr>
          <w:rFonts w:asciiTheme="minorEastAsia" w:eastAsiaTheme="minorEastAsia" w:hAnsiTheme="minorEastAsia"/>
          <w:sz w:val="24"/>
          <w:shd w:val="pct15" w:color="auto" w:fill="FFFFFF"/>
        </w:rPr>
        <w:t>peerType</w:t>
      </w:r>
      <w:proofErr w:type="spellEnd"/>
      <w:r w:rsidRPr="00616DBE">
        <w:rPr>
          <w:rFonts w:asciiTheme="minorEastAsia" w:eastAsiaTheme="minorEastAsia" w:hAnsiTheme="minorEastAsia"/>
          <w:sz w:val="24"/>
          <w:shd w:val="pct15" w:color="auto" w:fill="FFFFFF"/>
        </w:rPr>
        <w:t>=</w:t>
      </w:r>
      <w:proofErr w:type="gramEnd"/>
      <w:r w:rsidRPr="00616DBE">
        <w:rPr>
          <w:rFonts w:asciiTheme="minorEastAsia" w:eastAsiaTheme="minorEastAsia" w:hAnsiTheme="minorEastAsia"/>
          <w:sz w:val="24"/>
          <w:shd w:val="pct15" w:color="auto" w:fill="FFFFFF"/>
        </w:rPr>
        <w:t xml:space="preserve">observer </w:t>
      </w:r>
      <w:r w:rsidRPr="00616DBE">
        <w:rPr>
          <w:rFonts w:asciiTheme="minorEastAsia" w:eastAsiaTheme="minorEastAsia" w:hAnsiTheme="minorEastAsia"/>
          <w:sz w:val="24"/>
        </w:rPr>
        <w:t xml:space="preserve"> </w:t>
      </w:r>
    </w:p>
    <w:p w:rsidR="009E7E21" w:rsidRDefault="009E7E21" w:rsidP="00C9137F">
      <w:pPr>
        <w:spacing w:line="360" w:lineRule="auto"/>
        <w:ind w:left="360" w:firstLineChars="200" w:firstLine="480"/>
        <w:rPr>
          <w:rFonts w:asciiTheme="minorEastAsia" w:eastAsiaTheme="minorEastAsia" w:hAnsiTheme="minorEastAsia"/>
          <w:sz w:val="24"/>
        </w:rPr>
      </w:pPr>
      <w:r w:rsidRPr="009E7E21">
        <w:rPr>
          <w:rFonts w:asciiTheme="minorEastAsia" w:eastAsiaTheme="minorEastAsia" w:hAnsiTheme="minorEastAsia" w:hint="eastAsia"/>
          <w:sz w:val="24"/>
        </w:rPr>
        <w:t>其次，必须在配置文件指定哪些节点被指定为Observer</w:t>
      </w:r>
      <w:r w:rsidR="00E10200">
        <w:rPr>
          <w:rFonts w:asciiTheme="minorEastAsia" w:eastAsiaTheme="minorEastAsia" w:hAnsiTheme="minorEastAsia" w:hint="eastAsia"/>
          <w:sz w:val="24"/>
        </w:rPr>
        <w:t>，如</w:t>
      </w:r>
      <w:r w:rsidR="006C32D8">
        <w:rPr>
          <w:rFonts w:asciiTheme="minorEastAsia" w:eastAsiaTheme="minorEastAsia" w:hAnsiTheme="minorEastAsia" w:hint="eastAsia"/>
          <w:sz w:val="24"/>
        </w:rPr>
        <w:t>：</w:t>
      </w:r>
    </w:p>
    <w:p w:rsidR="00336C56" w:rsidRDefault="006C32D8" w:rsidP="00C9137F">
      <w:pPr>
        <w:spacing w:line="360" w:lineRule="auto"/>
        <w:ind w:left="360" w:firstLineChars="200" w:firstLine="480"/>
        <w:rPr>
          <w:rFonts w:asciiTheme="minorEastAsia" w:eastAsiaTheme="minorEastAsia" w:hAnsiTheme="minorEastAsia"/>
          <w:sz w:val="24"/>
        </w:rPr>
      </w:pPr>
      <w:r w:rsidRPr="00A51A51">
        <w:rPr>
          <w:rFonts w:asciiTheme="minorEastAsia" w:eastAsiaTheme="minorEastAsia" w:hAnsiTheme="minorEastAsia"/>
          <w:sz w:val="24"/>
          <w:shd w:val="pct15" w:color="auto" w:fill="FFFFFF"/>
        </w:rPr>
        <w:t>server.1:</w:t>
      </w:r>
      <w:r w:rsidR="00E010C1">
        <w:rPr>
          <w:rFonts w:asciiTheme="minorEastAsia" w:eastAsiaTheme="minorEastAsia" w:hAnsiTheme="minorEastAsia" w:hint="eastAsia"/>
          <w:sz w:val="24"/>
          <w:shd w:val="pct15" w:color="auto" w:fill="FFFFFF"/>
        </w:rPr>
        <w:t>node</w:t>
      </w:r>
      <w:r w:rsidR="002A57C0">
        <w:rPr>
          <w:rFonts w:asciiTheme="minorEastAsia" w:eastAsiaTheme="minorEastAsia" w:hAnsiTheme="minorEastAsia" w:hint="eastAsia"/>
          <w:sz w:val="24"/>
          <w:shd w:val="pct15" w:color="auto" w:fill="FFFFFF"/>
        </w:rPr>
        <w:t>1</w:t>
      </w:r>
      <w:r w:rsidRPr="00A51A51">
        <w:rPr>
          <w:rFonts w:asciiTheme="minorEastAsia" w:eastAsiaTheme="minorEastAsia" w:hAnsiTheme="minorEastAsia"/>
          <w:sz w:val="24"/>
          <w:shd w:val="pct15" w:color="auto" w:fill="FFFFFF"/>
        </w:rPr>
        <w:t>:2181:3181</w:t>
      </w:r>
      <w:proofErr w:type="gramStart"/>
      <w:r w:rsidRPr="00A51A51">
        <w:rPr>
          <w:rFonts w:asciiTheme="minorEastAsia" w:eastAsiaTheme="minorEastAsia" w:hAnsiTheme="minorEastAsia"/>
          <w:sz w:val="24"/>
          <w:shd w:val="pct15" w:color="auto" w:fill="FFFFFF"/>
        </w:rPr>
        <w:t>:observer</w:t>
      </w:r>
      <w:proofErr w:type="gramEnd"/>
      <w:r w:rsidRPr="006C32D8">
        <w:rPr>
          <w:rFonts w:asciiTheme="minorEastAsia" w:eastAsiaTheme="minorEastAsia" w:hAnsiTheme="minorEastAsia"/>
          <w:sz w:val="24"/>
        </w:rPr>
        <w:t xml:space="preserve">  </w:t>
      </w:r>
    </w:p>
    <w:p w:rsidR="00895547" w:rsidRDefault="00895547" w:rsidP="00C9137F">
      <w:pPr>
        <w:spacing w:line="360" w:lineRule="auto"/>
        <w:ind w:left="360" w:firstLineChars="200" w:firstLine="480"/>
        <w:rPr>
          <w:rFonts w:asciiTheme="minorEastAsia" w:eastAsiaTheme="minorEastAsia" w:hAnsiTheme="minorEastAsia"/>
          <w:sz w:val="24"/>
        </w:rPr>
      </w:pPr>
      <w:r>
        <w:rPr>
          <w:rFonts w:asciiTheme="minorEastAsia" w:eastAsiaTheme="minorEastAsia" w:hAnsiTheme="minorEastAsia"/>
          <w:sz w:val="24"/>
        </w:rPr>
        <w:t>详细</w:t>
      </w:r>
      <w:r w:rsidR="00E5673B">
        <w:rPr>
          <w:rFonts w:asciiTheme="minorEastAsia" w:eastAsiaTheme="minorEastAsia" w:hAnsiTheme="minorEastAsia"/>
          <w:sz w:val="24"/>
        </w:rPr>
        <w:t>步骤</w:t>
      </w:r>
      <w:r>
        <w:rPr>
          <w:rFonts w:asciiTheme="minorEastAsia" w:eastAsiaTheme="minorEastAsia" w:hAnsiTheme="minorEastAsia"/>
          <w:sz w:val="24"/>
        </w:rPr>
        <w:t>请参考附件安装资料。</w:t>
      </w:r>
    </w:p>
    <w:p w:rsidR="00842B37" w:rsidRDefault="00842B37"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B113F0" w:rsidRDefault="00B113F0" w:rsidP="00C9137F">
      <w:pPr>
        <w:pStyle w:val="2"/>
        <w:spacing w:before="0"/>
      </w:pPr>
      <w:bookmarkStart w:id="44" w:name="_Toc77616259"/>
      <w:r>
        <w:lastRenderedPageBreak/>
        <w:t>Zoo</w:t>
      </w:r>
      <w:r w:rsidR="007377DD">
        <w:t>K</w:t>
      </w:r>
      <w:r>
        <w:t>eeper shell</w:t>
      </w:r>
      <w:bookmarkEnd w:id="44"/>
    </w:p>
    <w:p w:rsidR="00B113F0" w:rsidRDefault="00B113F0" w:rsidP="00C9137F">
      <w:pPr>
        <w:pStyle w:val="3"/>
        <w:spacing w:before="0"/>
      </w:pPr>
      <w:bookmarkStart w:id="45" w:name="_Toc77616260"/>
      <w:r>
        <w:rPr>
          <w:rFonts w:hint="eastAsia"/>
        </w:rPr>
        <w:t>客户端连接</w:t>
      </w:r>
      <w:bookmarkEnd w:id="45"/>
    </w:p>
    <w:p w:rsidR="00B113F0" w:rsidRDefault="00B113F0" w:rsidP="00C9137F">
      <w:pPr>
        <w:spacing w:line="360" w:lineRule="auto"/>
        <w:ind w:firstLineChars="200" w:firstLine="480"/>
        <w:rPr>
          <w:rFonts w:asciiTheme="minorEastAsia" w:eastAsiaTheme="minorEastAsia" w:hAnsiTheme="minorEastAsia"/>
          <w:sz w:val="24"/>
        </w:rPr>
      </w:pPr>
      <w:r w:rsidRPr="0030591B">
        <w:rPr>
          <w:rFonts w:asciiTheme="minorEastAsia" w:eastAsiaTheme="minorEastAsia" w:hAnsiTheme="minorEastAsia" w:hint="eastAsia"/>
          <w:sz w:val="24"/>
        </w:rPr>
        <w:t>运行 </w:t>
      </w:r>
      <w:r w:rsidRPr="00644015">
        <w:rPr>
          <w:rFonts w:asciiTheme="minorEastAsia" w:eastAsiaTheme="minorEastAsia" w:hAnsiTheme="minorEastAsia" w:hint="eastAsia"/>
          <w:sz w:val="24"/>
          <w:shd w:val="pct15" w:color="auto" w:fill="FFFFFF"/>
        </w:rPr>
        <w:t>zkCli.sh –server ip</w:t>
      </w:r>
      <w:r>
        <w:rPr>
          <w:rFonts w:asciiTheme="minorEastAsia" w:eastAsiaTheme="minorEastAsia" w:hAnsiTheme="minorEastAsia" w:hint="eastAsia"/>
          <w:sz w:val="24"/>
        </w:rPr>
        <w:t xml:space="preserve">   </w:t>
      </w:r>
      <w:r w:rsidRPr="0030591B">
        <w:rPr>
          <w:rFonts w:asciiTheme="minorEastAsia" w:eastAsiaTheme="minorEastAsia" w:hAnsiTheme="minorEastAsia" w:hint="eastAsia"/>
          <w:sz w:val="24"/>
        </w:rPr>
        <w:t>进入命令行工具</w:t>
      </w:r>
      <w:r>
        <w:rPr>
          <w:rFonts w:asciiTheme="minorEastAsia" w:eastAsiaTheme="minorEastAsia" w:hAnsiTheme="minorEastAsia" w:hint="eastAsia"/>
          <w:sz w:val="24"/>
        </w:rPr>
        <w:t>。</w:t>
      </w:r>
    </w:p>
    <w:p w:rsidR="00B113F0" w:rsidRDefault="00B113F0"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输入help，输出zk shell提示：</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707DE403" wp14:editId="28A12F9E">
            <wp:extent cx="4732020" cy="27355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441" cy="2735823"/>
                    </a:xfrm>
                    <a:prstGeom prst="rect">
                      <a:avLst/>
                    </a:prstGeom>
                  </pic:spPr>
                </pic:pic>
              </a:graphicData>
            </a:graphic>
          </wp:inline>
        </w:drawing>
      </w:r>
    </w:p>
    <w:p w:rsidR="00B113F0" w:rsidRDefault="00B113F0" w:rsidP="00C9137F">
      <w:pPr>
        <w:pStyle w:val="3"/>
        <w:spacing w:before="0"/>
      </w:pPr>
      <w:bookmarkStart w:id="46" w:name="_Toc77616261"/>
      <w:r>
        <w:t>shell</w:t>
      </w:r>
      <w:r>
        <w:rPr>
          <w:rFonts w:hint="eastAsia"/>
        </w:rPr>
        <w:t>基本操作</w:t>
      </w:r>
      <w:bookmarkEnd w:id="46"/>
    </w:p>
    <w:p w:rsidR="00B113F0" w:rsidRDefault="00B113F0" w:rsidP="00C9137F">
      <w:pPr>
        <w:rPr>
          <w:rFonts w:asciiTheme="minorEastAsia" w:eastAsiaTheme="minorEastAsia" w:hAnsiTheme="minorEastAsia"/>
          <w:color w:val="FF0000"/>
          <w:sz w:val="28"/>
          <w:shd w:val="pct15" w:color="auto" w:fill="FFFFFF"/>
        </w:rPr>
      </w:pPr>
      <w:r w:rsidRPr="000E6A01">
        <w:rPr>
          <w:rFonts w:asciiTheme="minorEastAsia" w:eastAsiaTheme="minorEastAsia" w:hAnsiTheme="minorEastAsia" w:hint="eastAsia"/>
          <w:color w:val="FF0000"/>
          <w:sz w:val="28"/>
          <w:shd w:val="pct15" w:color="auto" w:fill="FFFFFF"/>
        </w:rPr>
        <w:t>创建节点</w:t>
      </w:r>
    </w:p>
    <w:p w:rsidR="00B113F0" w:rsidRDefault="00B113F0" w:rsidP="00C9137F">
      <w:pPr>
        <w:spacing w:line="360" w:lineRule="auto"/>
        <w:ind w:firstLineChars="200" w:firstLine="480"/>
        <w:rPr>
          <w:rFonts w:asciiTheme="minorEastAsia" w:eastAsiaTheme="minorEastAsia" w:hAnsiTheme="minorEastAsia"/>
          <w:sz w:val="24"/>
        </w:rPr>
      </w:pPr>
      <w:proofErr w:type="gramStart"/>
      <w:r w:rsidRPr="000E6A01">
        <w:rPr>
          <w:rFonts w:asciiTheme="minorEastAsia" w:eastAsiaTheme="minorEastAsia" w:hAnsiTheme="minorEastAsia"/>
          <w:sz w:val="24"/>
        </w:rPr>
        <w:t>create</w:t>
      </w:r>
      <w:proofErr w:type="gramEnd"/>
      <w:r w:rsidRPr="000E6A01">
        <w:rPr>
          <w:rFonts w:asciiTheme="minorEastAsia" w:eastAsiaTheme="minorEastAsia" w:hAnsiTheme="minorEastAsia"/>
          <w:sz w:val="24"/>
        </w:rPr>
        <w:t xml:space="preserve"> [-s] [-e] path data </w:t>
      </w:r>
      <w:proofErr w:type="spellStart"/>
      <w:r w:rsidRPr="000E6A01">
        <w:rPr>
          <w:rFonts w:asciiTheme="minorEastAsia" w:eastAsiaTheme="minorEastAsia" w:hAnsiTheme="minorEastAsia"/>
          <w:sz w:val="24"/>
        </w:rPr>
        <w:t>acl</w:t>
      </w:r>
      <w:proofErr w:type="spellEnd"/>
    </w:p>
    <w:p w:rsidR="00B113F0" w:rsidRDefault="00B113F0" w:rsidP="00C9137F">
      <w:pPr>
        <w:spacing w:line="360" w:lineRule="auto"/>
        <w:ind w:firstLineChars="200" w:firstLine="480"/>
        <w:rPr>
          <w:rFonts w:asciiTheme="minorEastAsia" w:eastAsiaTheme="minorEastAsia" w:hAnsiTheme="minorEastAsia"/>
          <w:sz w:val="24"/>
        </w:rPr>
      </w:pPr>
      <w:r w:rsidRPr="00971892">
        <w:rPr>
          <w:rFonts w:asciiTheme="minorEastAsia" w:eastAsiaTheme="minorEastAsia" w:hAnsiTheme="minorEastAsia" w:hint="eastAsia"/>
          <w:sz w:val="24"/>
        </w:rPr>
        <w:t>其中，-s或-e分别指定节点特性，顺序或临时节点，若不指定，则表示持久节点；</w:t>
      </w:r>
      <w:proofErr w:type="spellStart"/>
      <w:r w:rsidRPr="00971892">
        <w:rPr>
          <w:rFonts w:asciiTheme="minorEastAsia" w:eastAsiaTheme="minorEastAsia" w:hAnsiTheme="minorEastAsia" w:hint="eastAsia"/>
          <w:sz w:val="24"/>
        </w:rPr>
        <w:t>acl</w:t>
      </w:r>
      <w:proofErr w:type="spellEnd"/>
      <w:r w:rsidRPr="00971892">
        <w:rPr>
          <w:rFonts w:asciiTheme="minorEastAsia" w:eastAsiaTheme="minorEastAsia" w:hAnsiTheme="minorEastAsia" w:hint="eastAsia"/>
          <w:sz w:val="24"/>
        </w:rPr>
        <w:t>用来进行权限控制。</w:t>
      </w:r>
    </w:p>
    <w:p w:rsidR="00B113F0" w:rsidRDefault="00B113F0"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创建顺序节点：</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4AAC82DC" wp14:editId="5725102E">
            <wp:extent cx="4336156" cy="365792"/>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156" cy="365792"/>
                    </a:xfrm>
                    <a:prstGeom prst="rect">
                      <a:avLst/>
                    </a:prstGeom>
                  </pic:spPr>
                </pic:pic>
              </a:graphicData>
            </a:graphic>
          </wp:inline>
        </w:drawing>
      </w:r>
    </w:p>
    <w:p w:rsidR="006F7CAB" w:rsidRDefault="006F7CAB" w:rsidP="00C9137F">
      <w:pPr>
        <w:spacing w:line="360" w:lineRule="auto"/>
        <w:ind w:firstLineChars="200" w:firstLine="480"/>
        <w:rPr>
          <w:rFonts w:asciiTheme="minorEastAsia" w:eastAsiaTheme="minorEastAsia" w:hAnsiTheme="minorEastAsia"/>
          <w:sz w:val="24"/>
        </w:rPr>
      </w:pPr>
    </w:p>
    <w:p w:rsidR="00B113F0" w:rsidRDefault="00B113F0"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创建临时节点：</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43EAA1E2" wp14:editId="1B512788">
            <wp:extent cx="5159187" cy="358171"/>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9187" cy="358171"/>
                    </a:xfrm>
                    <a:prstGeom prst="rect">
                      <a:avLst/>
                    </a:prstGeom>
                  </pic:spPr>
                </pic:pic>
              </a:graphicData>
            </a:graphic>
          </wp:inline>
        </w:drawing>
      </w:r>
    </w:p>
    <w:p w:rsidR="008263F3" w:rsidRDefault="008263F3" w:rsidP="00C9137F">
      <w:pPr>
        <w:spacing w:line="360" w:lineRule="auto"/>
        <w:ind w:firstLineChars="200" w:firstLine="480"/>
        <w:rPr>
          <w:rFonts w:asciiTheme="minorEastAsia" w:eastAsiaTheme="minorEastAsia" w:hAnsiTheme="minorEastAsia"/>
          <w:sz w:val="24"/>
        </w:rPr>
      </w:pPr>
    </w:p>
    <w:p w:rsidR="00B113F0" w:rsidRDefault="00B113F0"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创建永久节点：</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13664A60" wp14:editId="564000AB">
            <wp:extent cx="4359018" cy="335309"/>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9018" cy="335309"/>
                    </a:xfrm>
                    <a:prstGeom prst="rect">
                      <a:avLst/>
                    </a:prstGeom>
                  </pic:spPr>
                </pic:pic>
              </a:graphicData>
            </a:graphic>
          </wp:inline>
        </w:drawing>
      </w:r>
    </w:p>
    <w:p w:rsidR="00B113F0" w:rsidRDefault="00B113F0" w:rsidP="00C9137F">
      <w:pPr>
        <w:rPr>
          <w:rFonts w:asciiTheme="minorEastAsia" w:eastAsiaTheme="minorEastAsia" w:hAnsiTheme="minorEastAsia"/>
          <w:color w:val="FF0000"/>
          <w:sz w:val="28"/>
          <w:shd w:val="pct15" w:color="auto" w:fill="FFFFFF"/>
        </w:rPr>
      </w:pPr>
      <w:r w:rsidRPr="008A2362">
        <w:rPr>
          <w:rFonts w:asciiTheme="minorEastAsia" w:eastAsiaTheme="minorEastAsia" w:hAnsiTheme="minorEastAsia"/>
          <w:color w:val="FF0000"/>
          <w:sz w:val="28"/>
          <w:shd w:val="pct15" w:color="auto" w:fill="FFFFFF"/>
        </w:rPr>
        <w:lastRenderedPageBreak/>
        <w:t>读取节点</w:t>
      </w:r>
    </w:p>
    <w:p w:rsidR="00B113F0" w:rsidRDefault="00B113F0" w:rsidP="00C9137F">
      <w:pPr>
        <w:spacing w:line="360" w:lineRule="auto"/>
        <w:ind w:firstLineChars="200" w:firstLine="480"/>
        <w:rPr>
          <w:rFonts w:asciiTheme="minorEastAsia" w:eastAsiaTheme="minorEastAsia" w:hAnsiTheme="minorEastAsia"/>
          <w:sz w:val="24"/>
        </w:rPr>
      </w:pPr>
      <w:r w:rsidRPr="00D5014F">
        <w:rPr>
          <w:rFonts w:asciiTheme="minorEastAsia" w:eastAsiaTheme="minorEastAsia" w:hAnsiTheme="minorEastAsia"/>
          <w:sz w:val="24"/>
        </w:rPr>
        <w:t>与读取相关的命令有</w:t>
      </w:r>
      <w:proofErr w:type="spellStart"/>
      <w:r w:rsidRPr="00D5014F">
        <w:rPr>
          <w:rFonts w:asciiTheme="minorEastAsia" w:eastAsiaTheme="minorEastAsia" w:hAnsiTheme="minorEastAsia"/>
          <w:sz w:val="24"/>
        </w:rPr>
        <w:t>ls</w:t>
      </w:r>
      <w:proofErr w:type="spellEnd"/>
      <w:r w:rsidRPr="00D5014F">
        <w:rPr>
          <w:rFonts w:asciiTheme="minorEastAsia" w:eastAsiaTheme="minorEastAsia" w:hAnsiTheme="minorEastAsia"/>
          <w:sz w:val="24"/>
        </w:rPr>
        <w:t xml:space="preserve"> 命令和get 命令，</w:t>
      </w:r>
      <w:proofErr w:type="spellStart"/>
      <w:r w:rsidRPr="00D5014F">
        <w:rPr>
          <w:rFonts w:asciiTheme="minorEastAsia" w:eastAsiaTheme="minorEastAsia" w:hAnsiTheme="minorEastAsia"/>
          <w:sz w:val="24"/>
        </w:rPr>
        <w:t>ls</w:t>
      </w:r>
      <w:proofErr w:type="spellEnd"/>
      <w:r w:rsidRPr="00D5014F">
        <w:rPr>
          <w:rFonts w:asciiTheme="minorEastAsia" w:eastAsiaTheme="minorEastAsia" w:hAnsiTheme="minorEastAsia"/>
          <w:sz w:val="24"/>
        </w:rPr>
        <w:t>命令可以列出Zookeeper指定节点下的所有子节点，只能查看指定节点下的第一级的所有子节点；get命令可以获取Zookeeper指定节点的数据内容和属性信息。</w:t>
      </w:r>
    </w:p>
    <w:p w:rsidR="00B113F0" w:rsidRPr="00FF24B8" w:rsidRDefault="00B113F0" w:rsidP="00C9137F">
      <w:pPr>
        <w:spacing w:line="360" w:lineRule="auto"/>
        <w:ind w:firstLineChars="200" w:firstLine="482"/>
        <w:rPr>
          <w:rFonts w:asciiTheme="minorEastAsia" w:eastAsiaTheme="minorEastAsia" w:hAnsiTheme="minorEastAsia"/>
          <w:sz w:val="24"/>
        </w:rPr>
      </w:pPr>
      <w:r w:rsidRPr="00FF24B8">
        <w:rPr>
          <w:rFonts w:asciiTheme="minorEastAsia" w:eastAsiaTheme="minorEastAsia" w:hAnsiTheme="minorEastAsia"/>
          <w:b/>
          <w:bCs/>
          <w:sz w:val="24"/>
        </w:rPr>
        <w:t xml:space="preserve">　</w:t>
      </w:r>
      <w:r w:rsidRPr="00D44B89">
        <w:rPr>
          <w:rFonts w:asciiTheme="minorEastAsia" w:eastAsiaTheme="minorEastAsia" w:hAnsiTheme="minorEastAsia"/>
          <w:sz w:val="24"/>
        </w:rPr>
        <w:t xml:space="preserve">　</w:t>
      </w:r>
      <w:proofErr w:type="spellStart"/>
      <w:proofErr w:type="gramStart"/>
      <w:r w:rsidRPr="00D44B89">
        <w:rPr>
          <w:rFonts w:asciiTheme="minorEastAsia" w:eastAsiaTheme="minorEastAsia" w:hAnsiTheme="minorEastAsia"/>
          <w:sz w:val="24"/>
        </w:rPr>
        <w:t>ls</w:t>
      </w:r>
      <w:proofErr w:type="spellEnd"/>
      <w:proofErr w:type="gramEnd"/>
      <w:r w:rsidRPr="00D44B89">
        <w:rPr>
          <w:rFonts w:asciiTheme="minorEastAsia" w:eastAsiaTheme="minorEastAsia" w:hAnsiTheme="minorEastAsia"/>
          <w:sz w:val="24"/>
        </w:rPr>
        <w:t xml:space="preserve"> path [watch]</w:t>
      </w:r>
    </w:p>
    <w:p w:rsidR="00B113F0" w:rsidRPr="00FF24B8" w:rsidRDefault="00B113F0" w:rsidP="00C9137F">
      <w:pPr>
        <w:spacing w:line="360" w:lineRule="auto"/>
        <w:ind w:firstLineChars="200" w:firstLine="480"/>
        <w:rPr>
          <w:rFonts w:asciiTheme="minorEastAsia" w:eastAsiaTheme="minorEastAsia" w:hAnsiTheme="minorEastAsia"/>
          <w:sz w:val="24"/>
        </w:rPr>
      </w:pPr>
      <w:r w:rsidRPr="00D44B89">
        <w:rPr>
          <w:rFonts w:asciiTheme="minorEastAsia" w:eastAsiaTheme="minorEastAsia" w:hAnsiTheme="minorEastAsia"/>
          <w:sz w:val="24"/>
        </w:rPr>
        <w:t xml:space="preserve">　　</w:t>
      </w:r>
      <w:proofErr w:type="gramStart"/>
      <w:r w:rsidRPr="00D44B89">
        <w:rPr>
          <w:rFonts w:asciiTheme="minorEastAsia" w:eastAsiaTheme="minorEastAsia" w:hAnsiTheme="minorEastAsia"/>
          <w:sz w:val="24"/>
        </w:rPr>
        <w:t>get</w:t>
      </w:r>
      <w:proofErr w:type="gramEnd"/>
      <w:r w:rsidRPr="00D44B89">
        <w:rPr>
          <w:rFonts w:asciiTheme="minorEastAsia" w:eastAsiaTheme="minorEastAsia" w:hAnsiTheme="minorEastAsia"/>
          <w:sz w:val="24"/>
        </w:rPr>
        <w:t xml:space="preserve"> path [watch]</w:t>
      </w:r>
    </w:p>
    <w:p w:rsidR="00B113F0" w:rsidRDefault="00B113F0" w:rsidP="00C9137F">
      <w:pPr>
        <w:spacing w:line="360" w:lineRule="auto"/>
        <w:ind w:firstLineChars="200" w:firstLine="480"/>
        <w:rPr>
          <w:rFonts w:asciiTheme="minorEastAsia" w:eastAsiaTheme="minorEastAsia" w:hAnsiTheme="minorEastAsia"/>
          <w:sz w:val="24"/>
        </w:rPr>
      </w:pPr>
      <w:r w:rsidRPr="00D44B89">
        <w:rPr>
          <w:rFonts w:asciiTheme="minorEastAsia" w:eastAsiaTheme="minorEastAsia" w:hAnsiTheme="minorEastAsia"/>
          <w:sz w:val="24"/>
        </w:rPr>
        <w:t xml:space="preserve">　　</w:t>
      </w:r>
      <w:proofErr w:type="gramStart"/>
      <w:r w:rsidRPr="00D44B89">
        <w:rPr>
          <w:rFonts w:asciiTheme="minorEastAsia" w:eastAsiaTheme="minorEastAsia" w:hAnsiTheme="minorEastAsia"/>
          <w:sz w:val="24"/>
        </w:rPr>
        <w:t>ls2</w:t>
      </w:r>
      <w:proofErr w:type="gramEnd"/>
      <w:r w:rsidRPr="00D44B89">
        <w:rPr>
          <w:rFonts w:asciiTheme="minorEastAsia" w:eastAsiaTheme="minorEastAsia" w:hAnsiTheme="minorEastAsia"/>
          <w:sz w:val="24"/>
        </w:rPr>
        <w:t xml:space="preserve"> path [watch]</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70667802" wp14:editId="2616E767">
            <wp:extent cx="5274310" cy="1446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46530"/>
                    </a:xfrm>
                    <a:prstGeom prst="rect">
                      <a:avLst/>
                    </a:prstGeom>
                  </pic:spPr>
                </pic:pic>
              </a:graphicData>
            </a:graphic>
          </wp:inline>
        </w:drawing>
      </w:r>
    </w:p>
    <w:p w:rsidR="00B113F0" w:rsidRDefault="00B113F0" w:rsidP="00C9137F">
      <w:pPr>
        <w:spacing w:line="360" w:lineRule="auto"/>
        <w:ind w:firstLineChars="200" w:firstLine="480"/>
        <w:rPr>
          <w:rFonts w:asciiTheme="minorEastAsia" w:eastAsiaTheme="minorEastAsia" w:hAnsiTheme="minorEastAsia"/>
          <w:sz w:val="24"/>
        </w:rPr>
      </w:pPr>
    </w:p>
    <w:p w:rsidR="00B113F0" w:rsidRDefault="00B113F0" w:rsidP="00C9137F">
      <w:pPr>
        <w:rPr>
          <w:rFonts w:asciiTheme="minorEastAsia" w:eastAsiaTheme="minorEastAsia" w:hAnsiTheme="minorEastAsia"/>
          <w:color w:val="FF0000"/>
          <w:sz w:val="28"/>
          <w:shd w:val="pct15" w:color="auto" w:fill="FFFFFF"/>
        </w:rPr>
      </w:pPr>
      <w:r>
        <w:rPr>
          <w:rFonts w:asciiTheme="minorEastAsia" w:eastAsiaTheme="minorEastAsia" w:hAnsiTheme="minorEastAsia"/>
          <w:color w:val="FF0000"/>
          <w:sz w:val="28"/>
          <w:shd w:val="pct15" w:color="auto" w:fill="FFFFFF"/>
        </w:rPr>
        <w:t>更新</w:t>
      </w:r>
      <w:r w:rsidRPr="008A2362">
        <w:rPr>
          <w:rFonts w:asciiTheme="minorEastAsia" w:eastAsiaTheme="minorEastAsia" w:hAnsiTheme="minorEastAsia"/>
          <w:color w:val="FF0000"/>
          <w:sz w:val="28"/>
          <w:shd w:val="pct15" w:color="auto" w:fill="FFFFFF"/>
        </w:rPr>
        <w:t>节点</w:t>
      </w:r>
    </w:p>
    <w:p w:rsidR="00B113F0" w:rsidRDefault="00B113F0" w:rsidP="00C9137F">
      <w:pPr>
        <w:spacing w:line="360" w:lineRule="auto"/>
        <w:ind w:firstLineChars="200" w:firstLine="480"/>
        <w:rPr>
          <w:rFonts w:asciiTheme="minorEastAsia" w:eastAsiaTheme="minorEastAsia" w:hAnsiTheme="minorEastAsia"/>
          <w:sz w:val="24"/>
        </w:rPr>
      </w:pPr>
      <w:proofErr w:type="gramStart"/>
      <w:r w:rsidRPr="003C396F">
        <w:rPr>
          <w:rFonts w:asciiTheme="minorEastAsia" w:eastAsiaTheme="minorEastAsia" w:hAnsiTheme="minorEastAsia"/>
          <w:sz w:val="24"/>
        </w:rPr>
        <w:t>set</w:t>
      </w:r>
      <w:proofErr w:type="gramEnd"/>
      <w:r w:rsidRPr="003C396F">
        <w:rPr>
          <w:rFonts w:asciiTheme="minorEastAsia" w:eastAsiaTheme="minorEastAsia" w:hAnsiTheme="minorEastAsia"/>
          <w:sz w:val="24"/>
        </w:rPr>
        <w:t xml:space="preserve"> path data [version]</w:t>
      </w:r>
    </w:p>
    <w:p w:rsidR="00B113F0" w:rsidRDefault="00B113F0" w:rsidP="00C9137F">
      <w:pPr>
        <w:spacing w:line="360" w:lineRule="auto"/>
        <w:ind w:firstLineChars="200" w:firstLine="480"/>
        <w:rPr>
          <w:rFonts w:asciiTheme="minorEastAsia" w:eastAsiaTheme="minorEastAsia" w:hAnsiTheme="minorEastAsia"/>
          <w:sz w:val="24"/>
        </w:rPr>
      </w:pPr>
      <w:r w:rsidRPr="0082554A">
        <w:rPr>
          <w:rFonts w:asciiTheme="minorEastAsia" w:eastAsiaTheme="minorEastAsia" w:hAnsiTheme="minorEastAsia" w:hint="eastAsia"/>
          <w:sz w:val="24"/>
        </w:rPr>
        <w:t>data就是要更新的新内容，version表示数据版本</w:t>
      </w:r>
      <w:r>
        <w:rPr>
          <w:rFonts w:asciiTheme="minorEastAsia" w:eastAsiaTheme="minorEastAsia" w:hAnsiTheme="minorEastAsia" w:hint="eastAsia"/>
          <w:sz w:val="24"/>
        </w:rPr>
        <w:t>。</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57B82BDD" wp14:editId="4F77A822">
            <wp:extent cx="4503420" cy="16230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3811" cy="1623201"/>
                    </a:xfrm>
                    <a:prstGeom prst="rect">
                      <a:avLst/>
                    </a:prstGeom>
                  </pic:spPr>
                </pic:pic>
              </a:graphicData>
            </a:graphic>
          </wp:inline>
        </w:drawing>
      </w:r>
    </w:p>
    <w:p w:rsidR="00B113F0" w:rsidRDefault="00B113F0" w:rsidP="00C9137F">
      <w:pPr>
        <w:spacing w:line="360" w:lineRule="auto"/>
        <w:ind w:firstLineChars="200" w:firstLine="480"/>
        <w:rPr>
          <w:rFonts w:asciiTheme="minorEastAsia" w:eastAsiaTheme="minorEastAsia" w:hAnsiTheme="minorEastAsia"/>
          <w:sz w:val="24"/>
        </w:rPr>
      </w:pPr>
      <w:r w:rsidRPr="005B565D">
        <w:rPr>
          <w:rFonts w:asciiTheme="minorEastAsia" w:eastAsiaTheme="minorEastAsia" w:hAnsiTheme="minorEastAsia" w:hint="eastAsia"/>
          <w:sz w:val="24"/>
        </w:rPr>
        <w:t>现在</w:t>
      </w:r>
      <w:proofErr w:type="spellStart"/>
      <w:r w:rsidRPr="005B565D">
        <w:rPr>
          <w:rFonts w:asciiTheme="minorEastAsia" w:eastAsiaTheme="minorEastAsia" w:hAnsiTheme="minorEastAsia" w:hint="eastAsia"/>
          <w:sz w:val="24"/>
        </w:rPr>
        <w:t>dataVersion</w:t>
      </w:r>
      <w:proofErr w:type="spellEnd"/>
      <w:r w:rsidRPr="005B565D">
        <w:rPr>
          <w:rFonts w:asciiTheme="minorEastAsia" w:eastAsiaTheme="minorEastAsia" w:hAnsiTheme="minorEastAsia" w:hint="eastAsia"/>
          <w:sz w:val="24"/>
        </w:rPr>
        <w:t>已经变为1了，表示进行了更新。</w:t>
      </w:r>
    </w:p>
    <w:p w:rsidR="00B113F0" w:rsidRDefault="00B113F0" w:rsidP="00C9137F">
      <w:pPr>
        <w:spacing w:line="360" w:lineRule="auto"/>
        <w:ind w:firstLineChars="200" w:firstLine="480"/>
        <w:rPr>
          <w:rFonts w:asciiTheme="minorEastAsia" w:eastAsiaTheme="minorEastAsia" w:hAnsiTheme="minorEastAsia"/>
          <w:sz w:val="24"/>
        </w:rPr>
      </w:pPr>
    </w:p>
    <w:p w:rsidR="00B113F0" w:rsidRDefault="00B113F0" w:rsidP="00C9137F">
      <w:pPr>
        <w:rPr>
          <w:rFonts w:asciiTheme="minorEastAsia" w:eastAsiaTheme="minorEastAsia" w:hAnsiTheme="minorEastAsia"/>
          <w:color w:val="FF0000"/>
          <w:sz w:val="28"/>
          <w:shd w:val="pct15" w:color="auto" w:fill="FFFFFF"/>
        </w:rPr>
      </w:pPr>
      <w:r>
        <w:rPr>
          <w:rFonts w:asciiTheme="minorEastAsia" w:eastAsiaTheme="minorEastAsia" w:hAnsiTheme="minorEastAsia"/>
          <w:color w:val="FF0000"/>
          <w:sz w:val="28"/>
          <w:shd w:val="pct15" w:color="auto" w:fill="FFFFFF"/>
        </w:rPr>
        <w:t>删除</w:t>
      </w:r>
      <w:r w:rsidRPr="008A2362">
        <w:rPr>
          <w:rFonts w:asciiTheme="minorEastAsia" w:eastAsiaTheme="minorEastAsia" w:hAnsiTheme="minorEastAsia"/>
          <w:color w:val="FF0000"/>
          <w:sz w:val="28"/>
          <w:shd w:val="pct15" w:color="auto" w:fill="FFFFFF"/>
        </w:rPr>
        <w:t>节点</w:t>
      </w:r>
    </w:p>
    <w:p w:rsidR="00B113F0" w:rsidRDefault="00B113F0" w:rsidP="00C9137F">
      <w:pPr>
        <w:spacing w:line="360" w:lineRule="auto"/>
        <w:ind w:firstLineChars="200" w:firstLine="480"/>
        <w:rPr>
          <w:rFonts w:asciiTheme="minorEastAsia" w:eastAsiaTheme="minorEastAsia" w:hAnsiTheme="minorEastAsia"/>
          <w:sz w:val="24"/>
        </w:rPr>
      </w:pPr>
      <w:proofErr w:type="gramStart"/>
      <w:r w:rsidRPr="00750983">
        <w:rPr>
          <w:rFonts w:asciiTheme="minorEastAsia" w:eastAsiaTheme="minorEastAsia" w:hAnsiTheme="minorEastAsia"/>
          <w:sz w:val="24"/>
        </w:rPr>
        <w:t>delete</w:t>
      </w:r>
      <w:proofErr w:type="gramEnd"/>
      <w:r w:rsidRPr="00750983">
        <w:rPr>
          <w:rFonts w:asciiTheme="minorEastAsia" w:eastAsiaTheme="minorEastAsia" w:hAnsiTheme="minorEastAsia"/>
          <w:sz w:val="24"/>
        </w:rPr>
        <w:t xml:space="preserve"> path [version]</w:t>
      </w:r>
    </w:p>
    <w:p w:rsidR="00B113F0" w:rsidRDefault="00B113F0" w:rsidP="00C9137F">
      <w:pPr>
        <w:spacing w:line="360" w:lineRule="auto"/>
        <w:ind w:firstLineChars="200" w:firstLine="480"/>
        <w:rPr>
          <w:rFonts w:asciiTheme="minorEastAsia" w:eastAsiaTheme="minorEastAsia" w:hAnsiTheme="minorEastAsia"/>
          <w:sz w:val="24"/>
        </w:rPr>
      </w:pPr>
      <w:r w:rsidRPr="003C220C">
        <w:rPr>
          <w:rFonts w:asciiTheme="minorEastAsia" w:eastAsiaTheme="minorEastAsia" w:hAnsiTheme="minorEastAsia" w:hint="eastAsia"/>
          <w:sz w:val="24"/>
          <w:shd w:val="pct15" w:color="auto" w:fill="FFFFFF"/>
        </w:rPr>
        <w:t>若删除节点存在子节点，那么无法删除该节点，必须先删除子节点，再删除父节点</w:t>
      </w:r>
      <w:r>
        <w:rPr>
          <w:rFonts w:asciiTheme="minorEastAsia" w:eastAsiaTheme="minorEastAsia" w:hAnsiTheme="minorEastAsia" w:hint="eastAsia"/>
          <w:sz w:val="24"/>
        </w:rPr>
        <w:t>。</w:t>
      </w:r>
    </w:p>
    <w:p w:rsidR="00B113F0" w:rsidRPr="005B1708" w:rsidRDefault="00B113F0" w:rsidP="00C9137F">
      <w:pPr>
        <w:spacing w:line="360" w:lineRule="auto"/>
        <w:ind w:firstLineChars="200" w:firstLine="480"/>
        <w:rPr>
          <w:rFonts w:asciiTheme="minorEastAsia" w:eastAsiaTheme="minorEastAsia" w:hAnsiTheme="minorEastAsia"/>
          <w:sz w:val="24"/>
        </w:rPr>
      </w:pPr>
      <w:proofErr w:type="spellStart"/>
      <w:r w:rsidRPr="005B1708">
        <w:rPr>
          <w:rFonts w:asciiTheme="minorEastAsia" w:eastAsiaTheme="minorEastAsia" w:hAnsiTheme="minorEastAsia"/>
          <w:sz w:val="24"/>
        </w:rPr>
        <w:t>Rmr</w:t>
      </w:r>
      <w:proofErr w:type="spellEnd"/>
      <w:r>
        <w:rPr>
          <w:rFonts w:asciiTheme="minorEastAsia" w:eastAsiaTheme="minorEastAsia" w:hAnsiTheme="minorEastAsia"/>
          <w:sz w:val="24"/>
        </w:rPr>
        <w:t xml:space="preserve"> path</w:t>
      </w:r>
    </w:p>
    <w:p w:rsidR="00B113F0" w:rsidRDefault="00B113F0" w:rsidP="00C9137F">
      <w:pPr>
        <w:spacing w:line="360" w:lineRule="auto"/>
        <w:ind w:firstLineChars="200" w:firstLine="480"/>
        <w:rPr>
          <w:rFonts w:asciiTheme="minorEastAsia" w:eastAsiaTheme="minorEastAsia" w:hAnsiTheme="minorEastAsia"/>
          <w:sz w:val="24"/>
        </w:rPr>
      </w:pPr>
      <w:r w:rsidRPr="005B1708">
        <w:rPr>
          <w:rFonts w:asciiTheme="minorEastAsia" w:eastAsiaTheme="minorEastAsia" w:hAnsiTheme="minorEastAsia" w:hint="eastAsia"/>
          <w:sz w:val="24"/>
        </w:rPr>
        <w:t>可以递归删除节点</w:t>
      </w:r>
      <w:r>
        <w:rPr>
          <w:rFonts w:asciiTheme="minorEastAsia" w:eastAsiaTheme="minorEastAsia" w:hAnsiTheme="minorEastAsia" w:hint="eastAsia"/>
          <w:sz w:val="24"/>
        </w:rPr>
        <w:t>。</w:t>
      </w:r>
    </w:p>
    <w:p w:rsidR="00B113F0" w:rsidRDefault="00B113F0" w:rsidP="00C9137F">
      <w:pPr>
        <w:rPr>
          <w:rFonts w:asciiTheme="minorEastAsia" w:eastAsiaTheme="minorEastAsia" w:hAnsiTheme="minorEastAsia"/>
          <w:color w:val="FF0000"/>
          <w:sz w:val="28"/>
          <w:shd w:val="pct15" w:color="auto" w:fill="FFFFFF"/>
        </w:rPr>
      </w:pPr>
      <w:proofErr w:type="gramStart"/>
      <w:r>
        <w:rPr>
          <w:rFonts w:asciiTheme="minorEastAsia" w:eastAsiaTheme="minorEastAsia" w:hAnsiTheme="minorEastAsia"/>
          <w:color w:val="FF0000"/>
          <w:sz w:val="28"/>
          <w:shd w:val="pct15" w:color="auto" w:fill="FFFFFF"/>
        </w:rPr>
        <w:lastRenderedPageBreak/>
        <w:t>q</w:t>
      </w:r>
      <w:r w:rsidRPr="003E1C4E">
        <w:rPr>
          <w:rFonts w:asciiTheme="minorEastAsia" w:eastAsiaTheme="minorEastAsia" w:hAnsiTheme="minorEastAsia"/>
          <w:color w:val="FF0000"/>
          <w:sz w:val="28"/>
          <w:shd w:val="pct15" w:color="auto" w:fill="FFFFFF"/>
        </w:rPr>
        <w:t>uota</w:t>
      </w:r>
      <w:proofErr w:type="gramEnd"/>
    </w:p>
    <w:p w:rsidR="00B113F0" w:rsidRDefault="00B113F0" w:rsidP="00C9137F">
      <w:pPr>
        <w:spacing w:line="360" w:lineRule="auto"/>
        <w:ind w:firstLineChars="200" w:firstLine="480"/>
        <w:rPr>
          <w:rFonts w:asciiTheme="minorEastAsia" w:eastAsiaTheme="minorEastAsia" w:hAnsiTheme="minorEastAsia"/>
          <w:sz w:val="24"/>
        </w:rPr>
      </w:pPr>
      <w:proofErr w:type="spellStart"/>
      <w:r w:rsidRPr="00FF0DCA">
        <w:rPr>
          <w:rFonts w:asciiTheme="minorEastAsia" w:eastAsiaTheme="minorEastAsia" w:hAnsiTheme="minorEastAsia"/>
          <w:sz w:val="24"/>
        </w:rPr>
        <w:t>setquota</w:t>
      </w:r>
      <w:proofErr w:type="spellEnd"/>
      <w:r w:rsidRPr="00FF0DCA">
        <w:rPr>
          <w:rFonts w:asciiTheme="minorEastAsia" w:eastAsiaTheme="minorEastAsia" w:hAnsiTheme="minorEastAsia"/>
          <w:sz w:val="24"/>
        </w:rPr>
        <w:t xml:space="preserve"> -n|-b </w:t>
      </w:r>
      <w:proofErr w:type="spellStart"/>
      <w:r w:rsidRPr="00FF0DCA">
        <w:rPr>
          <w:rFonts w:asciiTheme="minorEastAsia" w:eastAsiaTheme="minorEastAsia" w:hAnsiTheme="minorEastAsia"/>
          <w:sz w:val="24"/>
        </w:rPr>
        <w:t>val</w:t>
      </w:r>
      <w:proofErr w:type="spellEnd"/>
      <w:r w:rsidRPr="00FF0DCA">
        <w:rPr>
          <w:rFonts w:asciiTheme="minorEastAsia" w:eastAsiaTheme="minorEastAsia" w:hAnsiTheme="minorEastAsia"/>
          <w:sz w:val="24"/>
        </w:rPr>
        <w:t xml:space="preserve"> path</w:t>
      </w:r>
      <w:r>
        <w:rPr>
          <w:rFonts w:asciiTheme="minorEastAsia" w:eastAsiaTheme="minorEastAsia" w:hAnsiTheme="minorEastAsia"/>
          <w:sz w:val="24"/>
        </w:rPr>
        <w:t xml:space="preserve">  </w:t>
      </w:r>
      <w:r w:rsidRPr="007E11BB">
        <w:rPr>
          <w:rFonts w:asciiTheme="minorEastAsia" w:eastAsiaTheme="minorEastAsia" w:hAnsiTheme="minorEastAsia" w:hint="eastAsia"/>
          <w:sz w:val="24"/>
        </w:rPr>
        <w:t>对节点增加限制</w:t>
      </w:r>
      <w:r>
        <w:rPr>
          <w:rFonts w:asciiTheme="minorEastAsia" w:eastAsiaTheme="minorEastAsia" w:hAnsiTheme="minorEastAsia" w:hint="eastAsia"/>
          <w:sz w:val="24"/>
        </w:rPr>
        <w:t>。</w:t>
      </w:r>
    </w:p>
    <w:p w:rsidR="00B113F0" w:rsidRPr="0007598F" w:rsidRDefault="00B113F0" w:rsidP="00C9137F">
      <w:pPr>
        <w:spacing w:line="360" w:lineRule="auto"/>
        <w:ind w:leftChars="500" w:left="1050" w:firstLineChars="200" w:firstLine="480"/>
        <w:rPr>
          <w:rFonts w:asciiTheme="minorEastAsia" w:eastAsiaTheme="minorEastAsia" w:hAnsiTheme="minorEastAsia"/>
          <w:sz w:val="24"/>
        </w:rPr>
      </w:pPr>
      <w:r w:rsidRPr="0007598F">
        <w:rPr>
          <w:rFonts w:asciiTheme="minorEastAsia" w:eastAsiaTheme="minorEastAsia" w:hAnsiTheme="minorEastAsia" w:hint="eastAsia"/>
          <w:sz w:val="24"/>
        </w:rPr>
        <w:t>n:表示子节点的最大个数</w:t>
      </w:r>
    </w:p>
    <w:p w:rsidR="00B113F0" w:rsidRPr="0007598F" w:rsidRDefault="00B113F0" w:rsidP="00C9137F">
      <w:pPr>
        <w:spacing w:line="360" w:lineRule="auto"/>
        <w:ind w:leftChars="500" w:left="1050" w:firstLineChars="200" w:firstLine="480"/>
        <w:rPr>
          <w:rFonts w:asciiTheme="minorEastAsia" w:eastAsiaTheme="minorEastAsia" w:hAnsiTheme="minorEastAsia"/>
          <w:sz w:val="24"/>
        </w:rPr>
      </w:pPr>
      <w:r w:rsidRPr="0007598F">
        <w:rPr>
          <w:rFonts w:asciiTheme="minorEastAsia" w:eastAsiaTheme="minorEastAsia" w:hAnsiTheme="minorEastAsia" w:hint="eastAsia"/>
          <w:sz w:val="24"/>
        </w:rPr>
        <w:t>b:表示数据值的最大长度</w:t>
      </w:r>
    </w:p>
    <w:p w:rsidR="00B113F0" w:rsidRPr="0007598F" w:rsidRDefault="00B113F0" w:rsidP="00C9137F">
      <w:pPr>
        <w:spacing w:line="360" w:lineRule="auto"/>
        <w:ind w:leftChars="500" w:left="1050" w:firstLineChars="200" w:firstLine="480"/>
        <w:rPr>
          <w:rFonts w:asciiTheme="minorEastAsia" w:eastAsiaTheme="minorEastAsia" w:hAnsiTheme="minorEastAsia"/>
          <w:sz w:val="24"/>
        </w:rPr>
      </w:pPr>
      <w:proofErr w:type="spellStart"/>
      <w:r w:rsidRPr="0007598F">
        <w:rPr>
          <w:rFonts w:asciiTheme="minorEastAsia" w:eastAsiaTheme="minorEastAsia" w:hAnsiTheme="minorEastAsia" w:hint="eastAsia"/>
          <w:sz w:val="24"/>
        </w:rPr>
        <w:t>val</w:t>
      </w:r>
      <w:proofErr w:type="spellEnd"/>
      <w:r w:rsidRPr="0007598F">
        <w:rPr>
          <w:rFonts w:asciiTheme="minorEastAsia" w:eastAsiaTheme="minorEastAsia" w:hAnsiTheme="minorEastAsia" w:hint="eastAsia"/>
          <w:sz w:val="24"/>
        </w:rPr>
        <w:t>:子节点最大个数或数据值的最大长度</w:t>
      </w:r>
    </w:p>
    <w:p w:rsidR="00B113F0" w:rsidRDefault="00B113F0" w:rsidP="00C9137F">
      <w:pPr>
        <w:spacing w:line="360" w:lineRule="auto"/>
        <w:ind w:leftChars="500" w:left="1050" w:firstLineChars="200" w:firstLine="480"/>
        <w:rPr>
          <w:rFonts w:asciiTheme="minorEastAsia" w:eastAsiaTheme="minorEastAsia" w:hAnsiTheme="minorEastAsia"/>
          <w:sz w:val="24"/>
        </w:rPr>
      </w:pPr>
      <w:r w:rsidRPr="0007598F">
        <w:rPr>
          <w:rFonts w:asciiTheme="minorEastAsia" w:eastAsiaTheme="minorEastAsia" w:hAnsiTheme="minorEastAsia" w:hint="eastAsia"/>
          <w:sz w:val="24"/>
        </w:rPr>
        <w:t>path:节点路径</w:t>
      </w:r>
    </w:p>
    <w:p w:rsidR="00B113F0" w:rsidRDefault="00B113F0" w:rsidP="00C9137F">
      <w:pPr>
        <w:spacing w:line="360" w:lineRule="auto"/>
        <w:ind w:firstLine="420"/>
        <w:rPr>
          <w:rFonts w:asciiTheme="minorEastAsia" w:eastAsiaTheme="minorEastAsia" w:hAnsiTheme="minorEastAsia"/>
          <w:sz w:val="24"/>
        </w:rPr>
      </w:pPr>
      <w:r>
        <w:rPr>
          <w:noProof/>
        </w:rPr>
        <w:drawing>
          <wp:inline distT="0" distB="0" distL="0" distR="0" wp14:anchorId="3C79FAF1" wp14:editId="2E9CBA2E">
            <wp:extent cx="4770533" cy="3810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0533" cy="381033"/>
                    </a:xfrm>
                    <a:prstGeom prst="rect">
                      <a:avLst/>
                    </a:prstGeom>
                  </pic:spPr>
                </pic:pic>
              </a:graphicData>
            </a:graphic>
          </wp:inline>
        </w:drawing>
      </w:r>
    </w:p>
    <w:p w:rsidR="00B113F0" w:rsidRDefault="00B113F0" w:rsidP="00C9137F">
      <w:pPr>
        <w:spacing w:line="360" w:lineRule="auto"/>
        <w:rPr>
          <w:rFonts w:asciiTheme="minorEastAsia" w:eastAsiaTheme="minorEastAsia" w:hAnsiTheme="minorEastAsia"/>
          <w:sz w:val="24"/>
        </w:rPr>
      </w:pPr>
      <w:r>
        <w:rPr>
          <w:rFonts w:asciiTheme="minorEastAsia" w:eastAsiaTheme="minorEastAsia" w:hAnsiTheme="minorEastAsia"/>
          <w:sz w:val="24"/>
        </w:rPr>
        <w:tab/>
      </w:r>
    </w:p>
    <w:p w:rsidR="00B113F0" w:rsidRDefault="00B113F0" w:rsidP="00C9137F">
      <w:pPr>
        <w:spacing w:line="360" w:lineRule="auto"/>
        <w:ind w:firstLine="420"/>
        <w:rPr>
          <w:rFonts w:asciiTheme="minorEastAsia" w:eastAsiaTheme="minorEastAsia" w:hAnsiTheme="minorEastAsia"/>
          <w:sz w:val="24"/>
        </w:rPr>
      </w:pPr>
      <w:proofErr w:type="spellStart"/>
      <w:r w:rsidRPr="00E76280">
        <w:rPr>
          <w:rFonts w:asciiTheme="minorEastAsia" w:eastAsiaTheme="minorEastAsia" w:hAnsiTheme="minorEastAsia"/>
          <w:sz w:val="24"/>
        </w:rPr>
        <w:t>listquota</w:t>
      </w:r>
      <w:proofErr w:type="spellEnd"/>
      <w:r w:rsidRPr="00E76280">
        <w:rPr>
          <w:rFonts w:asciiTheme="minorEastAsia" w:eastAsiaTheme="minorEastAsia" w:hAnsiTheme="minorEastAsia"/>
          <w:sz w:val="24"/>
        </w:rPr>
        <w:t xml:space="preserve"> path</w:t>
      </w:r>
      <w:r>
        <w:rPr>
          <w:rFonts w:asciiTheme="minorEastAsia" w:eastAsiaTheme="minorEastAsia" w:hAnsiTheme="minorEastAsia"/>
          <w:sz w:val="24"/>
        </w:rPr>
        <w:t xml:space="preserve">  </w:t>
      </w:r>
      <w:r w:rsidRPr="00E76280">
        <w:rPr>
          <w:rFonts w:asciiTheme="minorEastAsia" w:eastAsiaTheme="minorEastAsia" w:hAnsiTheme="minorEastAsia" w:hint="eastAsia"/>
          <w:sz w:val="24"/>
        </w:rPr>
        <w:t>列出指定节点的quota</w:t>
      </w:r>
    </w:p>
    <w:p w:rsidR="00B113F0" w:rsidRDefault="00B113F0"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4D9F4D41" wp14:editId="73638895">
            <wp:extent cx="5212532" cy="640135"/>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2532" cy="640135"/>
                    </a:xfrm>
                    <a:prstGeom prst="rect">
                      <a:avLst/>
                    </a:prstGeom>
                  </pic:spPr>
                </pic:pic>
              </a:graphicData>
            </a:graphic>
          </wp:inline>
        </w:drawing>
      </w:r>
    </w:p>
    <w:p w:rsidR="00B113F0" w:rsidRDefault="00B113F0" w:rsidP="00C9137F">
      <w:pPr>
        <w:spacing w:line="360" w:lineRule="auto"/>
        <w:ind w:firstLineChars="200" w:firstLine="480"/>
        <w:rPr>
          <w:rFonts w:asciiTheme="minorEastAsia" w:eastAsiaTheme="minorEastAsia" w:hAnsiTheme="minorEastAsia"/>
          <w:sz w:val="24"/>
        </w:rPr>
      </w:pPr>
      <w:r w:rsidRPr="00D92C7F">
        <w:rPr>
          <w:rFonts w:asciiTheme="minorEastAsia" w:eastAsiaTheme="minorEastAsia" w:hAnsiTheme="minorEastAsia" w:hint="eastAsia"/>
          <w:sz w:val="24"/>
        </w:rPr>
        <w:t>子节点个数为2,数据长度-1表示没限制</w:t>
      </w:r>
    </w:p>
    <w:p w:rsidR="00B113F0" w:rsidRDefault="00B113F0" w:rsidP="00C9137F">
      <w:pPr>
        <w:spacing w:line="360" w:lineRule="auto"/>
        <w:ind w:left="360" w:firstLineChars="50" w:firstLine="120"/>
        <w:rPr>
          <w:rFonts w:asciiTheme="minorEastAsia" w:eastAsiaTheme="minorEastAsia" w:hAnsiTheme="minorEastAsia"/>
          <w:sz w:val="24"/>
        </w:rPr>
      </w:pPr>
      <w:proofErr w:type="spellStart"/>
      <w:r w:rsidRPr="00AF501E">
        <w:rPr>
          <w:rFonts w:asciiTheme="minorEastAsia" w:eastAsiaTheme="minorEastAsia" w:hAnsiTheme="minorEastAsia"/>
          <w:sz w:val="24"/>
        </w:rPr>
        <w:t>delquota</w:t>
      </w:r>
      <w:proofErr w:type="spellEnd"/>
      <w:r w:rsidRPr="00AF501E">
        <w:rPr>
          <w:rFonts w:asciiTheme="minorEastAsia" w:eastAsiaTheme="minorEastAsia" w:hAnsiTheme="minorEastAsia"/>
          <w:sz w:val="24"/>
        </w:rPr>
        <w:t xml:space="preserve"> [-n|-b] path</w:t>
      </w:r>
      <w:r>
        <w:rPr>
          <w:rFonts w:asciiTheme="minorEastAsia" w:eastAsiaTheme="minorEastAsia" w:hAnsiTheme="minorEastAsia"/>
          <w:sz w:val="24"/>
        </w:rPr>
        <w:t xml:space="preserve">  </w:t>
      </w:r>
      <w:r w:rsidRPr="00C32361">
        <w:rPr>
          <w:rFonts w:asciiTheme="minorEastAsia" w:eastAsiaTheme="minorEastAsia" w:hAnsiTheme="minorEastAsia" w:hint="eastAsia"/>
          <w:sz w:val="24"/>
        </w:rPr>
        <w:t>删除quota</w:t>
      </w:r>
    </w:p>
    <w:p w:rsidR="00B113F0" w:rsidRDefault="00B113F0" w:rsidP="00C9137F">
      <w:pPr>
        <w:spacing w:line="360" w:lineRule="auto"/>
        <w:ind w:left="360" w:firstLineChars="50" w:firstLine="120"/>
        <w:rPr>
          <w:rFonts w:asciiTheme="minorEastAsia" w:eastAsiaTheme="minorEastAsia" w:hAnsiTheme="minorEastAsia"/>
          <w:sz w:val="24"/>
        </w:rPr>
      </w:pPr>
    </w:p>
    <w:p w:rsidR="00B113F0" w:rsidRDefault="00B113F0" w:rsidP="00C9137F">
      <w:pPr>
        <w:rPr>
          <w:rFonts w:asciiTheme="minorEastAsia" w:eastAsiaTheme="minorEastAsia" w:hAnsiTheme="minorEastAsia"/>
          <w:color w:val="FF0000"/>
          <w:sz w:val="28"/>
          <w:shd w:val="pct15" w:color="auto" w:fill="FFFFFF"/>
        </w:rPr>
      </w:pPr>
      <w:r>
        <w:rPr>
          <w:rFonts w:asciiTheme="minorEastAsia" w:eastAsiaTheme="minorEastAsia" w:hAnsiTheme="minorEastAsia"/>
          <w:color w:val="FF0000"/>
          <w:sz w:val="28"/>
          <w:shd w:val="pct15" w:color="auto" w:fill="FFFFFF"/>
        </w:rPr>
        <w:t>其他命令</w:t>
      </w:r>
    </w:p>
    <w:p w:rsidR="00B113F0" w:rsidRDefault="00B113F0" w:rsidP="00C9137F">
      <w:pPr>
        <w:spacing w:line="360" w:lineRule="auto"/>
        <w:ind w:left="360" w:firstLineChars="50" w:firstLine="120"/>
        <w:rPr>
          <w:rFonts w:asciiTheme="minorEastAsia" w:eastAsiaTheme="minorEastAsia" w:hAnsiTheme="minorEastAsia"/>
          <w:sz w:val="24"/>
        </w:rPr>
      </w:pPr>
      <w:r w:rsidRPr="00100F9E">
        <w:rPr>
          <w:rFonts w:asciiTheme="minorEastAsia" w:eastAsiaTheme="minorEastAsia" w:hAnsiTheme="minorEastAsia" w:hint="eastAsia"/>
          <w:sz w:val="24"/>
        </w:rPr>
        <w:t>history : 列出命令历史</w:t>
      </w:r>
    </w:p>
    <w:p w:rsidR="00B113F0" w:rsidRPr="00100F9E" w:rsidRDefault="00B113F0" w:rsidP="00C9137F">
      <w:pPr>
        <w:spacing w:line="360" w:lineRule="auto"/>
        <w:ind w:left="360" w:firstLineChars="50" w:firstLine="105"/>
        <w:rPr>
          <w:rFonts w:asciiTheme="minorEastAsia" w:eastAsiaTheme="minorEastAsia" w:hAnsiTheme="minorEastAsia"/>
          <w:sz w:val="24"/>
        </w:rPr>
      </w:pPr>
      <w:r>
        <w:rPr>
          <w:noProof/>
        </w:rPr>
        <w:drawing>
          <wp:inline distT="0" distB="0" distL="0" distR="0" wp14:anchorId="4C7BB164" wp14:editId="40512D82">
            <wp:extent cx="3909060" cy="12725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9413" cy="1272655"/>
                    </a:xfrm>
                    <a:prstGeom prst="rect">
                      <a:avLst/>
                    </a:prstGeom>
                  </pic:spPr>
                </pic:pic>
              </a:graphicData>
            </a:graphic>
          </wp:inline>
        </w:drawing>
      </w:r>
    </w:p>
    <w:p w:rsidR="00B113F0" w:rsidRDefault="00B113F0"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r</w:t>
      </w:r>
      <w:r w:rsidRPr="00100F9E">
        <w:rPr>
          <w:rFonts w:asciiTheme="minorEastAsia" w:eastAsiaTheme="minorEastAsia" w:hAnsiTheme="minorEastAsia" w:hint="eastAsia"/>
          <w:sz w:val="24"/>
        </w:rPr>
        <w:t>edo</w:t>
      </w:r>
      <w:r>
        <w:rPr>
          <w:rFonts w:asciiTheme="minorEastAsia" w:eastAsiaTheme="minorEastAsia" w:hAnsiTheme="minorEastAsia" w:hint="eastAsia"/>
          <w:sz w:val="24"/>
        </w:rPr>
        <w:t>：</w:t>
      </w:r>
      <w:r w:rsidRPr="00100F9E">
        <w:rPr>
          <w:rFonts w:asciiTheme="minorEastAsia" w:eastAsiaTheme="minorEastAsia" w:hAnsiTheme="minorEastAsia" w:hint="eastAsia"/>
          <w:sz w:val="24"/>
        </w:rPr>
        <w:t>该命令可以重新执行指定命令编号的历史命令,命令编号可以通过history查看</w:t>
      </w:r>
    </w:p>
    <w:p w:rsidR="00B113F0" w:rsidRPr="00EC09B8" w:rsidRDefault="003F19DA"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C718A8" w:rsidRDefault="00CE360A" w:rsidP="00C9137F">
      <w:pPr>
        <w:pStyle w:val="2"/>
        <w:spacing w:before="0"/>
      </w:pPr>
      <w:bookmarkStart w:id="47" w:name="_Toc77616262"/>
      <w:r>
        <w:lastRenderedPageBreak/>
        <w:t>Z</w:t>
      </w:r>
      <w:r w:rsidR="00C718A8">
        <w:rPr>
          <w:rFonts w:hint="eastAsia"/>
        </w:rPr>
        <w:t>oo</w:t>
      </w:r>
      <w:r>
        <w:t>K</w:t>
      </w:r>
      <w:r w:rsidR="00C718A8">
        <w:rPr>
          <w:rFonts w:hint="eastAsia"/>
        </w:rPr>
        <w:t>eeper</w:t>
      </w:r>
      <w:r w:rsidR="00631F65">
        <w:rPr>
          <w:rFonts w:hint="eastAsia"/>
        </w:rPr>
        <w:t>数据模型</w:t>
      </w:r>
      <w:bookmarkEnd w:id="47"/>
    </w:p>
    <w:p w:rsidR="00A929BE" w:rsidRDefault="00631F65" w:rsidP="00C9137F">
      <w:pPr>
        <w:spacing w:line="360" w:lineRule="auto"/>
        <w:ind w:firstLine="420"/>
        <w:rPr>
          <w:rFonts w:asciiTheme="minorEastAsia" w:eastAsiaTheme="minorEastAsia" w:hAnsiTheme="minorEastAsia"/>
          <w:sz w:val="24"/>
        </w:rPr>
      </w:pPr>
      <w:r w:rsidRPr="00631F65">
        <w:rPr>
          <w:rFonts w:asciiTheme="minorEastAsia" w:eastAsiaTheme="minorEastAsia" w:hAnsiTheme="minorEastAsia" w:hint="eastAsia"/>
          <w:sz w:val="24"/>
        </w:rPr>
        <w:t>ZooKeeper</w:t>
      </w:r>
      <w:r w:rsidR="00A929BE">
        <w:rPr>
          <w:rFonts w:asciiTheme="minorEastAsia" w:eastAsiaTheme="minorEastAsia" w:hAnsiTheme="minorEastAsia" w:hint="eastAsia"/>
          <w:sz w:val="24"/>
        </w:rPr>
        <w:t>的数据模型，在结构上和标准文件系统的非常相似，</w:t>
      </w:r>
      <w:r w:rsidR="00A929BE" w:rsidRPr="005D0ECF">
        <w:rPr>
          <w:rFonts w:asciiTheme="minorEastAsia" w:eastAsiaTheme="minorEastAsia" w:hAnsiTheme="minorEastAsia" w:hint="eastAsia"/>
          <w:sz w:val="24"/>
        </w:rPr>
        <w:t>拥有一个层次的命名空间</w:t>
      </w:r>
      <w:r w:rsidR="00A929BE">
        <w:rPr>
          <w:rFonts w:asciiTheme="minorEastAsia" w:eastAsiaTheme="minorEastAsia" w:hAnsiTheme="minorEastAsia" w:hint="eastAsia"/>
          <w:sz w:val="24"/>
        </w:rPr>
        <w:t>，都是采用</w:t>
      </w:r>
      <w:r w:rsidRPr="00A929BE">
        <w:rPr>
          <w:rFonts w:asciiTheme="minorEastAsia" w:eastAsiaTheme="minorEastAsia" w:hAnsiTheme="minorEastAsia" w:hint="eastAsia"/>
          <w:sz w:val="24"/>
          <w:shd w:val="pct15" w:color="auto" w:fill="FFFFFF"/>
        </w:rPr>
        <w:t>树形层次结构</w:t>
      </w:r>
      <w:r w:rsidRPr="00631F65">
        <w:rPr>
          <w:rFonts w:asciiTheme="minorEastAsia" w:eastAsiaTheme="minorEastAsia" w:hAnsiTheme="minorEastAsia" w:hint="eastAsia"/>
          <w:sz w:val="24"/>
        </w:rPr>
        <w:t>，ZooKeeper树中的每个节点被称为—</w:t>
      </w:r>
      <w:r w:rsidR="002E169E">
        <w:rPr>
          <w:rFonts w:asciiTheme="minorEastAsia" w:eastAsiaTheme="minorEastAsia" w:hAnsiTheme="minorEastAsia" w:hint="eastAsia"/>
          <w:color w:val="FF0000"/>
          <w:sz w:val="24"/>
          <w:shd w:val="pct15" w:color="auto" w:fill="FFFFFF"/>
        </w:rPr>
        <w:t>Znode</w:t>
      </w:r>
      <w:r w:rsidRPr="00631F65">
        <w:rPr>
          <w:rFonts w:asciiTheme="minorEastAsia" w:eastAsiaTheme="minorEastAsia" w:hAnsiTheme="minorEastAsia" w:hint="eastAsia"/>
          <w:sz w:val="24"/>
        </w:rPr>
        <w:t>。和文件系统的目录树一样，ZooKeeper树中的每个节点可以拥有子节点。但也有不同之处：</w:t>
      </w:r>
    </w:p>
    <w:p w:rsidR="00EA1949" w:rsidRDefault="002E169E" w:rsidP="00C9137F">
      <w:pPr>
        <w:pStyle w:val="a9"/>
        <w:numPr>
          <w:ilvl w:val="0"/>
          <w:numId w:val="8"/>
        </w:numPr>
        <w:spacing w:line="360" w:lineRule="auto"/>
        <w:ind w:firstLineChars="0"/>
        <w:rPr>
          <w:rFonts w:asciiTheme="minorEastAsia" w:eastAsiaTheme="minorEastAsia" w:hAnsiTheme="minorEastAsia"/>
          <w:sz w:val="24"/>
        </w:rPr>
      </w:pPr>
      <w:r w:rsidRPr="004A53C5">
        <w:rPr>
          <w:rFonts w:asciiTheme="minorEastAsia" w:eastAsiaTheme="minorEastAsia" w:hAnsiTheme="minorEastAsia" w:hint="eastAsia"/>
          <w:b/>
          <w:color w:val="FF0000"/>
          <w:sz w:val="24"/>
          <w:shd w:val="pct15" w:color="auto" w:fill="FFFFFF"/>
        </w:rPr>
        <w:t>Znode</w:t>
      </w:r>
      <w:r w:rsidR="00C718A8" w:rsidRPr="004A53C5">
        <w:rPr>
          <w:rFonts w:asciiTheme="minorEastAsia" w:eastAsiaTheme="minorEastAsia" w:hAnsiTheme="minorEastAsia" w:hint="eastAsia"/>
          <w:b/>
          <w:color w:val="FF0000"/>
          <w:sz w:val="24"/>
          <w:shd w:val="pct15" w:color="auto" w:fill="FFFFFF"/>
        </w:rPr>
        <w:t>兼具文件和目录两种特点</w:t>
      </w:r>
      <w:r w:rsidR="00C718A8" w:rsidRPr="00EA1949">
        <w:rPr>
          <w:rFonts w:asciiTheme="minorEastAsia" w:eastAsiaTheme="minorEastAsia" w:hAnsiTheme="minorEastAsia" w:hint="eastAsia"/>
          <w:sz w:val="24"/>
        </w:rPr>
        <w:t>。既像文件一样维护着数据、元信息、ACL、时间戳等数据结构，又像目录一样可以作为路径标识的一部分，并可以具有子</w:t>
      </w:r>
      <w:r>
        <w:rPr>
          <w:rFonts w:asciiTheme="minorEastAsia" w:eastAsiaTheme="minorEastAsia" w:hAnsiTheme="minorEastAsia" w:hint="eastAsia"/>
          <w:sz w:val="24"/>
        </w:rPr>
        <w:t>Znode</w:t>
      </w:r>
      <w:r w:rsidR="00C718A8" w:rsidRPr="00EA1949">
        <w:rPr>
          <w:rFonts w:asciiTheme="minorEastAsia" w:eastAsiaTheme="minorEastAsia" w:hAnsiTheme="minorEastAsia" w:hint="eastAsia"/>
          <w:sz w:val="24"/>
        </w:rPr>
        <w:t>。用户对</w:t>
      </w:r>
      <w:r>
        <w:rPr>
          <w:rFonts w:asciiTheme="minorEastAsia" w:eastAsiaTheme="minorEastAsia" w:hAnsiTheme="minorEastAsia" w:hint="eastAsia"/>
          <w:sz w:val="24"/>
        </w:rPr>
        <w:t>Znode</w:t>
      </w:r>
      <w:r w:rsidR="00EA1949">
        <w:rPr>
          <w:rFonts w:asciiTheme="minorEastAsia" w:eastAsiaTheme="minorEastAsia" w:hAnsiTheme="minorEastAsia" w:hint="eastAsia"/>
          <w:sz w:val="24"/>
        </w:rPr>
        <w:t>具有增、</w:t>
      </w:r>
      <w:proofErr w:type="gramStart"/>
      <w:r w:rsidR="00EA1949">
        <w:rPr>
          <w:rFonts w:asciiTheme="minorEastAsia" w:eastAsiaTheme="minorEastAsia" w:hAnsiTheme="minorEastAsia" w:hint="eastAsia"/>
          <w:sz w:val="24"/>
        </w:rPr>
        <w:t>删</w:t>
      </w:r>
      <w:proofErr w:type="gramEnd"/>
      <w:r w:rsidR="00EA1949">
        <w:rPr>
          <w:rFonts w:asciiTheme="minorEastAsia" w:eastAsiaTheme="minorEastAsia" w:hAnsiTheme="minorEastAsia" w:hint="eastAsia"/>
          <w:sz w:val="24"/>
        </w:rPr>
        <w:t>、改、查等操作（权限允许的情况下）。</w:t>
      </w:r>
    </w:p>
    <w:p w:rsidR="00D714A4" w:rsidRDefault="002E169E" w:rsidP="00C9137F">
      <w:pPr>
        <w:pStyle w:val="a9"/>
        <w:numPr>
          <w:ilvl w:val="0"/>
          <w:numId w:val="8"/>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shd w:val="pct15" w:color="auto" w:fill="FFFFFF"/>
        </w:rPr>
        <w:t>Znode</w:t>
      </w:r>
      <w:r w:rsidR="00C718A8" w:rsidRPr="007F1165">
        <w:rPr>
          <w:rFonts w:asciiTheme="minorEastAsia" w:eastAsiaTheme="minorEastAsia" w:hAnsiTheme="minorEastAsia" w:hint="eastAsia"/>
          <w:sz w:val="24"/>
          <w:shd w:val="pct15" w:color="auto" w:fill="FFFFFF"/>
        </w:rPr>
        <w:t>具有原子性操作</w:t>
      </w:r>
      <w:r w:rsidR="00C718A8" w:rsidRPr="00EA1949">
        <w:rPr>
          <w:rFonts w:asciiTheme="minorEastAsia" w:eastAsiaTheme="minorEastAsia" w:hAnsiTheme="minorEastAsia" w:hint="eastAsia"/>
          <w:sz w:val="24"/>
        </w:rPr>
        <w:t>，</w:t>
      </w:r>
      <w:r w:rsidR="001D0251" w:rsidRPr="001D0251">
        <w:rPr>
          <w:rFonts w:asciiTheme="minorEastAsia" w:eastAsiaTheme="minorEastAsia" w:hAnsiTheme="minorEastAsia" w:hint="eastAsia"/>
          <w:sz w:val="24"/>
        </w:rPr>
        <w:t>读操作将获取与节点相关的所有数据，写操作也将替换掉节点的所有数据。另外，每一个节点都拥有自己的ACL(访问控制列表)，这个列表规定了用户的权限，即限定了特定用户对目标节点可以执行的操作。</w:t>
      </w:r>
    </w:p>
    <w:p w:rsidR="00C438C2" w:rsidRDefault="002E169E" w:rsidP="00C9137F">
      <w:pPr>
        <w:pStyle w:val="a9"/>
        <w:numPr>
          <w:ilvl w:val="0"/>
          <w:numId w:val="8"/>
        </w:numPr>
        <w:spacing w:line="360" w:lineRule="auto"/>
        <w:ind w:firstLineChars="0"/>
        <w:rPr>
          <w:rFonts w:asciiTheme="minorEastAsia" w:eastAsiaTheme="minorEastAsia" w:hAnsiTheme="minorEastAsia"/>
          <w:sz w:val="24"/>
        </w:rPr>
      </w:pPr>
      <w:r>
        <w:rPr>
          <w:rFonts w:asciiTheme="minorEastAsia" w:eastAsiaTheme="minorEastAsia" w:hAnsiTheme="minorEastAsia"/>
          <w:sz w:val="24"/>
          <w:shd w:val="pct15" w:color="auto" w:fill="FFFFFF"/>
        </w:rPr>
        <w:t>Znode</w:t>
      </w:r>
      <w:r w:rsidR="00D714A4" w:rsidRPr="000B16F9">
        <w:rPr>
          <w:rFonts w:asciiTheme="minorEastAsia" w:eastAsiaTheme="minorEastAsia" w:hAnsiTheme="minorEastAsia"/>
          <w:sz w:val="24"/>
          <w:shd w:val="pct15" w:color="auto" w:fill="FFFFFF"/>
        </w:rPr>
        <w:t>存储数据大小有限制</w:t>
      </w:r>
      <w:r w:rsidR="00D714A4">
        <w:rPr>
          <w:rFonts w:asciiTheme="minorEastAsia" w:eastAsiaTheme="minorEastAsia" w:hAnsiTheme="minorEastAsia"/>
          <w:sz w:val="24"/>
        </w:rPr>
        <w:t>。</w:t>
      </w:r>
      <w:r w:rsidR="000B16F9" w:rsidRPr="000B16F9">
        <w:rPr>
          <w:rFonts w:asciiTheme="minorEastAsia" w:eastAsiaTheme="minorEastAsia" w:hAnsiTheme="minorEastAsia" w:hint="eastAsia"/>
          <w:sz w:val="24"/>
        </w:rPr>
        <w:t>ZooKeeper虽然可以关联一些数据，但并没有被设计为常规的数据库或者大数据存储，相反的是，它用来管理调度数据，比如分布式应用中的配置文件信息、状态信息、汇集位置等等。这些数据的共同特性就是它们都是很小的数据，</w:t>
      </w:r>
      <w:r w:rsidR="000B16F9" w:rsidRPr="00530C82">
        <w:rPr>
          <w:rFonts w:asciiTheme="minorEastAsia" w:eastAsiaTheme="minorEastAsia" w:hAnsiTheme="minorEastAsia" w:hint="eastAsia"/>
          <w:color w:val="FF0000"/>
          <w:sz w:val="24"/>
        </w:rPr>
        <w:t>通常以KB为大小单位</w:t>
      </w:r>
      <w:r w:rsidR="000B16F9" w:rsidRPr="000B16F9">
        <w:rPr>
          <w:rFonts w:asciiTheme="minorEastAsia" w:eastAsiaTheme="minorEastAsia" w:hAnsiTheme="minorEastAsia" w:hint="eastAsia"/>
          <w:sz w:val="24"/>
        </w:rPr>
        <w:t>。</w:t>
      </w:r>
      <w:r w:rsidR="009072D7" w:rsidRPr="00631F65">
        <w:rPr>
          <w:rFonts w:asciiTheme="minorEastAsia" w:eastAsiaTheme="minorEastAsia" w:hAnsiTheme="minorEastAsia" w:hint="eastAsia"/>
          <w:sz w:val="24"/>
        </w:rPr>
        <w:t>ZooKeeper</w:t>
      </w:r>
      <w:r w:rsidR="00C718A8" w:rsidRPr="00EA1949">
        <w:rPr>
          <w:rFonts w:asciiTheme="minorEastAsia" w:eastAsiaTheme="minorEastAsia" w:hAnsiTheme="minorEastAsia" w:hint="eastAsia"/>
          <w:sz w:val="24"/>
        </w:rPr>
        <w:t>的服务器和客户端都被设计为严格检查并限制每个</w:t>
      </w:r>
      <w:r>
        <w:rPr>
          <w:rFonts w:asciiTheme="minorEastAsia" w:eastAsiaTheme="minorEastAsia" w:hAnsiTheme="minorEastAsia" w:hint="eastAsia"/>
          <w:sz w:val="24"/>
        </w:rPr>
        <w:t>Znode</w:t>
      </w:r>
      <w:r w:rsidR="00C718A8" w:rsidRPr="00EA1949">
        <w:rPr>
          <w:rFonts w:asciiTheme="minorEastAsia" w:eastAsiaTheme="minorEastAsia" w:hAnsiTheme="minorEastAsia" w:hint="eastAsia"/>
          <w:sz w:val="24"/>
        </w:rPr>
        <w:t>的数据大小至多1M，当时常规使用中应该远小于此值。</w:t>
      </w:r>
    </w:p>
    <w:p w:rsidR="00C718A8" w:rsidRPr="00C438C2" w:rsidRDefault="002E169E" w:rsidP="00C9137F">
      <w:pPr>
        <w:pStyle w:val="a9"/>
        <w:numPr>
          <w:ilvl w:val="0"/>
          <w:numId w:val="8"/>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shd w:val="pct15" w:color="auto" w:fill="FFFFFF"/>
        </w:rPr>
        <w:t>Znode</w:t>
      </w:r>
      <w:r w:rsidR="00C438C2" w:rsidRPr="00856162">
        <w:rPr>
          <w:rFonts w:asciiTheme="minorEastAsia" w:eastAsiaTheme="minorEastAsia" w:hAnsiTheme="minorEastAsia" w:hint="eastAsia"/>
          <w:sz w:val="24"/>
          <w:shd w:val="pct15" w:color="auto" w:fill="FFFFFF"/>
        </w:rPr>
        <w:t>通过路径引用</w:t>
      </w:r>
      <w:r w:rsidR="00C718A8" w:rsidRPr="00C438C2">
        <w:rPr>
          <w:rFonts w:asciiTheme="minorEastAsia" w:eastAsiaTheme="minorEastAsia" w:hAnsiTheme="minorEastAsia" w:hint="eastAsia"/>
          <w:sz w:val="24"/>
        </w:rPr>
        <w:t>，</w:t>
      </w:r>
      <w:r w:rsidR="000E6C51" w:rsidRPr="000E6C51">
        <w:rPr>
          <w:rFonts w:asciiTheme="minorEastAsia" w:eastAsiaTheme="minorEastAsia" w:hAnsiTheme="minorEastAsia" w:hint="eastAsia"/>
          <w:sz w:val="24"/>
        </w:rPr>
        <w:t>如同Unix中的文件路径。</w:t>
      </w:r>
      <w:r w:rsidR="000E6C51" w:rsidRPr="000274AE">
        <w:rPr>
          <w:rFonts w:asciiTheme="minorEastAsia" w:eastAsiaTheme="minorEastAsia" w:hAnsiTheme="minorEastAsia" w:hint="eastAsia"/>
          <w:color w:val="FF0000"/>
          <w:sz w:val="24"/>
        </w:rPr>
        <w:t>路径必须是绝对的</w:t>
      </w:r>
      <w:r w:rsidR="000E6C51" w:rsidRPr="000E6C51">
        <w:rPr>
          <w:rFonts w:asciiTheme="minorEastAsia" w:eastAsiaTheme="minorEastAsia" w:hAnsiTheme="minorEastAsia" w:hint="eastAsia"/>
          <w:sz w:val="24"/>
        </w:rPr>
        <w:t>，因此他们必须</w:t>
      </w:r>
      <w:r w:rsidR="000E6C51" w:rsidRPr="00530C82">
        <w:rPr>
          <w:rFonts w:asciiTheme="minorEastAsia" w:eastAsiaTheme="minorEastAsia" w:hAnsiTheme="minorEastAsia" w:hint="eastAsia"/>
          <w:color w:val="FF0000"/>
          <w:sz w:val="24"/>
        </w:rPr>
        <w:t>由斜杠字符来开头</w:t>
      </w:r>
      <w:r w:rsidR="000E6C51" w:rsidRPr="000E6C51">
        <w:rPr>
          <w:rFonts w:asciiTheme="minorEastAsia" w:eastAsiaTheme="minorEastAsia" w:hAnsiTheme="minorEastAsia" w:hint="eastAsia"/>
          <w:sz w:val="24"/>
        </w:rPr>
        <w:t>。除此以外，他们必须是唯一的，也就是说每一个路径只有一个表示，因此这些路径不能改变。在ZooKeeper中，路径由Unicode字符串组成，并且有一些限制。字符串"/zookeeper"用以保存管理信息，比如关键配额信息。</w:t>
      </w:r>
    </w:p>
    <w:p w:rsidR="00C718A8" w:rsidRDefault="00C718A8" w:rsidP="00C9137F">
      <w:pPr>
        <w:pStyle w:val="3"/>
        <w:spacing w:before="0"/>
      </w:pPr>
      <w:bookmarkStart w:id="48" w:name="_Toc77616263"/>
      <w:r>
        <w:rPr>
          <w:rFonts w:hint="eastAsia"/>
        </w:rPr>
        <w:lastRenderedPageBreak/>
        <w:t>数据结构图</w:t>
      </w:r>
      <w:bookmarkEnd w:id="48"/>
    </w:p>
    <w:p w:rsidR="00C718A8" w:rsidRPr="00CC7A02" w:rsidRDefault="00C718A8" w:rsidP="00C9137F">
      <w:pPr>
        <w:spacing w:line="360" w:lineRule="auto"/>
        <w:ind w:firstLineChars="200" w:firstLine="420"/>
        <w:jc w:val="center"/>
      </w:pPr>
      <w:r>
        <w:rPr>
          <w:noProof/>
        </w:rPr>
        <w:drawing>
          <wp:inline distT="0" distB="0" distL="114300" distR="114300" wp14:anchorId="72F721A0" wp14:editId="0DD1EC51">
            <wp:extent cx="2696845" cy="1544320"/>
            <wp:effectExtent l="0" t="0" r="635" b="10160"/>
            <wp:docPr id="7" name="图片 7" descr="wps1A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ps1A0D"/>
                    <pic:cNvPicPr>
                      <a:picLocks noChangeAspect="1"/>
                    </pic:cNvPicPr>
                  </pic:nvPicPr>
                  <pic:blipFill>
                    <a:blip r:embed="rId46"/>
                    <a:stretch>
                      <a:fillRect/>
                    </a:stretch>
                  </pic:blipFill>
                  <pic:spPr>
                    <a:xfrm>
                      <a:off x="0" y="0"/>
                      <a:ext cx="2696845" cy="1544320"/>
                    </a:xfrm>
                    <a:prstGeom prst="rect">
                      <a:avLst/>
                    </a:prstGeom>
                    <a:noFill/>
                    <a:ln w="9525">
                      <a:noFill/>
                      <a:miter/>
                    </a:ln>
                  </pic:spPr>
                </pic:pic>
              </a:graphicData>
            </a:graphic>
          </wp:inline>
        </w:drawing>
      </w:r>
    </w:p>
    <w:p w:rsidR="00573215" w:rsidRPr="00573215" w:rsidRDefault="00573215" w:rsidP="00C9137F">
      <w:pPr>
        <w:spacing w:line="360" w:lineRule="auto"/>
        <w:ind w:firstLineChars="200" w:firstLine="480"/>
        <w:rPr>
          <w:rFonts w:asciiTheme="minorEastAsia" w:eastAsiaTheme="minorEastAsia" w:hAnsiTheme="minorEastAsia"/>
          <w:sz w:val="24"/>
        </w:rPr>
      </w:pPr>
      <w:r w:rsidRPr="00573215">
        <w:rPr>
          <w:rFonts w:asciiTheme="minorEastAsia" w:eastAsiaTheme="minorEastAsia" w:hAnsiTheme="minorEastAsia" w:hint="eastAsia"/>
          <w:sz w:val="24"/>
        </w:rPr>
        <w:t>图中的每个节点称为一个</w:t>
      </w:r>
      <w:r w:rsidR="002E169E">
        <w:rPr>
          <w:rFonts w:asciiTheme="minorEastAsia" w:eastAsiaTheme="minorEastAsia" w:hAnsiTheme="minorEastAsia" w:hint="eastAsia"/>
          <w:sz w:val="24"/>
        </w:rPr>
        <w:t>Znode</w:t>
      </w:r>
      <w:r w:rsidRPr="00573215">
        <w:rPr>
          <w:rFonts w:asciiTheme="minorEastAsia" w:eastAsiaTheme="minorEastAsia" w:hAnsiTheme="minorEastAsia" w:hint="eastAsia"/>
          <w:sz w:val="24"/>
        </w:rPr>
        <w:t>。 每个</w:t>
      </w:r>
      <w:r w:rsidR="002E169E">
        <w:rPr>
          <w:rFonts w:asciiTheme="minorEastAsia" w:eastAsiaTheme="minorEastAsia" w:hAnsiTheme="minorEastAsia" w:hint="eastAsia"/>
          <w:sz w:val="24"/>
        </w:rPr>
        <w:t>Znode</w:t>
      </w:r>
      <w:r w:rsidRPr="00573215">
        <w:rPr>
          <w:rFonts w:asciiTheme="minorEastAsia" w:eastAsiaTheme="minorEastAsia" w:hAnsiTheme="minorEastAsia" w:hint="eastAsia"/>
          <w:sz w:val="24"/>
        </w:rPr>
        <w:t>由3部分组成:</w:t>
      </w:r>
    </w:p>
    <w:p w:rsidR="00573215" w:rsidRPr="00573215" w:rsidRDefault="00573215" w:rsidP="00C9137F">
      <w:pPr>
        <w:spacing w:line="360" w:lineRule="auto"/>
        <w:ind w:firstLineChars="200" w:firstLine="480"/>
        <w:rPr>
          <w:rFonts w:asciiTheme="minorEastAsia" w:eastAsiaTheme="minorEastAsia" w:hAnsiTheme="minorEastAsia"/>
          <w:sz w:val="24"/>
        </w:rPr>
      </w:pPr>
      <w:r w:rsidRPr="00573215">
        <w:rPr>
          <w:rFonts w:asciiTheme="minorEastAsia" w:eastAsiaTheme="minorEastAsia" w:hAnsiTheme="minorEastAsia" w:hint="eastAsia"/>
          <w:sz w:val="24"/>
        </w:rPr>
        <w:t>① stat：此为状态信息, 描述该</w:t>
      </w:r>
      <w:r w:rsidR="002E169E">
        <w:rPr>
          <w:rFonts w:asciiTheme="minorEastAsia" w:eastAsiaTheme="minorEastAsia" w:hAnsiTheme="minorEastAsia" w:hint="eastAsia"/>
          <w:sz w:val="24"/>
        </w:rPr>
        <w:t>Znode</w:t>
      </w:r>
      <w:r w:rsidRPr="00573215">
        <w:rPr>
          <w:rFonts w:asciiTheme="minorEastAsia" w:eastAsiaTheme="minorEastAsia" w:hAnsiTheme="minorEastAsia" w:hint="eastAsia"/>
          <w:sz w:val="24"/>
        </w:rPr>
        <w:t>的版本, 权限等信息</w:t>
      </w:r>
    </w:p>
    <w:p w:rsidR="00573215" w:rsidRPr="00573215" w:rsidRDefault="00573215" w:rsidP="00C9137F">
      <w:pPr>
        <w:spacing w:line="360" w:lineRule="auto"/>
        <w:ind w:firstLineChars="200" w:firstLine="480"/>
        <w:rPr>
          <w:rFonts w:asciiTheme="minorEastAsia" w:eastAsiaTheme="minorEastAsia" w:hAnsiTheme="minorEastAsia"/>
          <w:sz w:val="24"/>
        </w:rPr>
      </w:pPr>
      <w:r w:rsidRPr="00573215">
        <w:rPr>
          <w:rFonts w:asciiTheme="minorEastAsia" w:eastAsiaTheme="minorEastAsia" w:hAnsiTheme="minorEastAsia" w:hint="eastAsia"/>
          <w:sz w:val="24"/>
        </w:rPr>
        <w:t>② data：与该</w:t>
      </w:r>
      <w:r w:rsidR="002E169E">
        <w:rPr>
          <w:rFonts w:asciiTheme="minorEastAsia" w:eastAsiaTheme="minorEastAsia" w:hAnsiTheme="minorEastAsia" w:hint="eastAsia"/>
          <w:sz w:val="24"/>
        </w:rPr>
        <w:t>Znode</w:t>
      </w:r>
      <w:r w:rsidRPr="00573215">
        <w:rPr>
          <w:rFonts w:asciiTheme="minorEastAsia" w:eastAsiaTheme="minorEastAsia" w:hAnsiTheme="minorEastAsia" w:hint="eastAsia"/>
          <w:sz w:val="24"/>
        </w:rPr>
        <w:t>关联的数据</w:t>
      </w:r>
    </w:p>
    <w:p w:rsidR="00A602C8" w:rsidRDefault="00573215" w:rsidP="00C9137F">
      <w:pPr>
        <w:spacing w:line="360" w:lineRule="auto"/>
        <w:ind w:firstLineChars="200" w:firstLine="480"/>
        <w:rPr>
          <w:rFonts w:asciiTheme="minorEastAsia" w:eastAsiaTheme="minorEastAsia" w:hAnsiTheme="minorEastAsia"/>
          <w:sz w:val="24"/>
        </w:rPr>
      </w:pPr>
      <w:r w:rsidRPr="00573215">
        <w:rPr>
          <w:rFonts w:asciiTheme="minorEastAsia" w:eastAsiaTheme="minorEastAsia" w:hAnsiTheme="minorEastAsia" w:hint="eastAsia"/>
          <w:sz w:val="24"/>
        </w:rPr>
        <w:t>③ children：该</w:t>
      </w:r>
      <w:r w:rsidR="002E169E">
        <w:rPr>
          <w:rFonts w:asciiTheme="minorEastAsia" w:eastAsiaTheme="minorEastAsia" w:hAnsiTheme="minorEastAsia" w:hint="eastAsia"/>
          <w:sz w:val="24"/>
        </w:rPr>
        <w:t>Znode</w:t>
      </w:r>
      <w:r w:rsidRPr="00573215">
        <w:rPr>
          <w:rFonts w:asciiTheme="minorEastAsia" w:eastAsiaTheme="minorEastAsia" w:hAnsiTheme="minorEastAsia" w:hint="eastAsia"/>
          <w:sz w:val="24"/>
        </w:rPr>
        <w:t>下的子节点</w:t>
      </w:r>
    </w:p>
    <w:p w:rsidR="00C718A8" w:rsidRPr="00573215" w:rsidRDefault="00A602C8"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r w:rsidR="00C718A8" w:rsidRPr="00573215">
        <w:rPr>
          <w:rFonts w:asciiTheme="minorEastAsia" w:eastAsiaTheme="minorEastAsia" w:hAnsiTheme="minorEastAsia"/>
          <w:sz w:val="24"/>
        </w:rPr>
        <w:fldChar w:fldCharType="begin"/>
      </w:r>
      <w:r w:rsidR="00C718A8" w:rsidRPr="00573215">
        <w:rPr>
          <w:rFonts w:asciiTheme="minorEastAsia" w:eastAsiaTheme="minorEastAsia" w:hAnsiTheme="minorEastAsia"/>
          <w:sz w:val="24"/>
        </w:rPr>
        <w:instrText xml:space="preserve"> INCLUDEPICTURE "C:\\Users\\ADMINI~1\\AppData\\Local\\Temp\\ksohtml\\wps1A0D.tmp.png" \* MERGEFORMATINET </w:instrText>
      </w:r>
      <w:r w:rsidR="00C718A8" w:rsidRPr="00573215">
        <w:rPr>
          <w:rFonts w:asciiTheme="minorEastAsia" w:eastAsiaTheme="minorEastAsia" w:hAnsiTheme="minorEastAsia"/>
          <w:sz w:val="24"/>
        </w:rPr>
        <w:fldChar w:fldCharType="end"/>
      </w:r>
    </w:p>
    <w:p w:rsidR="00C718A8" w:rsidRDefault="00C718A8" w:rsidP="00C9137F">
      <w:pPr>
        <w:pStyle w:val="3"/>
        <w:spacing w:before="0"/>
      </w:pPr>
      <w:bookmarkStart w:id="49" w:name="_Toc77616264"/>
      <w:r>
        <w:rPr>
          <w:rFonts w:hint="eastAsia"/>
        </w:rPr>
        <w:lastRenderedPageBreak/>
        <w:t>节点类型</w:t>
      </w:r>
      <w:bookmarkEnd w:id="49"/>
    </w:p>
    <w:p w:rsidR="0072649B" w:rsidRDefault="002E169E" w:rsidP="00C9137F">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Znode</w:t>
      </w:r>
      <w:r w:rsidR="00C718A8" w:rsidRPr="00720F8F">
        <w:rPr>
          <w:rFonts w:asciiTheme="minorEastAsia" w:eastAsiaTheme="minorEastAsia" w:hAnsiTheme="minorEastAsia" w:hint="eastAsia"/>
          <w:sz w:val="24"/>
        </w:rPr>
        <w:t>有两种，分别为</w:t>
      </w:r>
      <w:r w:rsidR="00C718A8" w:rsidRPr="008E20DD">
        <w:rPr>
          <w:rFonts w:asciiTheme="minorEastAsia" w:eastAsiaTheme="minorEastAsia" w:hAnsiTheme="minorEastAsia" w:hint="eastAsia"/>
          <w:color w:val="FF0000"/>
          <w:sz w:val="24"/>
        </w:rPr>
        <w:t>临时节点</w:t>
      </w:r>
      <w:r w:rsidR="00C718A8" w:rsidRPr="00720F8F">
        <w:rPr>
          <w:rFonts w:asciiTheme="minorEastAsia" w:eastAsiaTheme="minorEastAsia" w:hAnsiTheme="minorEastAsia" w:hint="eastAsia"/>
          <w:sz w:val="24"/>
        </w:rPr>
        <w:t>和</w:t>
      </w:r>
      <w:r w:rsidR="00C718A8" w:rsidRPr="008E20DD">
        <w:rPr>
          <w:rFonts w:asciiTheme="minorEastAsia" w:eastAsiaTheme="minorEastAsia" w:hAnsiTheme="minorEastAsia" w:hint="eastAsia"/>
          <w:color w:val="FF0000"/>
          <w:sz w:val="24"/>
        </w:rPr>
        <w:t>永久节点</w:t>
      </w:r>
      <w:r w:rsidR="00BB30DD">
        <w:rPr>
          <w:rFonts w:asciiTheme="minorEastAsia" w:eastAsiaTheme="minorEastAsia" w:hAnsiTheme="minorEastAsia" w:hint="eastAsia"/>
          <w:sz w:val="24"/>
        </w:rPr>
        <w:t>。</w:t>
      </w:r>
    </w:p>
    <w:p w:rsidR="00BB30DD" w:rsidRDefault="00BB30DD" w:rsidP="00C9137F">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节点的类型在创建时即被确定，并且不能改变。</w:t>
      </w:r>
    </w:p>
    <w:p w:rsidR="00C718A8" w:rsidRDefault="00C718A8" w:rsidP="00C9137F">
      <w:pPr>
        <w:spacing w:line="360" w:lineRule="auto"/>
        <w:ind w:firstLine="420"/>
        <w:rPr>
          <w:rFonts w:asciiTheme="minorEastAsia" w:eastAsiaTheme="minorEastAsia" w:hAnsiTheme="minorEastAsia"/>
          <w:sz w:val="24"/>
        </w:rPr>
      </w:pPr>
      <w:r w:rsidRPr="00A90220">
        <w:rPr>
          <w:rFonts w:asciiTheme="minorEastAsia" w:eastAsiaTheme="minorEastAsia" w:hAnsiTheme="minorEastAsia" w:hint="eastAsia"/>
          <w:sz w:val="24"/>
          <w:shd w:val="pct15" w:color="auto" w:fill="FFFFFF"/>
        </w:rPr>
        <w:t>临时节点</w:t>
      </w:r>
      <w:r w:rsidRPr="00720F8F">
        <w:rPr>
          <w:rFonts w:asciiTheme="minorEastAsia" w:eastAsiaTheme="minorEastAsia" w:hAnsiTheme="minorEastAsia" w:hint="eastAsia"/>
          <w:sz w:val="24"/>
        </w:rPr>
        <w:t>：该节点的生命周期依赖于创建它们的会话。一旦</w:t>
      </w:r>
      <w:r w:rsidRPr="002F7176">
        <w:rPr>
          <w:rFonts w:asciiTheme="minorEastAsia" w:eastAsiaTheme="minorEastAsia" w:hAnsiTheme="minorEastAsia" w:hint="eastAsia"/>
          <w:color w:val="FF0000"/>
          <w:sz w:val="24"/>
        </w:rPr>
        <w:t>会话结束，临时节点将被自动删除</w:t>
      </w:r>
      <w:r w:rsidRPr="00720F8F">
        <w:rPr>
          <w:rFonts w:asciiTheme="minorEastAsia" w:eastAsiaTheme="minorEastAsia" w:hAnsiTheme="minorEastAsia" w:hint="eastAsia"/>
          <w:sz w:val="24"/>
        </w:rPr>
        <w:t>，当然可以也可以手动删除。</w:t>
      </w:r>
      <w:r w:rsidRPr="003470D8">
        <w:rPr>
          <w:rFonts w:asciiTheme="minorEastAsia" w:eastAsiaTheme="minorEastAsia" w:hAnsiTheme="minorEastAsia" w:hint="eastAsia"/>
          <w:color w:val="FF0000"/>
          <w:sz w:val="24"/>
        </w:rPr>
        <w:t>临时节点不允许拥有子节点</w:t>
      </w:r>
      <w:r w:rsidRPr="00720F8F">
        <w:rPr>
          <w:rFonts w:asciiTheme="minorEastAsia" w:eastAsiaTheme="minorEastAsia" w:hAnsiTheme="minorEastAsia" w:hint="eastAsia"/>
          <w:sz w:val="24"/>
        </w:rPr>
        <w:t>。</w:t>
      </w:r>
      <w:r w:rsidRPr="00720F8F">
        <w:rPr>
          <w:rFonts w:asciiTheme="minorEastAsia" w:eastAsiaTheme="minorEastAsia" w:hAnsiTheme="minorEastAsia" w:hint="eastAsia"/>
          <w:sz w:val="24"/>
        </w:rPr>
        <w:br/>
        <w:t xml:space="preserve">　　</w:t>
      </w:r>
      <w:r w:rsidRPr="00A90220">
        <w:rPr>
          <w:rFonts w:asciiTheme="minorEastAsia" w:eastAsiaTheme="minorEastAsia" w:hAnsiTheme="minorEastAsia" w:hint="eastAsia"/>
          <w:sz w:val="24"/>
          <w:shd w:val="pct15" w:color="auto" w:fill="FFFFFF"/>
        </w:rPr>
        <w:t>永久节点</w:t>
      </w:r>
      <w:r w:rsidRPr="00720F8F">
        <w:rPr>
          <w:rFonts w:asciiTheme="minorEastAsia" w:eastAsiaTheme="minorEastAsia" w:hAnsiTheme="minorEastAsia" w:hint="eastAsia"/>
          <w:sz w:val="24"/>
        </w:rPr>
        <w:t>：该节点的生命周期不依赖于会话，并且只有在客户端显示执行删除操作的时候，他们才能被删除。</w:t>
      </w:r>
    </w:p>
    <w:p w:rsidR="00C718A8" w:rsidRDefault="002E169E" w:rsidP="00C9137F">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Znode</w:t>
      </w:r>
      <w:r w:rsidR="00FC42C8" w:rsidRPr="00FC42C8">
        <w:rPr>
          <w:rFonts w:asciiTheme="minorEastAsia" w:eastAsiaTheme="minorEastAsia" w:hAnsiTheme="minorEastAsia" w:hint="eastAsia"/>
          <w:sz w:val="24"/>
        </w:rPr>
        <w:t>还有一个</w:t>
      </w:r>
      <w:r w:rsidR="00216F20" w:rsidRPr="004C5D10">
        <w:rPr>
          <w:rFonts w:asciiTheme="minorEastAsia" w:eastAsiaTheme="minorEastAsia" w:hAnsiTheme="minorEastAsia" w:hint="eastAsia"/>
          <w:sz w:val="24"/>
          <w:shd w:val="pct15" w:color="auto" w:fill="FFFFFF"/>
        </w:rPr>
        <w:t>序列化</w:t>
      </w:r>
      <w:r w:rsidR="00FC42C8" w:rsidRPr="004C5D10">
        <w:rPr>
          <w:rFonts w:asciiTheme="minorEastAsia" w:eastAsiaTheme="minorEastAsia" w:hAnsiTheme="minorEastAsia" w:hint="eastAsia"/>
          <w:sz w:val="24"/>
          <w:shd w:val="pct15" w:color="auto" w:fill="FFFFFF"/>
        </w:rPr>
        <w:t>的特性</w:t>
      </w:r>
      <w:r w:rsidR="00FC42C8" w:rsidRPr="00FC42C8">
        <w:rPr>
          <w:rFonts w:asciiTheme="minorEastAsia" w:eastAsiaTheme="minorEastAsia" w:hAnsiTheme="minorEastAsia" w:hint="eastAsia"/>
          <w:sz w:val="24"/>
        </w:rPr>
        <w:t>，如果创建的时候指定的话，该</w:t>
      </w:r>
      <w:r>
        <w:rPr>
          <w:rFonts w:asciiTheme="minorEastAsia" w:eastAsiaTheme="minorEastAsia" w:hAnsiTheme="minorEastAsia" w:hint="eastAsia"/>
          <w:sz w:val="24"/>
        </w:rPr>
        <w:t>Znode</w:t>
      </w:r>
      <w:r w:rsidR="00FC42C8" w:rsidRPr="00FC42C8">
        <w:rPr>
          <w:rFonts w:asciiTheme="minorEastAsia" w:eastAsiaTheme="minorEastAsia" w:hAnsiTheme="minorEastAsia" w:hint="eastAsia"/>
          <w:sz w:val="24"/>
        </w:rPr>
        <w:t>的名字后面会</w:t>
      </w:r>
      <w:r w:rsidR="00FC42C8" w:rsidRPr="004C5D10">
        <w:rPr>
          <w:rFonts w:asciiTheme="minorEastAsia" w:eastAsiaTheme="minorEastAsia" w:hAnsiTheme="minorEastAsia" w:hint="eastAsia"/>
          <w:sz w:val="24"/>
          <w:shd w:val="pct15" w:color="auto" w:fill="FFFFFF"/>
        </w:rPr>
        <w:t>自动</w:t>
      </w:r>
      <w:r w:rsidR="00F7352E" w:rsidRPr="004C5D10">
        <w:rPr>
          <w:rFonts w:asciiTheme="minorEastAsia" w:eastAsiaTheme="minorEastAsia" w:hAnsiTheme="minorEastAsia" w:hint="eastAsia"/>
          <w:sz w:val="24"/>
          <w:shd w:val="pct15" w:color="auto" w:fill="FFFFFF"/>
        </w:rPr>
        <w:t>追加</w:t>
      </w:r>
      <w:r w:rsidR="00FC42C8" w:rsidRPr="004C5D10">
        <w:rPr>
          <w:rFonts w:asciiTheme="minorEastAsia" w:eastAsiaTheme="minorEastAsia" w:hAnsiTheme="minorEastAsia" w:hint="eastAsia"/>
          <w:sz w:val="24"/>
          <w:shd w:val="pct15" w:color="auto" w:fill="FFFFFF"/>
        </w:rPr>
        <w:t>一个不断增加的</w:t>
      </w:r>
      <w:r w:rsidR="00521556" w:rsidRPr="004C5D10">
        <w:rPr>
          <w:rFonts w:asciiTheme="minorEastAsia" w:eastAsiaTheme="minorEastAsia" w:hAnsiTheme="minorEastAsia" w:hint="eastAsia"/>
          <w:sz w:val="24"/>
          <w:shd w:val="pct15" w:color="auto" w:fill="FFFFFF"/>
        </w:rPr>
        <w:t>序列号</w:t>
      </w:r>
      <w:r w:rsidR="00FC42C8" w:rsidRPr="00FC42C8">
        <w:rPr>
          <w:rFonts w:asciiTheme="minorEastAsia" w:eastAsiaTheme="minorEastAsia" w:hAnsiTheme="minorEastAsia" w:hint="eastAsia"/>
          <w:sz w:val="24"/>
        </w:rPr>
        <w:t>。</w:t>
      </w:r>
      <w:r w:rsidR="004C5D10">
        <w:rPr>
          <w:rFonts w:asciiTheme="minorEastAsia" w:eastAsiaTheme="minorEastAsia" w:hAnsiTheme="minorEastAsia" w:hint="eastAsia"/>
          <w:sz w:val="24"/>
        </w:rPr>
        <w:t>序列</w:t>
      </w:r>
      <w:proofErr w:type="gramStart"/>
      <w:r w:rsidR="004C5D10">
        <w:rPr>
          <w:rFonts w:asciiTheme="minorEastAsia" w:eastAsiaTheme="minorEastAsia" w:hAnsiTheme="minorEastAsia" w:hint="eastAsia"/>
          <w:sz w:val="24"/>
        </w:rPr>
        <w:t>号</w:t>
      </w:r>
      <w:r w:rsidR="00C718A8" w:rsidRPr="00720F8F">
        <w:rPr>
          <w:rFonts w:asciiTheme="minorEastAsia" w:eastAsiaTheme="minorEastAsia" w:hAnsiTheme="minorEastAsia" w:hint="eastAsia"/>
          <w:sz w:val="24"/>
        </w:rPr>
        <w:t>对于</w:t>
      </w:r>
      <w:proofErr w:type="gramEnd"/>
      <w:r w:rsidR="00C718A8" w:rsidRPr="00720F8F">
        <w:rPr>
          <w:rFonts w:asciiTheme="minorEastAsia" w:eastAsiaTheme="minorEastAsia" w:hAnsiTheme="minorEastAsia" w:hint="eastAsia"/>
          <w:sz w:val="24"/>
        </w:rPr>
        <w:t>此节点的父节点来说是唯一的，</w:t>
      </w:r>
      <w:r w:rsidR="00EE4283">
        <w:rPr>
          <w:rFonts w:asciiTheme="minorEastAsia" w:eastAsiaTheme="minorEastAsia" w:hAnsiTheme="minorEastAsia" w:hint="eastAsia"/>
          <w:sz w:val="24"/>
        </w:rPr>
        <w:t>这样便会</w:t>
      </w:r>
      <w:r w:rsidR="00EE4283" w:rsidRPr="000A748E">
        <w:rPr>
          <w:rFonts w:asciiTheme="minorEastAsia" w:eastAsiaTheme="minorEastAsia" w:hAnsiTheme="minorEastAsia" w:hint="eastAsia"/>
          <w:color w:val="FF0000"/>
          <w:sz w:val="24"/>
        </w:rPr>
        <w:t>记录每个子节点创建的先后顺序</w:t>
      </w:r>
      <w:r w:rsidR="00EE4283">
        <w:rPr>
          <w:rFonts w:asciiTheme="minorEastAsia" w:eastAsiaTheme="minorEastAsia" w:hAnsiTheme="minorEastAsia" w:hint="eastAsia"/>
          <w:sz w:val="24"/>
        </w:rPr>
        <w:t>。</w:t>
      </w:r>
      <w:r w:rsidR="00C718A8" w:rsidRPr="00720F8F">
        <w:rPr>
          <w:rFonts w:asciiTheme="minorEastAsia" w:eastAsiaTheme="minorEastAsia" w:hAnsiTheme="minorEastAsia" w:hint="eastAsia"/>
          <w:sz w:val="24"/>
        </w:rPr>
        <w:t>它的格式为“%10d”(10位数字，没有数值的数位用0补充，例如“0000000001”)。</w:t>
      </w:r>
    </w:p>
    <w:p w:rsidR="00D5038A" w:rsidRPr="00720F8F" w:rsidRDefault="00D5038A" w:rsidP="00C9137F">
      <w:pPr>
        <w:spacing w:line="360" w:lineRule="auto"/>
        <w:ind w:firstLine="420"/>
        <w:rPr>
          <w:rFonts w:asciiTheme="minorEastAsia" w:eastAsiaTheme="minorEastAsia" w:hAnsiTheme="minorEastAsia"/>
          <w:sz w:val="24"/>
        </w:rPr>
      </w:pPr>
      <w:r>
        <w:rPr>
          <w:noProof/>
        </w:rPr>
        <w:drawing>
          <wp:inline distT="0" distB="0" distL="0" distR="0" wp14:anchorId="4683983C" wp14:editId="46A7F1EE">
            <wp:extent cx="5274310" cy="1906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06905"/>
                    </a:xfrm>
                    <a:prstGeom prst="rect">
                      <a:avLst/>
                    </a:prstGeom>
                  </pic:spPr>
                </pic:pic>
              </a:graphicData>
            </a:graphic>
          </wp:inline>
        </w:drawing>
      </w:r>
    </w:p>
    <w:p w:rsidR="00C718A8" w:rsidRPr="00720F8F" w:rsidRDefault="006A4354" w:rsidP="00C9137F">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这样便会存在</w:t>
      </w:r>
      <w:r w:rsidRPr="00A602C8">
        <w:rPr>
          <w:rFonts w:asciiTheme="minorEastAsia" w:eastAsiaTheme="minorEastAsia" w:hAnsiTheme="minorEastAsia" w:hint="eastAsia"/>
          <w:color w:val="FF0000"/>
          <w:sz w:val="24"/>
          <w:shd w:val="pct15" w:color="auto" w:fill="FFFFFF"/>
        </w:rPr>
        <w:t>四种类型的</w:t>
      </w:r>
      <w:r w:rsidR="002E169E" w:rsidRPr="00A602C8">
        <w:rPr>
          <w:rFonts w:asciiTheme="minorEastAsia" w:eastAsiaTheme="minorEastAsia" w:hAnsiTheme="minorEastAsia" w:hint="eastAsia"/>
          <w:color w:val="FF0000"/>
          <w:sz w:val="24"/>
          <w:shd w:val="pct15" w:color="auto" w:fill="FFFFFF"/>
        </w:rPr>
        <w:t>Znode</w:t>
      </w:r>
      <w:r w:rsidRPr="00A602C8">
        <w:rPr>
          <w:rFonts w:asciiTheme="minorEastAsia" w:eastAsiaTheme="minorEastAsia" w:hAnsiTheme="minorEastAsia" w:hint="eastAsia"/>
          <w:color w:val="FF0000"/>
          <w:sz w:val="24"/>
          <w:shd w:val="pct15" w:color="auto" w:fill="FFFFFF"/>
        </w:rPr>
        <w:t>节点</w:t>
      </w:r>
      <w:r>
        <w:rPr>
          <w:rFonts w:asciiTheme="minorEastAsia" w:eastAsiaTheme="minorEastAsia" w:hAnsiTheme="minorEastAsia" w:hint="eastAsia"/>
          <w:sz w:val="24"/>
        </w:rPr>
        <w:t>，</w:t>
      </w:r>
      <w:r w:rsidR="00C718A8" w:rsidRPr="00720F8F">
        <w:rPr>
          <w:rFonts w:asciiTheme="minorEastAsia" w:eastAsiaTheme="minorEastAsia" w:hAnsiTheme="minorEastAsia" w:hint="eastAsia"/>
          <w:sz w:val="24"/>
        </w:rPr>
        <w:t>分别对应：</w:t>
      </w:r>
    </w:p>
    <w:p w:rsidR="00C718A8" w:rsidRPr="00720F8F" w:rsidRDefault="00C718A8" w:rsidP="00C9137F">
      <w:pPr>
        <w:spacing w:line="360" w:lineRule="auto"/>
        <w:ind w:leftChars="300" w:left="630" w:firstLine="420"/>
        <w:rPr>
          <w:rFonts w:asciiTheme="minorEastAsia" w:eastAsiaTheme="minorEastAsia" w:hAnsiTheme="minorEastAsia"/>
          <w:sz w:val="24"/>
        </w:rPr>
      </w:pPr>
      <w:r w:rsidRPr="00720F8F">
        <w:rPr>
          <w:rFonts w:asciiTheme="minorEastAsia" w:eastAsiaTheme="minorEastAsia" w:hAnsiTheme="minorEastAsia" w:hint="eastAsia"/>
          <w:sz w:val="24"/>
        </w:rPr>
        <w:t>PERSISTENT：永久节点</w:t>
      </w:r>
    </w:p>
    <w:p w:rsidR="00C718A8" w:rsidRPr="00720F8F" w:rsidRDefault="00C718A8" w:rsidP="00C9137F">
      <w:pPr>
        <w:spacing w:line="360" w:lineRule="auto"/>
        <w:ind w:leftChars="300" w:left="630" w:firstLine="420"/>
        <w:rPr>
          <w:rFonts w:asciiTheme="minorEastAsia" w:eastAsiaTheme="minorEastAsia" w:hAnsiTheme="minorEastAsia"/>
          <w:sz w:val="24"/>
        </w:rPr>
      </w:pPr>
      <w:r w:rsidRPr="00720F8F">
        <w:rPr>
          <w:rFonts w:asciiTheme="minorEastAsia" w:eastAsiaTheme="minorEastAsia" w:hAnsiTheme="minorEastAsia" w:hint="eastAsia"/>
          <w:sz w:val="24"/>
        </w:rPr>
        <w:t>EPHEMERAL：临时节点</w:t>
      </w:r>
    </w:p>
    <w:p w:rsidR="00C718A8" w:rsidRPr="00720F8F" w:rsidRDefault="00C718A8" w:rsidP="00C9137F">
      <w:pPr>
        <w:spacing w:line="360" w:lineRule="auto"/>
        <w:ind w:leftChars="300" w:left="630" w:firstLine="420"/>
        <w:rPr>
          <w:rFonts w:asciiTheme="minorEastAsia" w:eastAsiaTheme="minorEastAsia" w:hAnsiTheme="minorEastAsia"/>
          <w:sz w:val="24"/>
        </w:rPr>
      </w:pPr>
      <w:r w:rsidRPr="00720F8F">
        <w:rPr>
          <w:rFonts w:asciiTheme="minorEastAsia" w:eastAsiaTheme="minorEastAsia" w:hAnsiTheme="minorEastAsia" w:hint="eastAsia"/>
          <w:sz w:val="24"/>
        </w:rPr>
        <w:t>PERSISTENT_SEQUENTIAL：永久节点、</w:t>
      </w:r>
      <w:r w:rsidR="00FC42C8" w:rsidRPr="00720F8F">
        <w:rPr>
          <w:rFonts w:asciiTheme="minorEastAsia" w:eastAsiaTheme="minorEastAsia" w:hAnsiTheme="minorEastAsia" w:hint="eastAsia"/>
          <w:sz w:val="24"/>
        </w:rPr>
        <w:t>序列化</w:t>
      </w:r>
    </w:p>
    <w:p w:rsidR="00FE47A3" w:rsidRDefault="00C718A8" w:rsidP="00C9137F">
      <w:pPr>
        <w:spacing w:line="360" w:lineRule="auto"/>
        <w:ind w:leftChars="300" w:left="630" w:firstLine="420"/>
        <w:rPr>
          <w:rFonts w:asciiTheme="minorEastAsia" w:eastAsiaTheme="minorEastAsia" w:hAnsiTheme="minorEastAsia"/>
          <w:sz w:val="24"/>
        </w:rPr>
      </w:pPr>
      <w:r w:rsidRPr="00D31795">
        <w:rPr>
          <w:rFonts w:asciiTheme="minorEastAsia" w:eastAsiaTheme="minorEastAsia" w:hAnsiTheme="minorEastAsia" w:hint="eastAsia"/>
          <w:sz w:val="24"/>
        </w:rPr>
        <w:t>EPHEMERAL_SEQUENTIAL：临时节点、序列化</w:t>
      </w:r>
    </w:p>
    <w:p w:rsidR="00C718A8" w:rsidRDefault="00FE47A3"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030B08" w:rsidRDefault="00030B08" w:rsidP="00C9137F">
      <w:pPr>
        <w:pStyle w:val="3"/>
        <w:spacing w:before="0"/>
      </w:pPr>
      <w:bookmarkStart w:id="50" w:name="_Toc77616265"/>
      <w:r w:rsidRPr="00B242F3">
        <w:rPr>
          <w:rFonts w:hint="eastAsia"/>
        </w:rPr>
        <w:lastRenderedPageBreak/>
        <w:t>节点属性</w:t>
      </w:r>
      <w:bookmarkEnd w:id="50"/>
    </w:p>
    <w:p w:rsidR="001D4AC8" w:rsidRDefault="001D4AC8" w:rsidP="00C9137F">
      <w:pPr>
        <w:spacing w:line="360" w:lineRule="auto"/>
        <w:ind w:firstLine="420"/>
        <w:rPr>
          <w:rFonts w:asciiTheme="minorEastAsia" w:eastAsiaTheme="minorEastAsia" w:hAnsiTheme="minorEastAsia"/>
          <w:sz w:val="24"/>
        </w:rPr>
      </w:pPr>
      <w:r w:rsidRPr="001D4AC8">
        <w:rPr>
          <w:rFonts w:asciiTheme="minorEastAsia" w:eastAsiaTheme="minorEastAsia" w:hAnsiTheme="minorEastAsia"/>
          <w:sz w:val="24"/>
        </w:rPr>
        <w:t>每个znode都包含了一系列的属性，通过命令get</w:t>
      </w:r>
      <w:r w:rsidR="00E21578">
        <w:rPr>
          <w:rFonts w:asciiTheme="minorEastAsia" w:eastAsiaTheme="minorEastAsia" w:hAnsiTheme="minorEastAsia"/>
          <w:sz w:val="24"/>
        </w:rPr>
        <w:t>，</w:t>
      </w:r>
      <w:r w:rsidRPr="001D4AC8">
        <w:rPr>
          <w:rFonts w:asciiTheme="minorEastAsia" w:eastAsiaTheme="minorEastAsia" w:hAnsiTheme="minorEastAsia"/>
          <w:sz w:val="24"/>
        </w:rPr>
        <w:t>可以获得节点的属性。</w:t>
      </w:r>
    </w:p>
    <w:p w:rsidR="00E5255A" w:rsidRDefault="00E5255A" w:rsidP="00C9137F">
      <w:pPr>
        <w:spacing w:line="360" w:lineRule="auto"/>
        <w:ind w:firstLine="420"/>
        <w:rPr>
          <w:rFonts w:asciiTheme="minorEastAsia" w:eastAsiaTheme="minorEastAsia" w:hAnsiTheme="minorEastAsia"/>
          <w:sz w:val="24"/>
        </w:rPr>
      </w:pPr>
      <w:r>
        <w:rPr>
          <w:noProof/>
        </w:rPr>
        <w:drawing>
          <wp:inline distT="0" distB="0" distL="0" distR="0" wp14:anchorId="4029CED4" wp14:editId="30CC58E4">
            <wp:extent cx="4602879" cy="2065199"/>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2879" cy="2065199"/>
                    </a:xfrm>
                    <a:prstGeom prst="rect">
                      <a:avLst/>
                    </a:prstGeom>
                  </pic:spPr>
                </pic:pic>
              </a:graphicData>
            </a:graphic>
          </wp:inline>
        </w:drawing>
      </w:r>
    </w:p>
    <w:p w:rsidR="00035C47" w:rsidRPr="00035C47" w:rsidRDefault="00035C47" w:rsidP="00C9137F">
      <w:pPr>
        <w:spacing w:line="360" w:lineRule="auto"/>
        <w:ind w:firstLineChars="200" w:firstLine="480"/>
        <w:rPr>
          <w:rFonts w:asciiTheme="minorEastAsia" w:eastAsiaTheme="minorEastAsia" w:hAnsiTheme="minorEastAsia"/>
          <w:sz w:val="24"/>
        </w:rPr>
      </w:pPr>
      <w:proofErr w:type="spellStart"/>
      <w:r w:rsidRPr="00070F3F">
        <w:rPr>
          <w:rFonts w:asciiTheme="minorEastAsia" w:eastAsiaTheme="minorEastAsia" w:hAnsiTheme="minorEastAsia"/>
          <w:sz w:val="24"/>
          <w:shd w:val="pct15" w:color="auto" w:fill="FFFFFF"/>
        </w:rPr>
        <w:t>dataVersion</w:t>
      </w:r>
      <w:proofErr w:type="spellEnd"/>
      <w:r w:rsidR="00AD3C1D">
        <w:rPr>
          <w:rFonts w:asciiTheme="minorEastAsia" w:eastAsiaTheme="minorEastAsia" w:hAnsiTheme="minorEastAsia"/>
          <w:sz w:val="24"/>
        </w:rPr>
        <w:t>：</w:t>
      </w:r>
      <w:r w:rsidRPr="00035C47">
        <w:rPr>
          <w:rFonts w:asciiTheme="minorEastAsia" w:eastAsiaTheme="minorEastAsia" w:hAnsiTheme="minorEastAsia" w:hint="eastAsia"/>
          <w:sz w:val="24"/>
        </w:rPr>
        <w:t>数据版本号，每次对节点进行set操作，</w:t>
      </w:r>
      <w:proofErr w:type="spellStart"/>
      <w:r w:rsidRPr="00035C47">
        <w:rPr>
          <w:rFonts w:asciiTheme="minorEastAsia" w:eastAsiaTheme="minorEastAsia" w:hAnsiTheme="minorEastAsia" w:hint="eastAsia"/>
          <w:sz w:val="24"/>
        </w:rPr>
        <w:t>dataVersion</w:t>
      </w:r>
      <w:proofErr w:type="spellEnd"/>
      <w:r w:rsidRPr="00035C47">
        <w:rPr>
          <w:rFonts w:asciiTheme="minorEastAsia" w:eastAsiaTheme="minorEastAsia" w:hAnsiTheme="minorEastAsia" w:hint="eastAsia"/>
          <w:sz w:val="24"/>
        </w:rPr>
        <w:t>的值都会增加1</w:t>
      </w:r>
      <w:r w:rsidR="00973154">
        <w:rPr>
          <w:rFonts w:asciiTheme="minorEastAsia" w:eastAsiaTheme="minorEastAsia" w:hAnsiTheme="minorEastAsia" w:hint="eastAsia"/>
          <w:sz w:val="24"/>
        </w:rPr>
        <w:t>（即使设置的是相同的数据），</w:t>
      </w:r>
      <w:r w:rsidR="003E026B">
        <w:rPr>
          <w:rFonts w:asciiTheme="minorEastAsia" w:eastAsiaTheme="minorEastAsia" w:hAnsiTheme="minorEastAsia" w:hint="eastAsia"/>
          <w:sz w:val="24"/>
        </w:rPr>
        <w:t>可</w:t>
      </w:r>
      <w:r w:rsidR="00973154" w:rsidRPr="00973154">
        <w:rPr>
          <w:rFonts w:asciiTheme="minorEastAsia" w:eastAsiaTheme="minorEastAsia" w:hAnsiTheme="minorEastAsia" w:hint="eastAsia"/>
          <w:sz w:val="24"/>
        </w:rPr>
        <w:t>有效避免了数据更新时出现的先后顺序问题</w:t>
      </w:r>
      <w:r w:rsidR="00973154">
        <w:rPr>
          <w:rFonts w:asciiTheme="minorEastAsia" w:eastAsiaTheme="minorEastAsia" w:hAnsiTheme="minorEastAsia" w:hint="eastAsia"/>
          <w:sz w:val="24"/>
        </w:rPr>
        <w:t>。</w:t>
      </w:r>
    </w:p>
    <w:p w:rsidR="00035C47" w:rsidRPr="00035C47" w:rsidRDefault="00035C47" w:rsidP="00C9137F">
      <w:pPr>
        <w:spacing w:line="360" w:lineRule="auto"/>
        <w:ind w:firstLineChars="200" w:firstLine="480"/>
        <w:rPr>
          <w:rFonts w:asciiTheme="minorEastAsia" w:eastAsiaTheme="minorEastAsia" w:hAnsiTheme="minorEastAsia"/>
          <w:sz w:val="24"/>
        </w:rPr>
      </w:pPr>
      <w:proofErr w:type="spellStart"/>
      <w:r w:rsidRPr="00070F3F">
        <w:rPr>
          <w:rFonts w:asciiTheme="minorEastAsia" w:eastAsiaTheme="minorEastAsia" w:hAnsiTheme="minorEastAsia"/>
          <w:sz w:val="24"/>
          <w:shd w:val="pct15" w:color="auto" w:fill="FFFFFF"/>
        </w:rPr>
        <w:t>cversion</w:t>
      </w:r>
      <w:proofErr w:type="spellEnd"/>
      <w:r w:rsidRPr="00035C47">
        <w:rPr>
          <w:rFonts w:asciiTheme="minorEastAsia" w:eastAsiaTheme="minorEastAsia" w:hAnsiTheme="minorEastAsia"/>
          <w:sz w:val="24"/>
        </w:rPr>
        <w:t xml:space="preserve"> </w:t>
      </w:r>
      <w:r w:rsidR="00EB4A44">
        <w:rPr>
          <w:rFonts w:asciiTheme="minorEastAsia" w:eastAsiaTheme="minorEastAsia" w:hAnsiTheme="minorEastAsia"/>
          <w:sz w:val="24"/>
        </w:rPr>
        <w:t>：</w:t>
      </w:r>
      <w:r w:rsidRPr="00035C47">
        <w:rPr>
          <w:rFonts w:asciiTheme="minorEastAsia" w:eastAsiaTheme="minorEastAsia" w:hAnsiTheme="minorEastAsia" w:hint="eastAsia"/>
          <w:sz w:val="24"/>
        </w:rPr>
        <w:t>子节点的版本号。当znode的子节点有变化时，</w:t>
      </w:r>
      <w:proofErr w:type="spellStart"/>
      <w:r w:rsidRPr="00035C47">
        <w:rPr>
          <w:rFonts w:asciiTheme="minorEastAsia" w:eastAsiaTheme="minorEastAsia" w:hAnsiTheme="minorEastAsia" w:hint="eastAsia"/>
          <w:sz w:val="24"/>
        </w:rPr>
        <w:t>cversion</w:t>
      </w:r>
      <w:proofErr w:type="spellEnd"/>
      <w:r w:rsidRPr="00035C47">
        <w:rPr>
          <w:rFonts w:asciiTheme="minorEastAsia" w:eastAsiaTheme="minorEastAsia" w:hAnsiTheme="minorEastAsia" w:hint="eastAsia"/>
          <w:sz w:val="24"/>
        </w:rPr>
        <w:t xml:space="preserve"> 的值就会增加1。</w:t>
      </w:r>
    </w:p>
    <w:p w:rsidR="00573AFA" w:rsidRPr="00573AFA" w:rsidRDefault="00573AFA" w:rsidP="00C9137F">
      <w:pPr>
        <w:spacing w:line="360" w:lineRule="auto"/>
        <w:ind w:firstLineChars="200" w:firstLine="480"/>
        <w:rPr>
          <w:rFonts w:asciiTheme="minorEastAsia" w:eastAsiaTheme="minorEastAsia" w:hAnsiTheme="minorEastAsia"/>
          <w:sz w:val="24"/>
        </w:rPr>
      </w:pPr>
      <w:proofErr w:type="spellStart"/>
      <w:r w:rsidRPr="00573AFA">
        <w:rPr>
          <w:rFonts w:asciiTheme="minorEastAsia" w:eastAsiaTheme="minorEastAsia" w:hAnsiTheme="minorEastAsia"/>
          <w:sz w:val="24"/>
          <w:shd w:val="pct15" w:color="auto" w:fill="FFFFFF"/>
        </w:rPr>
        <w:t>cZxid</w:t>
      </w:r>
      <w:proofErr w:type="spellEnd"/>
      <w:r w:rsidRPr="00573AFA">
        <w:rPr>
          <w:rFonts w:asciiTheme="minorEastAsia" w:eastAsiaTheme="minorEastAsia" w:hAnsiTheme="minorEastAsia"/>
          <w:sz w:val="24"/>
        </w:rPr>
        <w:t xml:space="preserve"> </w:t>
      </w:r>
      <w:r>
        <w:rPr>
          <w:rFonts w:asciiTheme="minorEastAsia" w:eastAsiaTheme="minorEastAsia" w:hAnsiTheme="minorEastAsia"/>
          <w:sz w:val="24"/>
        </w:rPr>
        <w:t>：</w:t>
      </w:r>
      <w:r w:rsidRPr="00573AFA">
        <w:rPr>
          <w:rFonts w:asciiTheme="minorEastAsia" w:eastAsiaTheme="minorEastAsia" w:hAnsiTheme="minorEastAsia" w:hint="eastAsia"/>
          <w:sz w:val="24"/>
        </w:rPr>
        <w:t>Znode创建的事务id。</w:t>
      </w:r>
    </w:p>
    <w:p w:rsidR="00573AFA" w:rsidRDefault="00573AFA" w:rsidP="00C9137F">
      <w:pPr>
        <w:spacing w:line="360" w:lineRule="auto"/>
        <w:ind w:firstLineChars="200" w:firstLine="480"/>
        <w:rPr>
          <w:rFonts w:asciiTheme="minorEastAsia" w:eastAsiaTheme="minorEastAsia" w:hAnsiTheme="minorEastAsia"/>
          <w:sz w:val="24"/>
        </w:rPr>
      </w:pPr>
      <w:proofErr w:type="spellStart"/>
      <w:r w:rsidRPr="00573AFA">
        <w:rPr>
          <w:rFonts w:asciiTheme="minorEastAsia" w:eastAsiaTheme="minorEastAsia" w:hAnsiTheme="minorEastAsia"/>
          <w:sz w:val="24"/>
          <w:shd w:val="pct15" w:color="auto" w:fill="FFFFFF"/>
        </w:rPr>
        <w:t>mZxid</w:t>
      </w:r>
      <w:proofErr w:type="spellEnd"/>
      <w:r w:rsidRPr="00573AFA">
        <w:rPr>
          <w:rFonts w:asciiTheme="minorEastAsia" w:eastAsiaTheme="minorEastAsia" w:hAnsiTheme="minorEastAsia"/>
          <w:sz w:val="24"/>
        </w:rPr>
        <w:t xml:space="preserve"> </w:t>
      </w:r>
      <w:r>
        <w:rPr>
          <w:rFonts w:asciiTheme="minorEastAsia" w:eastAsiaTheme="minorEastAsia" w:hAnsiTheme="minorEastAsia"/>
          <w:sz w:val="24"/>
        </w:rPr>
        <w:t>：</w:t>
      </w:r>
      <w:r w:rsidRPr="00573AFA">
        <w:rPr>
          <w:rFonts w:asciiTheme="minorEastAsia" w:eastAsiaTheme="minorEastAsia" w:hAnsiTheme="minorEastAsia" w:hint="eastAsia"/>
          <w:sz w:val="24"/>
        </w:rPr>
        <w:t>Znode被修改的事务id，即每次对znode的修改都会更新</w:t>
      </w:r>
      <w:proofErr w:type="spellStart"/>
      <w:r w:rsidRPr="00573AFA">
        <w:rPr>
          <w:rFonts w:asciiTheme="minorEastAsia" w:eastAsiaTheme="minorEastAsia" w:hAnsiTheme="minorEastAsia" w:hint="eastAsia"/>
          <w:sz w:val="24"/>
        </w:rPr>
        <w:t>mZxid</w:t>
      </w:r>
      <w:proofErr w:type="spellEnd"/>
      <w:r w:rsidRPr="00573AFA">
        <w:rPr>
          <w:rFonts w:asciiTheme="minorEastAsia" w:eastAsiaTheme="minorEastAsia" w:hAnsiTheme="minorEastAsia" w:hint="eastAsia"/>
          <w:sz w:val="24"/>
        </w:rPr>
        <w:t>。</w:t>
      </w:r>
    </w:p>
    <w:p w:rsidR="009B6536" w:rsidRDefault="009B6536" w:rsidP="00C9137F">
      <w:pPr>
        <w:spacing w:line="360" w:lineRule="auto"/>
        <w:ind w:firstLineChars="200" w:firstLine="480"/>
        <w:rPr>
          <w:rFonts w:asciiTheme="minorEastAsia" w:eastAsiaTheme="minorEastAsia" w:hAnsiTheme="minorEastAsia"/>
          <w:sz w:val="24"/>
        </w:rPr>
      </w:pPr>
      <w:r w:rsidRPr="009B6536">
        <w:rPr>
          <w:rFonts w:asciiTheme="minorEastAsia" w:eastAsiaTheme="minorEastAsia" w:hAnsiTheme="minorEastAsia" w:hint="eastAsia"/>
          <w:sz w:val="24"/>
        </w:rPr>
        <w:t>对于zk来说，每次的变化都会产生一个唯一的事务id，</w:t>
      </w:r>
      <w:proofErr w:type="spellStart"/>
      <w:r w:rsidRPr="009B6536">
        <w:rPr>
          <w:rFonts w:asciiTheme="minorEastAsia" w:eastAsiaTheme="minorEastAsia" w:hAnsiTheme="minorEastAsia" w:hint="eastAsia"/>
          <w:sz w:val="24"/>
        </w:rPr>
        <w:t>zxid</w:t>
      </w:r>
      <w:proofErr w:type="spellEnd"/>
      <w:r w:rsidRPr="009B6536">
        <w:rPr>
          <w:rFonts w:asciiTheme="minorEastAsia" w:eastAsiaTheme="minorEastAsia" w:hAnsiTheme="minorEastAsia" w:hint="eastAsia"/>
          <w:sz w:val="24"/>
        </w:rPr>
        <w:t>（ZooKeeper Transaction Id）。通过</w:t>
      </w:r>
      <w:proofErr w:type="spellStart"/>
      <w:r w:rsidRPr="009B6536">
        <w:rPr>
          <w:rFonts w:asciiTheme="minorEastAsia" w:eastAsiaTheme="minorEastAsia" w:hAnsiTheme="minorEastAsia" w:hint="eastAsia"/>
          <w:sz w:val="24"/>
        </w:rPr>
        <w:t>zxid</w:t>
      </w:r>
      <w:proofErr w:type="spellEnd"/>
      <w:r w:rsidRPr="009B6536">
        <w:rPr>
          <w:rFonts w:asciiTheme="minorEastAsia" w:eastAsiaTheme="minorEastAsia" w:hAnsiTheme="minorEastAsia" w:hint="eastAsia"/>
          <w:sz w:val="24"/>
        </w:rPr>
        <w:t>，可以确定更新操作的先后顺序。例如，如果zxid1小于zxid2，说明zxid1操作先于zxid2发生</w:t>
      </w:r>
      <w:r w:rsidR="00812B20">
        <w:rPr>
          <w:rFonts w:asciiTheme="minorEastAsia" w:eastAsiaTheme="minorEastAsia" w:hAnsiTheme="minorEastAsia" w:hint="eastAsia"/>
          <w:sz w:val="24"/>
        </w:rPr>
        <w:t>，</w:t>
      </w:r>
      <w:proofErr w:type="spellStart"/>
      <w:r w:rsidRPr="009B6536">
        <w:rPr>
          <w:rFonts w:asciiTheme="minorEastAsia" w:eastAsiaTheme="minorEastAsia" w:hAnsiTheme="minorEastAsia" w:hint="eastAsia"/>
          <w:sz w:val="24"/>
        </w:rPr>
        <w:t>zxid</w:t>
      </w:r>
      <w:proofErr w:type="spellEnd"/>
      <w:r w:rsidRPr="009B6536">
        <w:rPr>
          <w:rFonts w:asciiTheme="minorEastAsia" w:eastAsiaTheme="minorEastAsia" w:hAnsiTheme="minorEastAsia" w:hint="eastAsia"/>
          <w:sz w:val="24"/>
        </w:rPr>
        <w:t>对于整个zk都是唯一的，即使操作的是不同的znode。</w:t>
      </w:r>
    </w:p>
    <w:p w:rsidR="00084513" w:rsidRPr="00084513" w:rsidRDefault="0069532A" w:rsidP="00C9137F">
      <w:pPr>
        <w:spacing w:line="360" w:lineRule="auto"/>
        <w:ind w:firstLineChars="200" w:firstLine="480"/>
        <w:rPr>
          <w:rFonts w:asciiTheme="minorEastAsia" w:eastAsiaTheme="minorEastAsia" w:hAnsiTheme="minorEastAsia"/>
          <w:sz w:val="24"/>
        </w:rPr>
      </w:pPr>
      <w:proofErr w:type="spellStart"/>
      <w:r w:rsidRPr="00FB671C">
        <w:rPr>
          <w:rFonts w:asciiTheme="minorEastAsia" w:eastAsiaTheme="minorEastAsia" w:hAnsiTheme="minorEastAsia" w:hint="eastAsia"/>
          <w:sz w:val="24"/>
          <w:shd w:val="pct15" w:color="auto" w:fill="FFFFFF"/>
        </w:rPr>
        <w:t>c</w:t>
      </w:r>
      <w:r w:rsidR="00084513" w:rsidRPr="00FB671C">
        <w:rPr>
          <w:rFonts w:asciiTheme="minorEastAsia" w:eastAsiaTheme="minorEastAsia" w:hAnsiTheme="minorEastAsia" w:hint="eastAsia"/>
          <w:sz w:val="24"/>
          <w:shd w:val="pct15" w:color="auto" w:fill="FFFFFF"/>
        </w:rPr>
        <w:t>time</w:t>
      </w:r>
      <w:proofErr w:type="spellEnd"/>
      <w:r w:rsidR="00084513">
        <w:rPr>
          <w:rFonts w:asciiTheme="minorEastAsia" w:eastAsiaTheme="minorEastAsia" w:hAnsiTheme="minorEastAsia" w:hint="eastAsia"/>
          <w:sz w:val="24"/>
        </w:rPr>
        <w:t>：</w:t>
      </w:r>
      <w:r w:rsidR="00084513" w:rsidRPr="00084513">
        <w:rPr>
          <w:rFonts w:asciiTheme="minorEastAsia" w:eastAsiaTheme="minorEastAsia" w:hAnsiTheme="minorEastAsia" w:hint="eastAsia"/>
          <w:sz w:val="24"/>
        </w:rPr>
        <w:t>节点创建时的时间戳.</w:t>
      </w:r>
    </w:p>
    <w:p w:rsidR="00084513" w:rsidRDefault="0069532A" w:rsidP="00C9137F">
      <w:pPr>
        <w:spacing w:line="360" w:lineRule="auto"/>
        <w:ind w:firstLineChars="200" w:firstLine="480"/>
        <w:rPr>
          <w:rFonts w:asciiTheme="minorEastAsia" w:eastAsiaTheme="minorEastAsia" w:hAnsiTheme="minorEastAsia"/>
          <w:sz w:val="24"/>
        </w:rPr>
      </w:pPr>
      <w:proofErr w:type="spellStart"/>
      <w:r w:rsidRPr="00FB671C">
        <w:rPr>
          <w:rFonts w:asciiTheme="minorEastAsia" w:eastAsiaTheme="minorEastAsia" w:hAnsiTheme="minorEastAsia"/>
          <w:sz w:val="24"/>
          <w:shd w:val="pct15" w:color="auto" w:fill="FFFFFF"/>
        </w:rPr>
        <w:t>m</w:t>
      </w:r>
      <w:r w:rsidR="00084513" w:rsidRPr="00FB671C">
        <w:rPr>
          <w:rFonts w:asciiTheme="minorEastAsia" w:eastAsiaTheme="minorEastAsia" w:hAnsiTheme="minorEastAsia" w:hint="eastAsia"/>
          <w:sz w:val="24"/>
          <w:shd w:val="pct15" w:color="auto" w:fill="FFFFFF"/>
        </w:rPr>
        <w:t>time</w:t>
      </w:r>
      <w:proofErr w:type="spellEnd"/>
      <w:r w:rsidR="00084513">
        <w:rPr>
          <w:rFonts w:asciiTheme="minorEastAsia" w:eastAsiaTheme="minorEastAsia" w:hAnsiTheme="minorEastAsia" w:hint="eastAsia"/>
          <w:sz w:val="24"/>
        </w:rPr>
        <w:t>：</w:t>
      </w:r>
      <w:r w:rsidR="00084513" w:rsidRPr="00084513">
        <w:rPr>
          <w:rFonts w:asciiTheme="minorEastAsia" w:eastAsiaTheme="minorEastAsia" w:hAnsiTheme="minorEastAsia" w:hint="eastAsia"/>
          <w:sz w:val="24"/>
        </w:rPr>
        <w:t>节点最新一次更新发生时的时间戳.</w:t>
      </w:r>
    </w:p>
    <w:p w:rsidR="008063BC" w:rsidRDefault="008063BC" w:rsidP="00C9137F">
      <w:pPr>
        <w:spacing w:line="360" w:lineRule="auto"/>
        <w:ind w:firstLineChars="200" w:firstLine="480"/>
        <w:rPr>
          <w:rFonts w:asciiTheme="minorEastAsia" w:eastAsiaTheme="minorEastAsia" w:hAnsiTheme="minorEastAsia"/>
          <w:sz w:val="24"/>
        </w:rPr>
      </w:pPr>
      <w:proofErr w:type="spellStart"/>
      <w:r w:rsidRPr="008751C6">
        <w:rPr>
          <w:rFonts w:asciiTheme="minorEastAsia" w:eastAsiaTheme="minorEastAsia" w:hAnsiTheme="minorEastAsia" w:hint="eastAsia"/>
          <w:sz w:val="24"/>
          <w:shd w:val="pct15" w:color="auto" w:fill="FFFFFF"/>
        </w:rPr>
        <w:t>ephemeralOwner</w:t>
      </w:r>
      <w:proofErr w:type="spellEnd"/>
      <w:r>
        <w:rPr>
          <w:rFonts w:asciiTheme="minorEastAsia" w:eastAsiaTheme="minorEastAsia" w:hAnsiTheme="minorEastAsia"/>
          <w:sz w:val="24"/>
        </w:rPr>
        <w:t>:</w:t>
      </w:r>
      <w:r w:rsidRPr="008063BC">
        <w:rPr>
          <w:rFonts w:asciiTheme="minorEastAsia" w:eastAsiaTheme="minorEastAsia" w:hAnsiTheme="minorEastAsia" w:hint="eastAsia"/>
          <w:sz w:val="24"/>
        </w:rPr>
        <w:t>如果该节点为</w:t>
      </w:r>
      <w:r w:rsidR="008751C6">
        <w:rPr>
          <w:rFonts w:asciiTheme="minorEastAsia" w:eastAsiaTheme="minorEastAsia" w:hAnsiTheme="minorEastAsia"/>
          <w:sz w:val="24"/>
        </w:rPr>
        <w:t>临时</w:t>
      </w:r>
      <w:r w:rsidRPr="008063BC">
        <w:rPr>
          <w:rFonts w:asciiTheme="minorEastAsia" w:eastAsiaTheme="minorEastAsia" w:hAnsiTheme="minorEastAsia" w:hint="eastAsia"/>
          <w:sz w:val="24"/>
        </w:rPr>
        <w:t xml:space="preserve">节点, </w:t>
      </w:r>
      <w:proofErr w:type="spellStart"/>
      <w:r w:rsidRPr="008063BC">
        <w:rPr>
          <w:rFonts w:asciiTheme="minorEastAsia" w:eastAsiaTheme="minorEastAsia" w:hAnsiTheme="minorEastAsia" w:hint="eastAsia"/>
          <w:sz w:val="24"/>
        </w:rPr>
        <w:t>ephemeralOwner</w:t>
      </w:r>
      <w:proofErr w:type="spellEnd"/>
      <w:r w:rsidRPr="008063BC">
        <w:rPr>
          <w:rFonts w:asciiTheme="minorEastAsia" w:eastAsiaTheme="minorEastAsia" w:hAnsiTheme="minorEastAsia" w:hint="eastAsia"/>
          <w:sz w:val="24"/>
        </w:rPr>
        <w:t xml:space="preserve">值表示与该节点绑定的session id. 如果不是, </w:t>
      </w:r>
      <w:proofErr w:type="spellStart"/>
      <w:r w:rsidRPr="008063BC">
        <w:rPr>
          <w:rFonts w:asciiTheme="minorEastAsia" w:eastAsiaTheme="minorEastAsia" w:hAnsiTheme="minorEastAsia" w:hint="eastAsia"/>
          <w:sz w:val="24"/>
        </w:rPr>
        <w:t>ephemeralOwner</w:t>
      </w:r>
      <w:proofErr w:type="spellEnd"/>
      <w:r w:rsidRPr="008063BC">
        <w:rPr>
          <w:rFonts w:asciiTheme="minorEastAsia" w:eastAsiaTheme="minorEastAsia" w:hAnsiTheme="minorEastAsia" w:hint="eastAsia"/>
          <w:sz w:val="24"/>
        </w:rPr>
        <w:t>值为0.</w:t>
      </w:r>
    </w:p>
    <w:p w:rsidR="006D211F" w:rsidRDefault="004D7773" w:rsidP="00C9137F">
      <w:pPr>
        <w:spacing w:line="360" w:lineRule="auto"/>
        <w:ind w:firstLineChars="200" w:firstLine="480"/>
        <w:rPr>
          <w:rFonts w:asciiTheme="minorEastAsia" w:eastAsiaTheme="minorEastAsia" w:hAnsiTheme="minorEastAsia"/>
          <w:sz w:val="24"/>
        </w:rPr>
      </w:pPr>
      <w:r w:rsidRPr="004D7773">
        <w:rPr>
          <w:rFonts w:asciiTheme="minorEastAsia" w:eastAsiaTheme="minorEastAsia" w:hAnsiTheme="minorEastAsia" w:hint="eastAsia"/>
          <w:sz w:val="24"/>
        </w:rPr>
        <w:t>在client和server通信之前,首先需要建立连接,该连接称为session</w:t>
      </w:r>
      <w:r w:rsidR="00F23B14">
        <w:rPr>
          <w:rFonts w:asciiTheme="minorEastAsia" w:eastAsiaTheme="minorEastAsia" w:hAnsiTheme="minorEastAsia" w:hint="eastAsia"/>
          <w:sz w:val="24"/>
        </w:rPr>
        <w:t>。</w:t>
      </w:r>
      <w:r w:rsidRPr="004D7773">
        <w:rPr>
          <w:rFonts w:asciiTheme="minorEastAsia" w:eastAsiaTheme="minorEastAsia" w:hAnsiTheme="minorEastAsia" w:hint="eastAsia"/>
          <w:sz w:val="24"/>
        </w:rPr>
        <w:t>连接建立后,如果发生连接超时</w:t>
      </w:r>
      <w:r w:rsidR="00F23B14">
        <w:rPr>
          <w:rFonts w:asciiTheme="minorEastAsia" w:eastAsiaTheme="minorEastAsia" w:hAnsiTheme="minorEastAsia" w:hint="eastAsia"/>
          <w:sz w:val="24"/>
        </w:rPr>
        <w:t>、</w:t>
      </w:r>
      <w:r w:rsidRPr="004D7773">
        <w:rPr>
          <w:rFonts w:asciiTheme="minorEastAsia" w:eastAsiaTheme="minorEastAsia" w:hAnsiTheme="minorEastAsia" w:hint="eastAsia"/>
          <w:sz w:val="24"/>
        </w:rPr>
        <w:t>授权失败,或者显式关闭连接,连接便处于CLOSED状态, 此时session结束</w:t>
      </w:r>
      <w:r w:rsidR="00F23B14">
        <w:rPr>
          <w:rFonts w:asciiTheme="minorEastAsia" w:eastAsiaTheme="minorEastAsia" w:hAnsiTheme="minorEastAsia" w:hint="eastAsia"/>
          <w:sz w:val="24"/>
        </w:rPr>
        <w:t>。</w:t>
      </w:r>
    </w:p>
    <w:p w:rsidR="001744FE" w:rsidRPr="00E5255A" w:rsidRDefault="006D211F"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4C454E" w:rsidRDefault="00F52B81" w:rsidP="009D144F">
      <w:pPr>
        <w:pStyle w:val="2"/>
      </w:pPr>
      <w:bookmarkStart w:id="51" w:name="_Toc77616266"/>
      <w:r>
        <w:lastRenderedPageBreak/>
        <w:t>Z</w:t>
      </w:r>
      <w:r>
        <w:rPr>
          <w:rFonts w:hint="eastAsia"/>
        </w:rPr>
        <w:t>oo</w:t>
      </w:r>
      <w:r w:rsidR="00613650">
        <w:t>K</w:t>
      </w:r>
      <w:r>
        <w:rPr>
          <w:rFonts w:hint="eastAsia"/>
        </w:rPr>
        <w:t>eeper</w:t>
      </w:r>
      <w:r w:rsidR="006B26C4">
        <w:t xml:space="preserve"> </w:t>
      </w:r>
      <w:r w:rsidR="006B26C4" w:rsidRPr="006B26C4">
        <w:t>Watch</w:t>
      </w:r>
      <w:r w:rsidR="0024656E">
        <w:t>er</w:t>
      </w:r>
      <w:r w:rsidR="00D268CD">
        <w:rPr>
          <w:rFonts w:hint="eastAsia"/>
        </w:rPr>
        <w:t>（监听机制）</w:t>
      </w:r>
      <w:bookmarkEnd w:id="51"/>
    </w:p>
    <w:p w:rsidR="00F57BA8" w:rsidRDefault="000B6E8C" w:rsidP="00C9137F">
      <w:pPr>
        <w:spacing w:line="360" w:lineRule="auto"/>
        <w:ind w:firstLineChars="200" w:firstLine="480"/>
        <w:rPr>
          <w:rFonts w:asciiTheme="minorEastAsia" w:eastAsiaTheme="minorEastAsia" w:hAnsiTheme="minorEastAsia"/>
          <w:sz w:val="24"/>
        </w:rPr>
      </w:pPr>
      <w:r w:rsidRPr="00F57BA8">
        <w:rPr>
          <w:rFonts w:asciiTheme="minorEastAsia" w:eastAsiaTheme="minorEastAsia" w:hAnsiTheme="minorEastAsia" w:hint="eastAsia"/>
          <w:sz w:val="24"/>
        </w:rPr>
        <w:t>ZooKeeper提供了</w:t>
      </w:r>
      <w:r w:rsidR="00F57BA8">
        <w:rPr>
          <w:rFonts w:asciiTheme="minorEastAsia" w:eastAsiaTheme="minorEastAsia" w:hAnsiTheme="minorEastAsia" w:hint="eastAsia"/>
          <w:sz w:val="24"/>
          <w:shd w:val="pct15" w:color="auto" w:fill="FFFFFF"/>
        </w:rPr>
        <w:t>分布式数据</w:t>
      </w:r>
      <w:r w:rsidRPr="00F57BA8">
        <w:rPr>
          <w:rFonts w:asciiTheme="minorEastAsia" w:eastAsiaTheme="minorEastAsia" w:hAnsiTheme="minorEastAsia" w:hint="eastAsia"/>
          <w:sz w:val="24"/>
          <w:shd w:val="pct15" w:color="auto" w:fill="FFFFFF"/>
        </w:rPr>
        <w:t>发布/订阅</w:t>
      </w:r>
      <w:r w:rsidRPr="00F57BA8">
        <w:rPr>
          <w:rFonts w:asciiTheme="minorEastAsia" w:eastAsiaTheme="minorEastAsia" w:hAnsiTheme="minorEastAsia" w:hint="eastAsia"/>
          <w:sz w:val="24"/>
        </w:rPr>
        <w:t>功能，一个典型的发布/订阅模型系统定义</w:t>
      </w:r>
      <w:r w:rsidR="00C8494C">
        <w:rPr>
          <w:rFonts w:asciiTheme="minorEastAsia" w:eastAsiaTheme="minorEastAsia" w:hAnsiTheme="minorEastAsia" w:hint="eastAsia"/>
          <w:sz w:val="24"/>
        </w:rPr>
        <w:t>了一种一对多的订阅关系，能</w:t>
      </w:r>
      <w:r w:rsidRPr="00F57BA8">
        <w:rPr>
          <w:rFonts w:asciiTheme="minorEastAsia" w:eastAsiaTheme="minorEastAsia" w:hAnsiTheme="minorEastAsia" w:hint="eastAsia"/>
          <w:sz w:val="24"/>
        </w:rPr>
        <w:t>让多个订阅者同时监听某一个主题对象，当这个主题对象自身状态变化时，会通知所有订阅者，使他们能够做出相应的处理。</w:t>
      </w:r>
    </w:p>
    <w:p w:rsidR="000B6E8C" w:rsidRPr="00F57BA8" w:rsidRDefault="000B6E8C" w:rsidP="00C9137F">
      <w:pPr>
        <w:spacing w:line="360" w:lineRule="auto"/>
        <w:ind w:firstLineChars="200" w:firstLine="480"/>
        <w:rPr>
          <w:rFonts w:asciiTheme="minorEastAsia" w:eastAsiaTheme="minorEastAsia" w:hAnsiTheme="minorEastAsia"/>
          <w:sz w:val="24"/>
        </w:rPr>
      </w:pPr>
      <w:r w:rsidRPr="00F57BA8">
        <w:rPr>
          <w:rFonts w:asciiTheme="minorEastAsia" w:eastAsiaTheme="minorEastAsia" w:hAnsiTheme="minorEastAsia" w:hint="eastAsia"/>
          <w:sz w:val="24"/>
        </w:rPr>
        <w:t>ZooKeeper中，引入了</w:t>
      </w:r>
      <w:r w:rsidR="002D2E92" w:rsidRPr="008F4AE9">
        <w:rPr>
          <w:rFonts w:asciiTheme="minorEastAsia" w:eastAsiaTheme="minorEastAsia" w:hAnsiTheme="minorEastAsia" w:hint="eastAsia"/>
          <w:sz w:val="24"/>
          <w:shd w:val="pct15" w:color="auto" w:fill="FFFFFF"/>
        </w:rPr>
        <w:t>Watcher</w:t>
      </w:r>
      <w:r w:rsidRPr="008F4AE9">
        <w:rPr>
          <w:rFonts w:asciiTheme="minorEastAsia" w:eastAsiaTheme="minorEastAsia" w:hAnsiTheme="minorEastAsia" w:hint="eastAsia"/>
          <w:sz w:val="24"/>
          <w:shd w:val="pct15" w:color="auto" w:fill="FFFFFF"/>
        </w:rPr>
        <w:t>机制来实现这种分布式的通知功能</w:t>
      </w:r>
      <w:r w:rsidRPr="00F57BA8">
        <w:rPr>
          <w:rFonts w:asciiTheme="minorEastAsia" w:eastAsiaTheme="minorEastAsia" w:hAnsiTheme="minorEastAsia" w:hint="eastAsia"/>
          <w:sz w:val="24"/>
        </w:rPr>
        <w:t>。ZooKeeper允许客户端向服务端注册一个Watcher监听，当服务端的一些事件触发了这个Watcher，那么就会向指定客户端发送一个事件通知来实现分布式的通知功能。</w:t>
      </w:r>
    </w:p>
    <w:p w:rsidR="00AF6B23" w:rsidRDefault="00896FF5"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触发</w:t>
      </w:r>
      <w:r w:rsidR="0073577F" w:rsidRPr="00B13BF2">
        <w:rPr>
          <w:rFonts w:asciiTheme="minorEastAsia" w:eastAsiaTheme="minorEastAsia" w:hAnsiTheme="minorEastAsia" w:hint="eastAsia"/>
          <w:sz w:val="24"/>
        </w:rPr>
        <w:t>事件</w:t>
      </w:r>
      <w:r>
        <w:rPr>
          <w:rFonts w:asciiTheme="minorEastAsia" w:eastAsiaTheme="minorEastAsia" w:hAnsiTheme="minorEastAsia" w:hint="eastAsia"/>
          <w:sz w:val="24"/>
        </w:rPr>
        <w:t>种类很多</w:t>
      </w:r>
      <w:r w:rsidR="00EB1A02">
        <w:rPr>
          <w:rFonts w:asciiTheme="minorEastAsia" w:eastAsiaTheme="minorEastAsia" w:hAnsiTheme="minorEastAsia" w:hint="eastAsia"/>
          <w:sz w:val="24"/>
        </w:rPr>
        <w:t>，</w:t>
      </w:r>
      <w:r w:rsidR="00430632" w:rsidRPr="00D60AE9">
        <w:rPr>
          <w:rFonts w:asciiTheme="minorEastAsia" w:eastAsiaTheme="minorEastAsia" w:hAnsiTheme="minorEastAsia" w:hint="eastAsia"/>
          <w:sz w:val="24"/>
        </w:rPr>
        <w:t>如：节点创建，节点删除，节点改变，子节点改变等。</w:t>
      </w:r>
    </w:p>
    <w:p w:rsidR="0023287F" w:rsidRPr="005D1C10" w:rsidRDefault="0023287F" w:rsidP="00C9137F">
      <w:pPr>
        <w:spacing w:line="360" w:lineRule="auto"/>
        <w:ind w:firstLineChars="200" w:firstLine="480"/>
        <w:rPr>
          <w:rFonts w:asciiTheme="minorEastAsia" w:eastAsiaTheme="minorEastAsia" w:hAnsiTheme="minorEastAsia"/>
          <w:color w:val="FF0000"/>
          <w:sz w:val="24"/>
          <w:shd w:val="pct15" w:color="auto" w:fill="FFFFFF"/>
        </w:rPr>
      </w:pPr>
      <w:r w:rsidRPr="0023287F">
        <w:rPr>
          <w:rFonts w:asciiTheme="minorEastAsia" w:eastAsiaTheme="minorEastAsia" w:hAnsiTheme="minorEastAsia" w:hint="eastAsia"/>
          <w:sz w:val="24"/>
        </w:rPr>
        <w:t>总的来说可以概括</w:t>
      </w:r>
      <w:r w:rsidR="00920C17">
        <w:rPr>
          <w:rFonts w:asciiTheme="minorEastAsia" w:eastAsiaTheme="minorEastAsia" w:hAnsiTheme="minorEastAsia" w:hint="eastAsia"/>
          <w:sz w:val="24"/>
        </w:rPr>
        <w:t>Watcher</w:t>
      </w:r>
      <w:r w:rsidRPr="0023287F">
        <w:rPr>
          <w:rFonts w:asciiTheme="minorEastAsia" w:eastAsiaTheme="minorEastAsia" w:hAnsiTheme="minorEastAsia" w:hint="eastAsia"/>
          <w:sz w:val="24"/>
        </w:rPr>
        <w:t>为以下三个过程：</w:t>
      </w:r>
      <w:r w:rsidRPr="005D1C10">
        <w:rPr>
          <w:rFonts w:asciiTheme="minorEastAsia" w:eastAsiaTheme="minorEastAsia" w:hAnsiTheme="minorEastAsia" w:hint="eastAsia"/>
          <w:color w:val="FF0000"/>
          <w:sz w:val="24"/>
          <w:shd w:val="pct15" w:color="auto" w:fill="FFFFFF"/>
        </w:rPr>
        <w:t>客户</w:t>
      </w:r>
      <w:r w:rsidR="005E7AB9">
        <w:rPr>
          <w:rFonts w:asciiTheme="minorEastAsia" w:eastAsiaTheme="minorEastAsia" w:hAnsiTheme="minorEastAsia" w:hint="eastAsia"/>
          <w:color w:val="FF0000"/>
          <w:sz w:val="24"/>
          <w:shd w:val="pct15" w:color="auto" w:fill="FFFFFF"/>
        </w:rPr>
        <w:t>端向</w:t>
      </w:r>
      <w:r w:rsidR="001B2233">
        <w:rPr>
          <w:rFonts w:asciiTheme="minorEastAsia" w:eastAsiaTheme="minorEastAsia" w:hAnsiTheme="minorEastAsia" w:hint="eastAsia"/>
          <w:color w:val="FF0000"/>
          <w:sz w:val="24"/>
          <w:shd w:val="pct15" w:color="auto" w:fill="FFFFFF"/>
        </w:rPr>
        <w:t>服务</w:t>
      </w:r>
      <w:proofErr w:type="gramStart"/>
      <w:r w:rsidR="001B2233">
        <w:rPr>
          <w:rFonts w:asciiTheme="minorEastAsia" w:eastAsiaTheme="minorEastAsia" w:hAnsiTheme="minorEastAsia" w:hint="eastAsia"/>
          <w:color w:val="FF0000"/>
          <w:sz w:val="24"/>
          <w:shd w:val="pct15" w:color="auto" w:fill="FFFFFF"/>
        </w:rPr>
        <w:t>端</w:t>
      </w:r>
      <w:r w:rsidRPr="005D1C10">
        <w:rPr>
          <w:rFonts w:asciiTheme="minorEastAsia" w:eastAsiaTheme="minorEastAsia" w:hAnsiTheme="minorEastAsia" w:hint="eastAsia"/>
          <w:color w:val="FF0000"/>
          <w:sz w:val="24"/>
          <w:shd w:val="pct15" w:color="auto" w:fill="FFFFFF"/>
        </w:rPr>
        <w:t>注册</w:t>
      </w:r>
      <w:proofErr w:type="gramEnd"/>
      <w:r w:rsidRPr="005D1C10">
        <w:rPr>
          <w:rFonts w:asciiTheme="minorEastAsia" w:eastAsiaTheme="minorEastAsia" w:hAnsiTheme="minorEastAsia" w:hint="eastAsia"/>
          <w:color w:val="FF0000"/>
          <w:sz w:val="24"/>
          <w:shd w:val="pct15" w:color="auto" w:fill="FFFFFF"/>
        </w:rPr>
        <w:t>Watcher</w:t>
      </w:r>
      <w:r w:rsidR="0091689F">
        <w:rPr>
          <w:rFonts w:asciiTheme="minorEastAsia" w:eastAsiaTheme="minorEastAsia" w:hAnsiTheme="minorEastAsia" w:hint="eastAsia"/>
          <w:color w:val="FF0000"/>
          <w:sz w:val="24"/>
          <w:shd w:val="pct15" w:color="auto" w:fill="FFFFFF"/>
        </w:rPr>
        <w:t>、</w:t>
      </w:r>
      <w:r w:rsidRPr="005D1C10">
        <w:rPr>
          <w:rFonts w:asciiTheme="minorEastAsia" w:eastAsiaTheme="minorEastAsia" w:hAnsiTheme="minorEastAsia" w:hint="eastAsia"/>
          <w:color w:val="FF0000"/>
          <w:sz w:val="24"/>
          <w:shd w:val="pct15" w:color="auto" w:fill="FFFFFF"/>
        </w:rPr>
        <w:t>服务</w:t>
      </w:r>
      <w:proofErr w:type="gramStart"/>
      <w:r w:rsidRPr="005D1C10">
        <w:rPr>
          <w:rFonts w:asciiTheme="minorEastAsia" w:eastAsiaTheme="minorEastAsia" w:hAnsiTheme="minorEastAsia" w:hint="eastAsia"/>
          <w:color w:val="FF0000"/>
          <w:sz w:val="24"/>
          <w:shd w:val="pct15" w:color="auto" w:fill="FFFFFF"/>
        </w:rPr>
        <w:t>端</w:t>
      </w:r>
      <w:r w:rsidR="00063C44">
        <w:rPr>
          <w:rFonts w:asciiTheme="minorEastAsia" w:eastAsiaTheme="minorEastAsia" w:hAnsiTheme="minorEastAsia" w:hint="eastAsia"/>
          <w:color w:val="FF0000"/>
          <w:sz w:val="24"/>
          <w:shd w:val="pct15" w:color="auto" w:fill="FFFFFF"/>
        </w:rPr>
        <w:t>事件</w:t>
      </w:r>
      <w:proofErr w:type="gramEnd"/>
      <w:r w:rsidR="00063C44">
        <w:rPr>
          <w:rFonts w:asciiTheme="minorEastAsia" w:eastAsiaTheme="minorEastAsia" w:hAnsiTheme="minorEastAsia" w:hint="eastAsia"/>
          <w:color w:val="FF0000"/>
          <w:sz w:val="24"/>
          <w:shd w:val="pct15" w:color="auto" w:fill="FFFFFF"/>
        </w:rPr>
        <w:t>发生触发</w:t>
      </w:r>
      <w:r w:rsidRPr="005D1C10">
        <w:rPr>
          <w:rFonts w:asciiTheme="minorEastAsia" w:eastAsiaTheme="minorEastAsia" w:hAnsiTheme="minorEastAsia" w:hint="eastAsia"/>
          <w:color w:val="FF0000"/>
          <w:sz w:val="24"/>
          <w:shd w:val="pct15" w:color="auto" w:fill="FFFFFF"/>
        </w:rPr>
        <w:t>Watcher</w:t>
      </w:r>
      <w:r w:rsidR="0091689F">
        <w:rPr>
          <w:rFonts w:asciiTheme="minorEastAsia" w:eastAsiaTheme="minorEastAsia" w:hAnsiTheme="minorEastAsia" w:hint="eastAsia"/>
          <w:color w:val="FF0000"/>
          <w:sz w:val="24"/>
          <w:shd w:val="pct15" w:color="auto" w:fill="FFFFFF"/>
        </w:rPr>
        <w:t>、</w:t>
      </w:r>
      <w:r w:rsidRPr="005D1C10">
        <w:rPr>
          <w:rFonts w:asciiTheme="minorEastAsia" w:eastAsiaTheme="minorEastAsia" w:hAnsiTheme="minorEastAsia" w:hint="eastAsia"/>
          <w:color w:val="FF0000"/>
          <w:sz w:val="24"/>
          <w:shd w:val="pct15" w:color="auto" w:fill="FFFFFF"/>
        </w:rPr>
        <w:t>客户端回调Watcher</w:t>
      </w:r>
      <w:r w:rsidR="003341A6">
        <w:rPr>
          <w:rFonts w:asciiTheme="minorEastAsia" w:eastAsiaTheme="minorEastAsia" w:hAnsiTheme="minorEastAsia" w:hint="eastAsia"/>
          <w:color w:val="FF0000"/>
          <w:sz w:val="24"/>
          <w:shd w:val="pct15" w:color="auto" w:fill="FFFFFF"/>
        </w:rPr>
        <w:t>得到触发事件情况</w:t>
      </w:r>
    </w:p>
    <w:p w:rsidR="00224384" w:rsidRDefault="00224384" w:rsidP="00C9137F">
      <w:pPr>
        <w:pStyle w:val="4"/>
        <w:spacing w:before="0"/>
      </w:pPr>
      <w:r>
        <w:rPr>
          <w:rFonts w:hint="eastAsia"/>
        </w:rPr>
        <w:t>Watch</w:t>
      </w:r>
      <w:r>
        <w:rPr>
          <w:rFonts w:hint="eastAsia"/>
        </w:rPr>
        <w:t>机制特点</w:t>
      </w:r>
    </w:p>
    <w:p w:rsidR="00910458" w:rsidRDefault="00A33165" w:rsidP="00C9137F">
      <w:pPr>
        <w:spacing w:line="360" w:lineRule="auto"/>
        <w:ind w:firstLineChars="200" w:firstLine="482"/>
        <w:rPr>
          <w:rFonts w:asciiTheme="minorEastAsia" w:eastAsiaTheme="minorEastAsia" w:hAnsiTheme="minorEastAsia"/>
          <w:sz w:val="24"/>
        </w:rPr>
      </w:pPr>
      <w:r w:rsidRPr="00910458">
        <w:rPr>
          <w:rFonts w:asciiTheme="minorEastAsia" w:eastAsiaTheme="minorEastAsia" w:hAnsiTheme="minorEastAsia"/>
          <w:b/>
          <w:sz w:val="24"/>
          <w:shd w:val="pct15" w:color="auto" w:fill="FFFFFF"/>
        </w:rPr>
        <w:t>一次性触发</w:t>
      </w:r>
      <w:r w:rsidRPr="00A33165">
        <w:rPr>
          <w:rFonts w:asciiTheme="minorEastAsia" w:eastAsiaTheme="minorEastAsia" w:hAnsiTheme="minorEastAsia"/>
          <w:sz w:val="24"/>
        </w:rPr>
        <w:t xml:space="preserve">  </w:t>
      </w:r>
    </w:p>
    <w:p w:rsidR="00A33165" w:rsidRDefault="00291C48"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事件发生触发监听</w:t>
      </w:r>
      <w:r w:rsidR="00A33165" w:rsidRPr="00A33165">
        <w:rPr>
          <w:rFonts w:asciiTheme="minorEastAsia" w:eastAsiaTheme="minorEastAsia" w:hAnsiTheme="minorEastAsia"/>
          <w:sz w:val="24"/>
        </w:rPr>
        <w:t>，一个watcher event</w:t>
      </w:r>
      <w:r w:rsidR="00DC5189">
        <w:rPr>
          <w:rFonts w:asciiTheme="minorEastAsia" w:eastAsiaTheme="minorEastAsia" w:hAnsiTheme="minorEastAsia"/>
          <w:sz w:val="24"/>
        </w:rPr>
        <w:t>就</w:t>
      </w:r>
      <w:r w:rsidR="00A33165" w:rsidRPr="00A33165">
        <w:rPr>
          <w:rFonts w:asciiTheme="minorEastAsia" w:eastAsiaTheme="minorEastAsia" w:hAnsiTheme="minorEastAsia"/>
          <w:sz w:val="24"/>
        </w:rPr>
        <w:t>会被发送到</w:t>
      </w:r>
      <w:r w:rsidR="00DC5189">
        <w:rPr>
          <w:rFonts w:asciiTheme="minorEastAsia" w:eastAsiaTheme="minorEastAsia" w:hAnsiTheme="minorEastAsia"/>
          <w:sz w:val="24"/>
        </w:rPr>
        <w:t>设置监听的客户端</w:t>
      </w:r>
      <w:r w:rsidR="00A33165" w:rsidRPr="00A33165">
        <w:rPr>
          <w:rFonts w:asciiTheme="minorEastAsia" w:eastAsiaTheme="minorEastAsia" w:hAnsiTheme="minorEastAsia"/>
          <w:sz w:val="24"/>
        </w:rPr>
        <w:t>，</w:t>
      </w:r>
      <w:r w:rsidR="00665686">
        <w:rPr>
          <w:rFonts w:asciiTheme="minorEastAsia" w:eastAsiaTheme="minorEastAsia" w:hAnsiTheme="minorEastAsia"/>
          <w:sz w:val="24"/>
        </w:rPr>
        <w:t>这种效果是一次性的</w:t>
      </w:r>
      <w:r w:rsidR="006A5491">
        <w:rPr>
          <w:rFonts w:asciiTheme="minorEastAsia" w:eastAsiaTheme="minorEastAsia" w:hAnsiTheme="minorEastAsia"/>
          <w:sz w:val="24"/>
        </w:rPr>
        <w:t>，</w:t>
      </w:r>
      <w:r w:rsidR="00CB30F6">
        <w:rPr>
          <w:rFonts w:asciiTheme="minorEastAsia" w:eastAsiaTheme="minorEastAsia" w:hAnsiTheme="minorEastAsia"/>
          <w:sz w:val="24"/>
        </w:rPr>
        <w:t>后续再次发生同样的事件，不会再次触发。</w:t>
      </w:r>
    </w:p>
    <w:p w:rsidR="00B75C12" w:rsidRPr="0039632D" w:rsidRDefault="00B75C12" w:rsidP="00C9137F">
      <w:pPr>
        <w:spacing w:line="360" w:lineRule="auto"/>
        <w:ind w:firstLineChars="200" w:firstLine="482"/>
        <w:rPr>
          <w:rFonts w:asciiTheme="minorEastAsia" w:eastAsiaTheme="minorEastAsia" w:hAnsiTheme="minorEastAsia"/>
          <w:b/>
          <w:sz w:val="24"/>
          <w:shd w:val="pct15" w:color="auto" w:fill="FFFFFF"/>
        </w:rPr>
      </w:pPr>
      <w:r w:rsidRPr="0039632D">
        <w:rPr>
          <w:rFonts w:asciiTheme="minorEastAsia" w:eastAsiaTheme="minorEastAsia" w:hAnsiTheme="minorEastAsia"/>
          <w:b/>
          <w:sz w:val="24"/>
          <w:shd w:val="pct15" w:color="auto" w:fill="FFFFFF"/>
        </w:rPr>
        <w:t>事件封装</w:t>
      </w:r>
    </w:p>
    <w:p w:rsidR="00DB0FB0" w:rsidRDefault="000507C2" w:rsidP="00C9137F">
      <w:pPr>
        <w:spacing w:line="360" w:lineRule="auto"/>
        <w:ind w:firstLineChars="200" w:firstLine="480"/>
        <w:rPr>
          <w:rFonts w:asciiTheme="minorEastAsia" w:eastAsiaTheme="minorEastAsia" w:hAnsiTheme="minorEastAsia"/>
          <w:sz w:val="24"/>
        </w:rPr>
      </w:pPr>
      <w:r w:rsidRPr="000507C2">
        <w:rPr>
          <w:rFonts w:asciiTheme="minorEastAsia" w:eastAsiaTheme="minorEastAsia" w:hAnsiTheme="minorEastAsia"/>
          <w:sz w:val="24"/>
        </w:rPr>
        <w:t>ZooKeeper使用</w:t>
      </w:r>
      <w:proofErr w:type="spellStart"/>
      <w:r w:rsidRPr="000507C2">
        <w:rPr>
          <w:rFonts w:asciiTheme="minorEastAsia" w:eastAsiaTheme="minorEastAsia" w:hAnsiTheme="minorEastAsia"/>
          <w:sz w:val="24"/>
        </w:rPr>
        <w:t>WatchedEvent</w:t>
      </w:r>
      <w:proofErr w:type="spellEnd"/>
      <w:r w:rsidRPr="000507C2">
        <w:rPr>
          <w:rFonts w:asciiTheme="minorEastAsia" w:eastAsiaTheme="minorEastAsia" w:hAnsiTheme="minorEastAsia"/>
          <w:sz w:val="24"/>
        </w:rPr>
        <w:t>对象来封装服务</w:t>
      </w:r>
      <w:proofErr w:type="gramStart"/>
      <w:r w:rsidRPr="000507C2">
        <w:rPr>
          <w:rFonts w:asciiTheme="minorEastAsia" w:eastAsiaTheme="minorEastAsia" w:hAnsiTheme="minorEastAsia"/>
          <w:sz w:val="24"/>
        </w:rPr>
        <w:t>端事件</w:t>
      </w:r>
      <w:proofErr w:type="gramEnd"/>
      <w:r w:rsidRPr="000507C2">
        <w:rPr>
          <w:rFonts w:asciiTheme="minorEastAsia" w:eastAsiaTheme="minorEastAsia" w:hAnsiTheme="minorEastAsia"/>
          <w:sz w:val="24"/>
        </w:rPr>
        <w:t>并传递</w:t>
      </w:r>
      <w:r>
        <w:rPr>
          <w:rFonts w:asciiTheme="minorEastAsia" w:eastAsiaTheme="minorEastAsia" w:hAnsiTheme="minorEastAsia"/>
          <w:sz w:val="24"/>
        </w:rPr>
        <w:t>。</w:t>
      </w:r>
    </w:p>
    <w:p w:rsidR="00447A98" w:rsidRDefault="003C5818" w:rsidP="00C9137F">
      <w:pPr>
        <w:spacing w:line="360" w:lineRule="auto"/>
        <w:ind w:firstLineChars="200" w:firstLine="480"/>
        <w:rPr>
          <w:rFonts w:asciiTheme="minorEastAsia" w:eastAsiaTheme="minorEastAsia" w:hAnsiTheme="minorEastAsia"/>
          <w:sz w:val="24"/>
        </w:rPr>
      </w:pPr>
      <w:proofErr w:type="spellStart"/>
      <w:r w:rsidRPr="003C5818">
        <w:rPr>
          <w:rFonts w:asciiTheme="minorEastAsia" w:eastAsiaTheme="minorEastAsia" w:hAnsiTheme="minorEastAsia" w:hint="eastAsia"/>
          <w:sz w:val="24"/>
        </w:rPr>
        <w:t>WatchedEvent</w:t>
      </w:r>
      <w:proofErr w:type="spellEnd"/>
      <w:r w:rsidRPr="003C5818">
        <w:rPr>
          <w:rFonts w:asciiTheme="minorEastAsia" w:eastAsiaTheme="minorEastAsia" w:hAnsiTheme="minorEastAsia" w:hint="eastAsia"/>
          <w:sz w:val="24"/>
        </w:rPr>
        <w:t>包含了每一个事件的三个基本属性：</w:t>
      </w:r>
    </w:p>
    <w:p w:rsidR="00B75C12" w:rsidRPr="00A33165" w:rsidRDefault="003C5818" w:rsidP="00C9137F">
      <w:pPr>
        <w:spacing w:line="360" w:lineRule="auto"/>
        <w:ind w:firstLineChars="200" w:firstLine="480"/>
        <w:rPr>
          <w:rFonts w:asciiTheme="minorEastAsia" w:eastAsiaTheme="minorEastAsia" w:hAnsiTheme="minorEastAsia"/>
          <w:sz w:val="24"/>
        </w:rPr>
      </w:pPr>
      <w:r w:rsidRPr="00447A98">
        <w:rPr>
          <w:rFonts w:asciiTheme="minorEastAsia" w:eastAsiaTheme="minorEastAsia" w:hAnsiTheme="minorEastAsia" w:hint="eastAsia"/>
          <w:color w:val="00B050"/>
          <w:sz w:val="24"/>
        </w:rPr>
        <w:t>通知状态（</w:t>
      </w:r>
      <w:proofErr w:type="spellStart"/>
      <w:r w:rsidRPr="00447A98">
        <w:rPr>
          <w:rFonts w:asciiTheme="minorEastAsia" w:eastAsiaTheme="minorEastAsia" w:hAnsiTheme="minorEastAsia" w:hint="eastAsia"/>
          <w:color w:val="00B050"/>
          <w:sz w:val="24"/>
        </w:rPr>
        <w:t>keeperState</w:t>
      </w:r>
      <w:proofErr w:type="spellEnd"/>
      <w:r w:rsidRPr="00447A98">
        <w:rPr>
          <w:rFonts w:asciiTheme="minorEastAsia" w:eastAsiaTheme="minorEastAsia" w:hAnsiTheme="minorEastAsia" w:hint="eastAsia"/>
          <w:color w:val="00B050"/>
          <w:sz w:val="24"/>
        </w:rPr>
        <w:t>）</w:t>
      </w:r>
      <w:r w:rsidRPr="003C5818">
        <w:rPr>
          <w:rFonts w:asciiTheme="minorEastAsia" w:eastAsiaTheme="minorEastAsia" w:hAnsiTheme="minorEastAsia" w:hint="eastAsia"/>
          <w:sz w:val="24"/>
        </w:rPr>
        <w:t>，</w:t>
      </w:r>
      <w:r w:rsidRPr="00447A98">
        <w:rPr>
          <w:rFonts w:asciiTheme="minorEastAsia" w:eastAsiaTheme="minorEastAsia" w:hAnsiTheme="minorEastAsia" w:hint="eastAsia"/>
          <w:color w:val="00B050"/>
          <w:sz w:val="24"/>
        </w:rPr>
        <w:t>事件类型（</w:t>
      </w:r>
      <w:proofErr w:type="spellStart"/>
      <w:r w:rsidRPr="00447A98">
        <w:rPr>
          <w:rFonts w:asciiTheme="minorEastAsia" w:eastAsiaTheme="minorEastAsia" w:hAnsiTheme="minorEastAsia" w:hint="eastAsia"/>
          <w:color w:val="00B050"/>
          <w:sz w:val="24"/>
        </w:rPr>
        <w:t>EventType</w:t>
      </w:r>
      <w:proofErr w:type="spellEnd"/>
      <w:r w:rsidRPr="00447A98">
        <w:rPr>
          <w:rFonts w:asciiTheme="minorEastAsia" w:eastAsiaTheme="minorEastAsia" w:hAnsiTheme="minorEastAsia" w:hint="eastAsia"/>
          <w:color w:val="00B050"/>
          <w:sz w:val="24"/>
        </w:rPr>
        <w:t>）</w:t>
      </w:r>
      <w:r w:rsidRPr="003C5818">
        <w:rPr>
          <w:rFonts w:asciiTheme="minorEastAsia" w:eastAsiaTheme="minorEastAsia" w:hAnsiTheme="minorEastAsia" w:hint="eastAsia"/>
          <w:sz w:val="24"/>
        </w:rPr>
        <w:t>和</w:t>
      </w:r>
      <w:r w:rsidRPr="00447A98">
        <w:rPr>
          <w:rFonts w:asciiTheme="minorEastAsia" w:eastAsiaTheme="minorEastAsia" w:hAnsiTheme="minorEastAsia" w:hint="eastAsia"/>
          <w:color w:val="00B050"/>
          <w:sz w:val="24"/>
        </w:rPr>
        <w:t>节点路径（path）</w:t>
      </w:r>
    </w:p>
    <w:p w:rsidR="00910458" w:rsidRDefault="00A33165" w:rsidP="00C9137F">
      <w:pPr>
        <w:spacing w:line="360" w:lineRule="auto"/>
        <w:ind w:firstLineChars="200" w:firstLine="482"/>
        <w:rPr>
          <w:rFonts w:asciiTheme="minorEastAsia" w:eastAsiaTheme="minorEastAsia" w:hAnsiTheme="minorEastAsia"/>
          <w:sz w:val="24"/>
        </w:rPr>
      </w:pPr>
      <w:r w:rsidRPr="00910458">
        <w:rPr>
          <w:rFonts w:asciiTheme="minorEastAsia" w:eastAsiaTheme="minorEastAsia" w:hAnsiTheme="minorEastAsia"/>
          <w:b/>
          <w:sz w:val="24"/>
          <w:shd w:val="pct15" w:color="auto" w:fill="FFFFFF"/>
        </w:rPr>
        <w:t xml:space="preserve">event异步发送 </w:t>
      </w:r>
      <w:r w:rsidRPr="00A33165">
        <w:rPr>
          <w:rFonts w:asciiTheme="minorEastAsia" w:eastAsiaTheme="minorEastAsia" w:hAnsiTheme="minorEastAsia"/>
          <w:sz w:val="24"/>
        </w:rPr>
        <w:t> </w:t>
      </w:r>
    </w:p>
    <w:p w:rsidR="00A33165" w:rsidRPr="00A33165" w:rsidRDefault="00910458"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watcher</w:t>
      </w:r>
      <w:r w:rsidR="00A33165" w:rsidRPr="00A33165">
        <w:rPr>
          <w:rFonts w:asciiTheme="minorEastAsia" w:eastAsiaTheme="minorEastAsia" w:hAnsiTheme="minorEastAsia"/>
          <w:sz w:val="24"/>
        </w:rPr>
        <w:t>的通知事件从</w:t>
      </w:r>
      <w:r w:rsidR="00C10127">
        <w:rPr>
          <w:rFonts w:asciiTheme="minorEastAsia" w:eastAsiaTheme="minorEastAsia" w:hAnsiTheme="minorEastAsia"/>
          <w:sz w:val="24"/>
        </w:rPr>
        <w:t>服务端</w:t>
      </w:r>
      <w:r w:rsidR="00A33165" w:rsidRPr="00A33165">
        <w:rPr>
          <w:rFonts w:asciiTheme="minorEastAsia" w:eastAsiaTheme="minorEastAsia" w:hAnsiTheme="minorEastAsia"/>
          <w:sz w:val="24"/>
        </w:rPr>
        <w:t>发送到</w:t>
      </w:r>
      <w:r w:rsidR="00C10127">
        <w:rPr>
          <w:rFonts w:asciiTheme="minorEastAsia" w:eastAsiaTheme="minorEastAsia" w:hAnsiTheme="minorEastAsia"/>
          <w:sz w:val="24"/>
        </w:rPr>
        <w:t>客户端</w:t>
      </w:r>
      <w:r w:rsidR="00A33165" w:rsidRPr="00A33165">
        <w:rPr>
          <w:rFonts w:asciiTheme="minorEastAsia" w:eastAsiaTheme="minorEastAsia" w:hAnsiTheme="minorEastAsia"/>
          <w:sz w:val="24"/>
        </w:rPr>
        <w:t>是异步的</w:t>
      </w:r>
      <w:r w:rsidR="00501DD5">
        <w:rPr>
          <w:rFonts w:asciiTheme="minorEastAsia" w:eastAsiaTheme="minorEastAsia" w:hAnsiTheme="minorEastAsia" w:hint="eastAsia"/>
          <w:sz w:val="24"/>
        </w:rPr>
        <w:t>。</w:t>
      </w:r>
    </w:p>
    <w:p w:rsidR="00910458" w:rsidRDefault="00164FF2" w:rsidP="00C9137F">
      <w:pPr>
        <w:spacing w:line="360" w:lineRule="auto"/>
        <w:ind w:firstLineChars="200" w:firstLine="482"/>
        <w:rPr>
          <w:rFonts w:asciiTheme="minorEastAsia" w:eastAsiaTheme="minorEastAsia" w:hAnsiTheme="minorEastAsia"/>
          <w:sz w:val="24"/>
        </w:rPr>
      </w:pPr>
      <w:r>
        <w:rPr>
          <w:rFonts w:asciiTheme="minorEastAsia" w:eastAsiaTheme="minorEastAsia" w:hAnsiTheme="minorEastAsia"/>
          <w:b/>
          <w:sz w:val="24"/>
          <w:shd w:val="pct15" w:color="auto" w:fill="FFFFFF"/>
        </w:rPr>
        <w:t>先注册再触发</w:t>
      </w:r>
    </w:p>
    <w:p w:rsidR="00975B3D" w:rsidRDefault="00A33165" w:rsidP="00C9137F">
      <w:pPr>
        <w:spacing w:line="360" w:lineRule="auto"/>
        <w:ind w:firstLineChars="200" w:firstLine="480"/>
        <w:rPr>
          <w:rFonts w:asciiTheme="minorEastAsia" w:eastAsiaTheme="minorEastAsia" w:hAnsiTheme="minorEastAsia"/>
          <w:sz w:val="24"/>
        </w:rPr>
      </w:pPr>
      <w:r w:rsidRPr="00A33165">
        <w:rPr>
          <w:rFonts w:asciiTheme="minorEastAsia" w:eastAsiaTheme="minorEastAsia" w:hAnsiTheme="minorEastAsia"/>
          <w:sz w:val="24"/>
        </w:rPr>
        <w:t>Zookeeper</w:t>
      </w:r>
      <w:r w:rsidR="00B650FC">
        <w:rPr>
          <w:rFonts w:asciiTheme="minorEastAsia" w:eastAsiaTheme="minorEastAsia" w:hAnsiTheme="minorEastAsia"/>
          <w:sz w:val="24"/>
        </w:rPr>
        <w:t>中的watch机制，必须客户端先去服务</w:t>
      </w:r>
      <w:proofErr w:type="gramStart"/>
      <w:r w:rsidR="00B650FC">
        <w:rPr>
          <w:rFonts w:asciiTheme="minorEastAsia" w:eastAsiaTheme="minorEastAsia" w:hAnsiTheme="minorEastAsia"/>
          <w:sz w:val="24"/>
        </w:rPr>
        <w:t>端注册</w:t>
      </w:r>
      <w:proofErr w:type="gramEnd"/>
      <w:r w:rsidR="00B650FC">
        <w:rPr>
          <w:rFonts w:asciiTheme="minorEastAsia" w:eastAsiaTheme="minorEastAsia" w:hAnsiTheme="minorEastAsia"/>
          <w:sz w:val="24"/>
        </w:rPr>
        <w:t>监听，这样事件发送才会触发监听，通知给客户端。</w:t>
      </w:r>
    </w:p>
    <w:p w:rsidR="00910458" w:rsidRDefault="00975B3D" w:rsidP="00C9137F">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6C3DEA" w:rsidRDefault="00047394" w:rsidP="00C9137F">
      <w:pPr>
        <w:pStyle w:val="4"/>
        <w:spacing w:before="0"/>
      </w:pPr>
      <w:r>
        <w:lastRenderedPageBreak/>
        <w:t>通知状态和事件类型</w:t>
      </w:r>
    </w:p>
    <w:p w:rsidR="00704478" w:rsidRDefault="00704478" w:rsidP="00C9137F">
      <w:pPr>
        <w:spacing w:line="360" w:lineRule="auto"/>
        <w:ind w:firstLineChars="200" w:firstLine="480"/>
        <w:rPr>
          <w:rFonts w:asciiTheme="minorEastAsia" w:eastAsiaTheme="minorEastAsia" w:hAnsiTheme="minorEastAsia"/>
          <w:sz w:val="24"/>
          <w:szCs w:val="24"/>
        </w:rPr>
      </w:pPr>
      <w:r w:rsidRPr="008E403A">
        <w:rPr>
          <w:rFonts w:asciiTheme="minorEastAsia" w:eastAsiaTheme="minorEastAsia" w:hAnsiTheme="minorEastAsia"/>
          <w:sz w:val="24"/>
          <w:szCs w:val="24"/>
        </w:rPr>
        <w:t>同一个事件类型在不同的通知状态中代表的含义有所不同，</w:t>
      </w:r>
      <w:r w:rsidR="0038335A">
        <w:rPr>
          <w:rFonts w:asciiTheme="minorEastAsia" w:eastAsiaTheme="minorEastAsia" w:hAnsiTheme="minorEastAsia"/>
          <w:sz w:val="24"/>
          <w:szCs w:val="24"/>
        </w:rPr>
        <w:t>下表</w:t>
      </w:r>
      <w:r w:rsidRPr="008E403A">
        <w:rPr>
          <w:rFonts w:asciiTheme="minorEastAsia" w:eastAsiaTheme="minorEastAsia" w:hAnsiTheme="minorEastAsia"/>
          <w:sz w:val="24"/>
          <w:szCs w:val="24"/>
        </w:rPr>
        <w:t>列举了常见的通知状态和事件类型。</w:t>
      </w:r>
    </w:p>
    <w:p w:rsidR="007210C2" w:rsidRPr="007210C2" w:rsidRDefault="0076566B" w:rsidP="00C9137F">
      <w:pPr>
        <w:spacing w:line="360" w:lineRule="auto"/>
        <w:ind w:firstLineChars="200" w:firstLine="420"/>
        <w:rPr>
          <w:rFonts w:asciiTheme="minorEastAsia" w:eastAsiaTheme="minorEastAsia" w:hAnsiTheme="minorEastAsia"/>
          <w:sz w:val="24"/>
          <w:szCs w:val="24"/>
        </w:rPr>
      </w:pPr>
      <w:r>
        <w:rPr>
          <w:noProof/>
        </w:rPr>
        <w:drawing>
          <wp:inline distT="0" distB="0" distL="0" distR="0" wp14:anchorId="586E4F96" wp14:editId="756C6097">
            <wp:extent cx="5274310" cy="41522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52265"/>
                    </a:xfrm>
                    <a:prstGeom prst="rect">
                      <a:avLst/>
                    </a:prstGeom>
                  </pic:spPr>
                </pic:pic>
              </a:graphicData>
            </a:graphic>
          </wp:inline>
        </w:drawing>
      </w:r>
    </w:p>
    <w:p w:rsidR="009C2DF7" w:rsidRDefault="008E6809" w:rsidP="00C9137F">
      <w:pPr>
        <w:spacing w:line="360" w:lineRule="auto"/>
        <w:ind w:firstLineChars="200" w:firstLine="480"/>
        <w:rPr>
          <w:rFonts w:asciiTheme="minorEastAsia" w:eastAsiaTheme="minorEastAsia" w:hAnsiTheme="minorEastAsia"/>
          <w:sz w:val="24"/>
          <w:szCs w:val="24"/>
        </w:rPr>
      </w:pPr>
      <w:r w:rsidRPr="008E6809">
        <w:rPr>
          <w:rFonts w:asciiTheme="minorEastAsia" w:eastAsiaTheme="minorEastAsia" w:hAnsiTheme="minorEastAsia"/>
          <w:sz w:val="24"/>
          <w:szCs w:val="24"/>
        </w:rPr>
        <w:t>其中</w:t>
      </w:r>
      <w:r w:rsidR="00942428" w:rsidRPr="00C80DBD">
        <w:rPr>
          <w:rFonts w:asciiTheme="minorEastAsia" w:eastAsiaTheme="minorEastAsia" w:hAnsiTheme="minorEastAsia" w:hint="eastAsia"/>
          <w:color w:val="FF0000"/>
          <w:sz w:val="24"/>
          <w:szCs w:val="24"/>
          <w:shd w:val="pct15" w:color="auto" w:fill="FFFFFF"/>
        </w:rPr>
        <w:t>连接状态事件(type=None, path=null)不需要</w:t>
      </w:r>
      <w:r w:rsidRPr="00C80DBD">
        <w:rPr>
          <w:rFonts w:asciiTheme="minorEastAsia" w:eastAsiaTheme="minorEastAsia" w:hAnsiTheme="minorEastAsia" w:hint="eastAsia"/>
          <w:color w:val="FF0000"/>
          <w:sz w:val="24"/>
          <w:szCs w:val="24"/>
          <w:shd w:val="pct15" w:color="auto" w:fill="FFFFFF"/>
        </w:rPr>
        <w:t>客户端注册</w:t>
      </w:r>
      <w:r>
        <w:rPr>
          <w:rFonts w:asciiTheme="minorEastAsia" w:eastAsiaTheme="minorEastAsia" w:hAnsiTheme="minorEastAsia" w:hint="eastAsia"/>
          <w:sz w:val="24"/>
          <w:szCs w:val="24"/>
        </w:rPr>
        <w:t>，客户端只要有需要直接</w:t>
      </w:r>
      <w:r w:rsidR="00942428" w:rsidRPr="00935CC7">
        <w:rPr>
          <w:rFonts w:asciiTheme="minorEastAsia" w:eastAsiaTheme="minorEastAsia" w:hAnsiTheme="minorEastAsia" w:hint="eastAsia"/>
          <w:sz w:val="24"/>
          <w:szCs w:val="24"/>
        </w:rPr>
        <w:t>处理就行了。</w:t>
      </w:r>
    </w:p>
    <w:p w:rsidR="00942428" w:rsidRPr="00373BB4" w:rsidRDefault="009C2DF7" w:rsidP="00C9137F">
      <w:pPr>
        <w:widowControl/>
        <w:spacing w:line="240" w:lineRule="auto"/>
        <w:jc w:val="lef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6C3DEA" w:rsidRPr="006C3DEA" w:rsidRDefault="006C3DEA" w:rsidP="00C9137F">
      <w:pPr>
        <w:pStyle w:val="4"/>
        <w:spacing w:before="0"/>
      </w:pPr>
      <w:r>
        <w:lastRenderedPageBreak/>
        <w:t>S</w:t>
      </w:r>
      <w:r>
        <w:rPr>
          <w:rFonts w:hint="eastAsia"/>
        </w:rPr>
        <w:t>hell</w:t>
      </w:r>
      <w:r>
        <w:t xml:space="preserve"> </w:t>
      </w:r>
      <w:r>
        <w:t>客户端设置</w:t>
      </w:r>
      <w:r>
        <w:t>watch</w:t>
      </w:r>
      <w:r w:rsidR="00D757DB">
        <w:t>er</w:t>
      </w:r>
    </w:p>
    <w:p w:rsidR="004D6F54" w:rsidRDefault="004D6F54"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设置节点数据变动监听：</w:t>
      </w:r>
    </w:p>
    <w:p w:rsidR="003C4B2A" w:rsidRDefault="003C4B2A" w:rsidP="00C9137F">
      <w:pPr>
        <w:spacing w:line="360" w:lineRule="auto"/>
        <w:ind w:firstLineChars="200" w:firstLine="480"/>
        <w:rPr>
          <w:rFonts w:asciiTheme="minorEastAsia" w:eastAsiaTheme="minorEastAsia" w:hAnsiTheme="minorEastAsia"/>
          <w:sz w:val="24"/>
        </w:rPr>
      </w:pPr>
    </w:p>
    <w:p w:rsidR="004D6F54" w:rsidRDefault="004D6F54"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2934A431" wp14:editId="74D9465D">
            <wp:extent cx="5274310" cy="3403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0360"/>
                    </a:xfrm>
                    <a:prstGeom prst="rect">
                      <a:avLst/>
                    </a:prstGeom>
                  </pic:spPr>
                </pic:pic>
              </a:graphicData>
            </a:graphic>
          </wp:inline>
        </w:drawing>
      </w:r>
    </w:p>
    <w:p w:rsidR="003C4B2A" w:rsidRDefault="003C4B2A" w:rsidP="00C9137F">
      <w:pPr>
        <w:spacing w:line="360" w:lineRule="auto"/>
        <w:ind w:firstLineChars="200" w:firstLine="480"/>
        <w:rPr>
          <w:rFonts w:asciiTheme="minorEastAsia" w:eastAsiaTheme="minorEastAsia" w:hAnsiTheme="minorEastAsia"/>
          <w:sz w:val="24"/>
        </w:rPr>
      </w:pPr>
    </w:p>
    <w:p w:rsidR="00BA79A4" w:rsidRDefault="00BA79A4"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通过另一个客户端更改节点数据：</w:t>
      </w:r>
    </w:p>
    <w:p w:rsidR="00BA79A4" w:rsidRDefault="00232F66"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76142299" wp14:editId="5B9285CA">
            <wp:extent cx="5274310" cy="2006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0660"/>
                    </a:xfrm>
                    <a:prstGeom prst="rect">
                      <a:avLst/>
                    </a:prstGeom>
                  </pic:spPr>
                </pic:pic>
              </a:graphicData>
            </a:graphic>
          </wp:inline>
        </w:drawing>
      </w:r>
    </w:p>
    <w:p w:rsidR="003C4B2A" w:rsidRDefault="003C4B2A" w:rsidP="00C9137F">
      <w:pPr>
        <w:spacing w:line="360" w:lineRule="auto"/>
        <w:ind w:firstLineChars="200" w:firstLine="480"/>
        <w:rPr>
          <w:rFonts w:asciiTheme="minorEastAsia" w:eastAsiaTheme="minorEastAsia" w:hAnsiTheme="minorEastAsia"/>
          <w:sz w:val="24"/>
        </w:rPr>
      </w:pPr>
    </w:p>
    <w:p w:rsidR="00D14808" w:rsidRDefault="00D14808" w:rsidP="00C9137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此时设置监听的节点收到通知：</w:t>
      </w:r>
    </w:p>
    <w:p w:rsidR="00F036D9" w:rsidRDefault="00E6304F" w:rsidP="00C9137F">
      <w:pPr>
        <w:spacing w:line="360" w:lineRule="auto"/>
        <w:ind w:firstLineChars="200" w:firstLine="420"/>
        <w:rPr>
          <w:rFonts w:asciiTheme="minorEastAsia" w:eastAsiaTheme="minorEastAsia" w:hAnsiTheme="minorEastAsia"/>
          <w:sz w:val="24"/>
        </w:rPr>
      </w:pPr>
      <w:r>
        <w:rPr>
          <w:noProof/>
        </w:rPr>
        <w:drawing>
          <wp:inline distT="0" distB="0" distL="0" distR="0" wp14:anchorId="70D3266A" wp14:editId="5A88DB52">
            <wp:extent cx="5274310" cy="7321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32155"/>
                    </a:xfrm>
                    <a:prstGeom prst="rect">
                      <a:avLst/>
                    </a:prstGeom>
                  </pic:spPr>
                </pic:pic>
              </a:graphicData>
            </a:graphic>
          </wp:inline>
        </w:drawing>
      </w:r>
    </w:p>
    <w:p w:rsidR="00E139F6" w:rsidRDefault="00E139F6">
      <w:pPr>
        <w:widowControl/>
        <w:spacing w:line="24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84614C" w:rsidRDefault="00D078D1" w:rsidP="00E139F6">
      <w:pPr>
        <w:pStyle w:val="2"/>
      </w:pPr>
      <w:bookmarkStart w:id="52" w:name="_Toc77616267"/>
      <w:r>
        <w:rPr>
          <w:rFonts w:hint="eastAsia"/>
        </w:rPr>
        <w:lastRenderedPageBreak/>
        <w:t>Z</w:t>
      </w:r>
      <w:r w:rsidR="00E139F6">
        <w:t>ookeeper</w:t>
      </w:r>
      <w:r w:rsidR="00E139F6">
        <w:t>典型应用</w:t>
      </w:r>
      <w:bookmarkEnd w:id="52"/>
    </w:p>
    <w:p w:rsidR="00E139F6" w:rsidRDefault="00D728A1" w:rsidP="00D728A1">
      <w:pPr>
        <w:pStyle w:val="3"/>
      </w:pPr>
      <w:bookmarkStart w:id="53" w:name="_Toc77616268"/>
      <w:r w:rsidRPr="00D728A1">
        <w:rPr>
          <w:rFonts w:hint="eastAsia"/>
        </w:rPr>
        <w:t>数据发布</w:t>
      </w:r>
      <w:r w:rsidRPr="00D728A1">
        <w:rPr>
          <w:rFonts w:hint="eastAsia"/>
        </w:rPr>
        <w:t>/</w:t>
      </w:r>
      <w:r w:rsidRPr="00D728A1">
        <w:rPr>
          <w:rFonts w:hint="eastAsia"/>
        </w:rPr>
        <w:t>订阅</w:t>
      </w:r>
      <w:bookmarkEnd w:id="53"/>
    </w:p>
    <w:p w:rsidR="009A3FB9" w:rsidRDefault="00C940D0" w:rsidP="00C940D0">
      <w:pPr>
        <w:spacing w:line="360" w:lineRule="auto"/>
        <w:ind w:firstLineChars="200" w:firstLine="480"/>
        <w:rPr>
          <w:rFonts w:asciiTheme="minorEastAsia" w:eastAsiaTheme="minorEastAsia" w:hAnsiTheme="minorEastAsia"/>
          <w:sz w:val="24"/>
          <w:szCs w:val="24"/>
        </w:rPr>
      </w:pPr>
      <w:r w:rsidRPr="00C940D0">
        <w:rPr>
          <w:rFonts w:asciiTheme="minorEastAsia" w:eastAsiaTheme="minorEastAsia" w:hAnsiTheme="minorEastAsia" w:hint="eastAsia"/>
          <w:sz w:val="24"/>
          <w:szCs w:val="24"/>
        </w:rPr>
        <w:t>数据发布/订阅系统即所谓的</w:t>
      </w:r>
      <w:r w:rsidRPr="001644E3">
        <w:rPr>
          <w:rFonts w:asciiTheme="minorEastAsia" w:eastAsiaTheme="minorEastAsia" w:hAnsiTheme="minorEastAsia" w:hint="eastAsia"/>
          <w:sz w:val="24"/>
          <w:szCs w:val="24"/>
          <w:shd w:val="pct15" w:color="auto" w:fill="FFFFFF"/>
        </w:rPr>
        <w:t>配置中心</w:t>
      </w:r>
      <w:r w:rsidRPr="00C940D0">
        <w:rPr>
          <w:rFonts w:asciiTheme="minorEastAsia" w:eastAsiaTheme="minorEastAsia" w:hAnsiTheme="minorEastAsia" w:hint="eastAsia"/>
          <w:sz w:val="24"/>
          <w:szCs w:val="24"/>
        </w:rPr>
        <w:t>，也就是发布者将数据发布到ZooKeeper的一个节点上，提供订阅者进行数据订阅，从而</w:t>
      </w:r>
      <w:r w:rsidRPr="001644E3">
        <w:rPr>
          <w:rFonts w:asciiTheme="minorEastAsia" w:eastAsiaTheme="minorEastAsia" w:hAnsiTheme="minorEastAsia" w:hint="eastAsia"/>
          <w:sz w:val="24"/>
          <w:szCs w:val="24"/>
          <w:shd w:val="pct15" w:color="auto" w:fill="FFFFFF"/>
        </w:rPr>
        <w:t>实现动态更新数据的目的，实现配置信息的</w:t>
      </w:r>
      <w:r w:rsidRPr="001644E3">
        <w:rPr>
          <w:rFonts w:asciiTheme="minorEastAsia" w:eastAsiaTheme="minorEastAsia" w:hAnsiTheme="minorEastAsia" w:hint="eastAsia"/>
          <w:color w:val="FF0000"/>
          <w:sz w:val="24"/>
          <w:szCs w:val="24"/>
          <w:shd w:val="pct15" w:color="auto" w:fill="FFFFFF"/>
        </w:rPr>
        <w:t>集中式管理</w:t>
      </w:r>
      <w:r w:rsidRPr="001644E3">
        <w:rPr>
          <w:rFonts w:asciiTheme="minorEastAsia" w:eastAsiaTheme="minorEastAsia" w:hAnsiTheme="minorEastAsia" w:hint="eastAsia"/>
          <w:sz w:val="24"/>
          <w:szCs w:val="24"/>
          <w:shd w:val="pct15" w:color="auto" w:fill="FFFFFF"/>
        </w:rPr>
        <w:t>和</w:t>
      </w:r>
      <w:r w:rsidRPr="001644E3">
        <w:rPr>
          <w:rFonts w:asciiTheme="minorEastAsia" w:eastAsiaTheme="minorEastAsia" w:hAnsiTheme="minorEastAsia" w:hint="eastAsia"/>
          <w:color w:val="FF0000"/>
          <w:sz w:val="24"/>
          <w:szCs w:val="24"/>
          <w:shd w:val="pct15" w:color="auto" w:fill="FFFFFF"/>
        </w:rPr>
        <w:t>数据的动态更新</w:t>
      </w:r>
      <w:r w:rsidRPr="00C940D0">
        <w:rPr>
          <w:rFonts w:asciiTheme="minorEastAsia" w:eastAsiaTheme="minorEastAsia" w:hAnsiTheme="minorEastAsia" w:hint="eastAsia"/>
          <w:sz w:val="24"/>
          <w:szCs w:val="24"/>
        </w:rPr>
        <w:t>。</w:t>
      </w:r>
    </w:p>
    <w:p w:rsidR="00C940D0" w:rsidRDefault="00C940D0" w:rsidP="00C940D0">
      <w:pPr>
        <w:spacing w:line="360" w:lineRule="auto"/>
        <w:ind w:firstLineChars="200" w:firstLine="480"/>
        <w:rPr>
          <w:rFonts w:asciiTheme="minorEastAsia" w:eastAsiaTheme="minorEastAsia" w:hAnsiTheme="minorEastAsia"/>
          <w:sz w:val="24"/>
          <w:szCs w:val="24"/>
        </w:rPr>
      </w:pPr>
      <w:r w:rsidRPr="00C940D0">
        <w:rPr>
          <w:rFonts w:asciiTheme="minorEastAsia" w:eastAsiaTheme="minorEastAsia" w:hAnsiTheme="minorEastAsia" w:hint="eastAsia"/>
          <w:sz w:val="24"/>
          <w:szCs w:val="24"/>
        </w:rPr>
        <w:t>ZooKeeper采用的是推拉相结合的方式：客户端向服务器注册自己需要关注的节点，一旦该节点的数据发生改变，那么</w:t>
      </w:r>
      <w:proofErr w:type="gramStart"/>
      <w:r w:rsidRPr="00C940D0">
        <w:rPr>
          <w:rFonts w:asciiTheme="minorEastAsia" w:eastAsiaTheme="minorEastAsia" w:hAnsiTheme="minorEastAsia" w:hint="eastAsia"/>
          <w:sz w:val="24"/>
          <w:szCs w:val="24"/>
        </w:rPr>
        <w:t>服务端就会</w:t>
      </w:r>
      <w:proofErr w:type="gramEnd"/>
      <w:r w:rsidRPr="00C940D0">
        <w:rPr>
          <w:rFonts w:asciiTheme="minorEastAsia" w:eastAsiaTheme="minorEastAsia" w:hAnsiTheme="minorEastAsia" w:hint="eastAsia"/>
          <w:sz w:val="24"/>
          <w:szCs w:val="24"/>
        </w:rPr>
        <w:t>向相应的客户端发送Wa</w:t>
      </w:r>
      <w:r w:rsidR="001644E3">
        <w:rPr>
          <w:rFonts w:asciiTheme="minorEastAsia" w:eastAsiaTheme="minorEastAsia" w:hAnsiTheme="minorEastAsia" w:hint="eastAsia"/>
          <w:sz w:val="24"/>
          <w:szCs w:val="24"/>
        </w:rPr>
        <w:t>t</w:t>
      </w:r>
      <w:r w:rsidRPr="00C940D0">
        <w:rPr>
          <w:rFonts w:asciiTheme="minorEastAsia" w:eastAsiaTheme="minorEastAsia" w:hAnsiTheme="minorEastAsia" w:hint="eastAsia"/>
          <w:sz w:val="24"/>
          <w:szCs w:val="24"/>
        </w:rPr>
        <w:t>cher事件通知，客户端接收到消息通知后，需要主动到服务端获取最新的数据。</w:t>
      </w:r>
    </w:p>
    <w:p w:rsidR="00695E0A" w:rsidRDefault="00695E0A" w:rsidP="00C940D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主要用到了</w:t>
      </w:r>
      <w:r>
        <w:rPr>
          <w:rFonts w:asciiTheme="minorEastAsia" w:eastAsiaTheme="minorEastAsia" w:hAnsiTheme="minorEastAsia" w:hint="eastAsia"/>
          <w:sz w:val="24"/>
          <w:szCs w:val="24"/>
        </w:rPr>
        <w:t>：</w:t>
      </w:r>
      <w:r w:rsidRPr="006E3B05">
        <w:rPr>
          <w:rFonts w:asciiTheme="minorEastAsia" w:eastAsiaTheme="minorEastAsia" w:hAnsiTheme="minorEastAsia"/>
          <w:sz w:val="24"/>
          <w:szCs w:val="24"/>
          <w:shd w:val="pct15" w:color="auto" w:fill="FFFFFF"/>
        </w:rPr>
        <w:t>监听机制</w:t>
      </w:r>
      <w:r>
        <w:rPr>
          <w:rFonts w:asciiTheme="minorEastAsia" w:eastAsiaTheme="minorEastAsia" w:hAnsiTheme="minorEastAsia" w:hint="eastAsia"/>
          <w:sz w:val="24"/>
          <w:szCs w:val="24"/>
        </w:rPr>
        <w:t>。</w:t>
      </w:r>
    </w:p>
    <w:p w:rsidR="009A3FB9" w:rsidRDefault="009A3FB9" w:rsidP="009A3FB9">
      <w:pPr>
        <w:spacing w:line="360" w:lineRule="auto"/>
        <w:rPr>
          <w:rFonts w:asciiTheme="minorEastAsia" w:eastAsiaTheme="minorEastAsia" w:hAnsiTheme="minorEastAsia"/>
          <w:sz w:val="24"/>
          <w:szCs w:val="24"/>
        </w:rPr>
      </w:pPr>
      <w:r>
        <w:rPr>
          <w:noProof/>
        </w:rPr>
        <w:drawing>
          <wp:inline distT="0" distB="0" distL="0" distR="0" wp14:anchorId="3E84D362" wp14:editId="66DA36A7">
            <wp:extent cx="5274310" cy="29038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3855"/>
                    </a:xfrm>
                    <a:prstGeom prst="rect">
                      <a:avLst/>
                    </a:prstGeom>
                  </pic:spPr>
                </pic:pic>
              </a:graphicData>
            </a:graphic>
          </wp:inline>
        </w:drawing>
      </w:r>
    </w:p>
    <w:p w:rsidR="00072298" w:rsidRPr="00C940D0" w:rsidRDefault="00072298" w:rsidP="00072298">
      <w:pPr>
        <w:widowControl/>
        <w:spacing w:line="240" w:lineRule="auto"/>
        <w:jc w:val="left"/>
        <w:rPr>
          <w:rFonts w:asciiTheme="minorEastAsia" w:eastAsiaTheme="minorEastAsia" w:hAnsiTheme="minorEastAsia" w:hint="eastAsia"/>
          <w:sz w:val="24"/>
          <w:szCs w:val="24"/>
        </w:rPr>
      </w:pPr>
      <w:r>
        <w:rPr>
          <w:rFonts w:asciiTheme="minorEastAsia" w:eastAsiaTheme="minorEastAsia" w:hAnsiTheme="minorEastAsia"/>
          <w:sz w:val="24"/>
          <w:szCs w:val="24"/>
        </w:rPr>
        <w:br w:type="page"/>
      </w:r>
    </w:p>
    <w:p w:rsidR="00D728A1" w:rsidRDefault="00A64400" w:rsidP="00D728A1">
      <w:pPr>
        <w:pStyle w:val="3"/>
      </w:pPr>
      <w:bookmarkStart w:id="54" w:name="_Toc77616269"/>
      <w:r>
        <w:rPr>
          <w:rFonts w:hint="eastAsia"/>
        </w:rPr>
        <w:lastRenderedPageBreak/>
        <w:t>提供</w:t>
      </w:r>
      <w:r w:rsidR="00D728A1">
        <w:rPr>
          <w:rFonts w:hint="eastAsia"/>
        </w:rPr>
        <w:t>集群选举</w:t>
      </w:r>
      <w:bookmarkEnd w:id="54"/>
    </w:p>
    <w:p w:rsidR="00A64400" w:rsidRDefault="00A64400" w:rsidP="00A64400">
      <w:pPr>
        <w:spacing w:line="360" w:lineRule="auto"/>
        <w:ind w:firstLineChars="200" w:firstLine="480"/>
        <w:rPr>
          <w:rFonts w:asciiTheme="minorEastAsia" w:eastAsiaTheme="minorEastAsia" w:hAnsiTheme="minorEastAsia"/>
          <w:sz w:val="24"/>
          <w:szCs w:val="24"/>
        </w:rPr>
      </w:pPr>
      <w:r w:rsidRPr="00A64400">
        <w:rPr>
          <w:rFonts w:asciiTheme="minorEastAsia" w:eastAsiaTheme="minorEastAsia" w:hAnsiTheme="minorEastAsia" w:hint="eastAsia"/>
          <w:sz w:val="24"/>
          <w:szCs w:val="24"/>
        </w:rPr>
        <w:t>在分布式环境下，不管是主从架构集群，还是主备架构集群，要求在服务的时候</w:t>
      </w:r>
      <w:r w:rsidRPr="00B86C87">
        <w:rPr>
          <w:rFonts w:asciiTheme="minorEastAsia" w:eastAsiaTheme="minorEastAsia" w:hAnsiTheme="minorEastAsia" w:hint="eastAsia"/>
          <w:sz w:val="24"/>
          <w:szCs w:val="24"/>
          <w:shd w:val="pct15" w:color="auto" w:fill="FFFFFF"/>
        </w:rPr>
        <w:t>有且有一个</w:t>
      </w:r>
      <w:r w:rsidRPr="00A64400">
        <w:rPr>
          <w:rFonts w:asciiTheme="minorEastAsia" w:eastAsiaTheme="minorEastAsia" w:hAnsiTheme="minorEastAsia" w:hint="eastAsia"/>
          <w:sz w:val="24"/>
          <w:szCs w:val="24"/>
        </w:rPr>
        <w:t>正常的对外提供服务，我们称之为maste</w:t>
      </w:r>
      <w:r w:rsidRPr="00A64400">
        <w:rPr>
          <w:rFonts w:asciiTheme="minorEastAsia" w:eastAsiaTheme="minorEastAsia" w:hAnsiTheme="minorEastAsia"/>
          <w:sz w:val="24"/>
          <w:szCs w:val="24"/>
        </w:rPr>
        <w:t>r</w:t>
      </w:r>
      <w:r w:rsidRPr="00A64400">
        <w:rPr>
          <w:rFonts w:asciiTheme="minorEastAsia" w:eastAsiaTheme="minorEastAsia" w:hAnsiTheme="minorEastAsia" w:hint="eastAsia"/>
          <w:sz w:val="24"/>
          <w:szCs w:val="24"/>
        </w:rPr>
        <w:t>。</w:t>
      </w:r>
    </w:p>
    <w:p w:rsidR="00B86C87" w:rsidRDefault="00B86C87" w:rsidP="00A64400">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当master出现故障之后</w:t>
      </w:r>
      <w:r>
        <w:rPr>
          <w:rFonts w:asciiTheme="minorEastAsia" w:eastAsiaTheme="minorEastAsia" w:hAnsiTheme="minorEastAsia" w:hint="eastAsia"/>
          <w:sz w:val="24"/>
          <w:szCs w:val="24"/>
        </w:rPr>
        <w:t>，</w:t>
      </w:r>
      <w:r>
        <w:rPr>
          <w:rFonts w:asciiTheme="minorEastAsia" w:eastAsiaTheme="minorEastAsia" w:hAnsiTheme="minorEastAsia"/>
          <w:sz w:val="24"/>
          <w:szCs w:val="24"/>
        </w:rPr>
        <w:t>需要重新选举出的新的master</w:t>
      </w:r>
      <w:r>
        <w:rPr>
          <w:rFonts w:asciiTheme="minorEastAsia" w:eastAsiaTheme="minorEastAsia" w:hAnsiTheme="minorEastAsia" w:hint="eastAsia"/>
          <w:sz w:val="24"/>
          <w:szCs w:val="24"/>
        </w:rPr>
        <w:t>。</w:t>
      </w:r>
      <w:r>
        <w:rPr>
          <w:rFonts w:asciiTheme="minorEastAsia" w:eastAsiaTheme="minorEastAsia" w:hAnsiTheme="minorEastAsia"/>
          <w:sz w:val="24"/>
          <w:szCs w:val="24"/>
        </w:rPr>
        <w:t>保证服务的连续可用性</w:t>
      </w:r>
      <w:r>
        <w:rPr>
          <w:rFonts w:asciiTheme="minorEastAsia" w:eastAsiaTheme="minorEastAsia" w:hAnsiTheme="minorEastAsia" w:hint="eastAsia"/>
          <w:sz w:val="24"/>
          <w:szCs w:val="24"/>
        </w:rPr>
        <w:t>。</w:t>
      </w:r>
      <w:r>
        <w:rPr>
          <w:rFonts w:asciiTheme="minorEastAsia" w:eastAsiaTheme="minorEastAsia" w:hAnsiTheme="minorEastAsia"/>
          <w:sz w:val="24"/>
          <w:szCs w:val="24"/>
        </w:rPr>
        <w:t>zookeeper可以提供这样的功能服务</w:t>
      </w:r>
      <w:r>
        <w:rPr>
          <w:rFonts w:asciiTheme="minorEastAsia" w:eastAsiaTheme="minorEastAsia" w:hAnsiTheme="minorEastAsia" w:hint="eastAsia"/>
          <w:sz w:val="24"/>
          <w:szCs w:val="24"/>
        </w:rPr>
        <w:t>。</w:t>
      </w:r>
    </w:p>
    <w:p w:rsidR="00B86C87" w:rsidRDefault="00B86C87" w:rsidP="00A644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主要用到了</w:t>
      </w:r>
      <w:r>
        <w:rPr>
          <w:rFonts w:asciiTheme="minorEastAsia" w:eastAsiaTheme="minorEastAsia" w:hAnsiTheme="minorEastAsia" w:hint="eastAsia"/>
          <w:sz w:val="24"/>
          <w:szCs w:val="24"/>
        </w:rPr>
        <w:t>：</w:t>
      </w:r>
      <w:r w:rsidRPr="00695E0A">
        <w:rPr>
          <w:rFonts w:asciiTheme="minorEastAsia" w:eastAsiaTheme="minorEastAsia" w:hAnsiTheme="minorEastAsia"/>
          <w:sz w:val="24"/>
          <w:szCs w:val="24"/>
          <w:shd w:val="pct15" w:color="auto" w:fill="FFFFFF"/>
        </w:rPr>
        <w:t>znode唯一性</w:t>
      </w:r>
      <w:r w:rsidRPr="00695E0A">
        <w:rPr>
          <w:rFonts w:asciiTheme="minorEastAsia" w:eastAsiaTheme="minorEastAsia" w:hAnsiTheme="minorEastAsia" w:hint="eastAsia"/>
          <w:sz w:val="24"/>
          <w:szCs w:val="24"/>
          <w:shd w:val="pct15" w:color="auto" w:fill="FFFFFF"/>
        </w:rPr>
        <w:t>、</w:t>
      </w:r>
      <w:r w:rsidR="00695E0A">
        <w:rPr>
          <w:rFonts w:asciiTheme="minorEastAsia" w:eastAsiaTheme="minorEastAsia" w:hAnsiTheme="minorEastAsia" w:hint="eastAsia"/>
          <w:sz w:val="24"/>
          <w:szCs w:val="24"/>
          <w:shd w:val="pct15" w:color="auto" w:fill="FFFFFF"/>
        </w:rPr>
        <w:t>临时节点</w:t>
      </w:r>
      <w:r w:rsidRPr="00695E0A">
        <w:rPr>
          <w:rFonts w:asciiTheme="minorEastAsia" w:eastAsiaTheme="minorEastAsia" w:hAnsiTheme="minorEastAsia"/>
          <w:sz w:val="24"/>
          <w:szCs w:val="24"/>
          <w:shd w:val="pct15" w:color="auto" w:fill="FFFFFF"/>
        </w:rPr>
        <w:t>短暂性</w:t>
      </w:r>
      <w:r w:rsidRPr="00695E0A">
        <w:rPr>
          <w:rFonts w:asciiTheme="minorEastAsia" w:eastAsiaTheme="minorEastAsia" w:hAnsiTheme="minorEastAsia" w:hint="eastAsia"/>
          <w:sz w:val="24"/>
          <w:szCs w:val="24"/>
          <w:shd w:val="pct15" w:color="auto" w:fill="FFFFFF"/>
        </w:rPr>
        <w:t>、</w:t>
      </w:r>
      <w:r w:rsidRPr="00695E0A">
        <w:rPr>
          <w:rFonts w:asciiTheme="minorEastAsia" w:eastAsiaTheme="minorEastAsia" w:hAnsiTheme="minorEastAsia"/>
          <w:sz w:val="24"/>
          <w:szCs w:val="24"/>
          <w:shd w:val="pct15" w:color="auto" w:fill="FFFFFF"/>
        </w:rPr>
        <w:t>监听机制</w:t>
      </w:r>
      <w:r>
        <w:rPr>
          <w:rFonts w:asciiTheme="minorEastAsia" w:eastAsiaTheme="minorEastAsia" w:hAnsiTheme="minorEastAsia" w:hint="eastAsia"/>
          <w:sz w:val="24"/>
          <w:szCs w:val="24"/>
        </w:rPr>
        <w:t>。</w:t>
      </w:r>
    </w:p>
    <w:p w:rsidR="00B86C87" w:rsidRPr="00A64400" w:rsidRDefault="00B86C87" w:rsidP="00A64400">
      <w:pPr>
        <w:spacing w:line="360" w:lineRule="auto"/>
        <w:ind w:firstLineChars="200" w:firstLine="420"/>
        <w:rPr>
          <w:rFonts w:asciiTheme="minorEastAsia" w:eastAsiaTheme="minorEastAsia" w:hAnsiTheme="minorEastAsia" w:hint="eastAsia"/>
          <w:sz w:val="24"/>
          <w:szCs w:val="24"/>
        </w:rPr>
      </w:pPr>
      <w:r>
        <w:rPr>
          <w:noProof/>
        </w:rPr>
        <w:drawing>
          <wp:inline distT="0" distB="0" distL="0" distR="0" wp14:anchorId="4B4CED43" wp14:editId="7CC2F018">
            <wp:extent cx="4290432" cy="2491956"/>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0432" cy="2491956"/>
                    </a:xfrm>
                    <a:prstGeom prst="rect">
                      <a:avLst/>
                    </a:prstGeom>
                  </pic:spPr>
                </pic:pic>
              </a:graphicData>
            </a:graphic>
          </wp:inline>
        </w:drawing>
      </w:r>
    </w:p>
    <w:p w:rsidR="00D728A1" w:rsidRDefault="00D60EB4" w:rsidP="00D728A1">
      <w:pPr>
        <w:pStyle w:val="3"/>
      </w:pPr>
      <w:bookmarkStart w:id="55" w:name="_Toc77616270"/>
      <w:r>
        <w:rPr>
          <w:rFonts w:hint="eastAsia"/>
        </w:rPr>
        <w:t>分布式锁</w:t>
      </w:r>
      <w:bookmarkEnd w:id="55"/>
    </w:p>
    <w:p w:rsidR="006E3B05" w:rsidRDefault="006E3B05" w:rsidP="006E3B05">
      <w:pPr>
        <w:spacing w:line="360" w:lineRule="auto"/>
        <w:ind w:firstLineChars="200" w:firstLine="480"/>
        <w:rPr>
          <w:rFonts w:asciiTheme="minorEastAsia" w:eastAsiaTheme="minorEastAsia" w:hAnsiTheme="minorEastAsia"/>
          <w:sz w:val="24"/>
          <w:szCs w:val="24"/>
        </w:rPr>
      </w:pPr>
      <w:r w:rsidRPr="006E3B05">
        <w:rPr>
          <w:rFonts w:asciiTheme="minorEastAsia" w:eastAsiaTheme="minorEastAsia" w:hAnsiTheme="minorEastAsia" w:hint="eastAsia"/>
          <w:sz w:val="24"/>
          <w:szCs w:val="24"/>
        </w:rPr>
        <w:t>ZooKeeper通过数据节点表示一个锁，例如/</w:t>
      </w:r>
      <w:r w:rsidR="00844BC3">
        <w:rPr>
          <w:rFonts w:asciiTheme="minorEastAsia" w:eastAsiaTheme="minorEastAsia" w:hAnsiTheme="minorEastAsia" w:hint="eastAsia"/>
          <w:sz w:val="24"/>
          <w:szCs w:val="24"/>
        </w:rPr>
        <w:t>itcast</w:t>
      </w:r>
      <w:r w:rsidRPr="006E3B05">
        <w:rPr>
          <w:rFonts w:asciiTheme="minorEastAsia" w:eastAsiaTheme="minorEastAsia" w:hAnsiTheme="minorEastAsia" w:hint="eastAsia"/>
          <w:sz w:val="24"/>
          <w:szCs w:val="24"/>
        </w:rPr>
        <w:t>/lock节点就可以定义一个锁，所有客户端都会调用create()接口，试图在/</w:t>
      </w:r>
      <w:r w:rsidR="00844BC3">
        <w:rPr>
          <w:rFonts w:asciiTheme="minorEastAsia" w:eastAsiaTheme="minorEastAsia" w:hAnsiTheme="minorEastAsia"/>
          <w:sz w:val="24"/>
          <w:szCs w:val="24"/>
        </w:rPr>
        <w:t>itcast</w:t>
      </w:r>
      <w:r w:rsidRPr="006E3B05">
        <w:rPr>
          <w:rFonts w:asciiTheme="minorEastAsia" w:eastAsiaTheme="minorEastAsia" w:hAnsiTheme="minorEastAsia" w:hint="eastAsia"/>
          <w:sz w:val="24"/>
          <w:szCs w:val="24"/>
        </w:rPr>
        <w:t>下创建lock子节点，但是ZooKeeper的强一致性会保证所有客户端最终只有一个客户创建成功。也就可以认为获得了锁，其它线程Watcher监听子节点变化（等待释放锁，竞争获取资源）。</w:t>
      </w:r>
    </w:p>
    <w:p w:rsidR="00E9248F" w:rsidRPr="006E3B05" w:rsidRDefault="00E9248F" w:rsidP="006E3B05">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此外也可以通过znode的序列化特性</w:t>
      </w:r>
      <w:r>
        <w:rPr>
          <w:rFonts w:asciiTheme="minorEastAsia" w:eastAsiaTheme="minorEastAsia" w:hAnsiTheme="minorEastAsia" w:hint="eastAsia"/>
          <w:sz w:val="24"/>
          <w:szCs w:val="24"/>
        </w:rPr>
        <w:t>，</w:t>
      </w:r>
      <w:r>
        <w:rPr>
          <w:rFonts w:asciiTheme="minorEastAsia" w:eastAsiaTheme="minorEastAsia" w:hAnsiTheme="minorEastAsia"/>
          <w:sz w:val="24"/>
          <w:szCs w:val="24"/>
        </w:rPr>
        <w:t>给创建znode的客户端自动编号</w:t>
      </w:r>
      <w:r>
        <w:rPr>
          <w:rFonts w:asciiTheme="minorEastAsia" w:eastAsiaTheme="minorEastAsia" w:hAnsiTheme="minorEastAsia" w:hint="eastAsia"/>
          <w:sz w:val="24"/>
          <w:szCs w:val="24"/>
        </w:rPr>
        <w:t>，</w:t>
      </w:r>
      <w:r>
        <w:rPr>
          <w:rFonts w:asciiTheme="minorEastAsia" w:eastAsiaTheme="minorEastAsia" w:hAnsiTheme="minorEastAsia"/>
          <w:sz w:val="24"/>
          <w:szCs w:val="24"/>
        </w:rPr>
        <w:t>从而实现所谓的顺序锁的功能</w:t>
      </w:r>
      <w:r>
        <w:rPr>
          <w:rFonts w:asciiTheme="minorEastAsia" w:eastAsiaTheme="minorEastAsia" w:hAnsiTheme="minorEastAsia" w:hint="eastAsia"/>
          <w:sz w:val="24"/>
          <w:szCs w:val="24"/>
        </w:rPr>
        <w:t>。</w:t>
      </w:r>
    </w:p>
    <w:sectPr w:rsidR="00E9248F" w:rsidRPr="006E3B05">
      <w:headerReference w:type="default" r:id="rId55"/>
      <w:footerReference w:type="default" r:id="rId56"/>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531" w:rsidRDefault="00913531">
      <w:r>
        <w:separator/>
      </w:r>
    </w:p>
  </w:endnote>
  <w:endnote w:type="continuationSeparator" w:id="0">
    <w:p w:rsidR="00913531" w:rsidRDefault="00913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9FF" w:rsidRDefault="00C519FF">
    <w:pPr>
      <w:pStyle w:val="a3"/>
      <w:jc w:val="center"/>
    </w:pPr>
    <w:r>
      <w:rPr>
        <w:rFonts w:hint="eastAsia"/>
        <w:noProof/>
        <w:lang w:val="en-US" w:eastAsia="zh-CN"/>
      </w:rPr>
      <w:drawing>
        <wp:anchor distT="0" distB="0" distL="114300" distR="114300" simplePos="0" relativeHeight="251657216" behindDoc="1" locked="0" layoutInCell="1" allowOverlap="1">
          <wp:simplePos x="0" y="0"/>
          <wp:positionH relativeFrom="column">
            <wp:posOffset>-1143000</wp:posOffset>
          </wp:positionH>
          <wp:positionV relativeFrom="paragraph">
            <wp:posOffset>-75565</wp:posOffset>
          </wp:positionV>
          <wp:extent cx="7647940" cy="548640"/>
          <wp:effectExtent l="0" t="0" r="0"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微软雅黑" w:eastAsia="微软雅黑" w:hAnsi="微软雅黑" w:cs="微软雅黑" w:hint="eastAsia"/>
        <w:sz w:val="20"/>
        <w:szCs w:val="20"/>
      </w:rPr>
      <w:t>北京市昌平区建材城西路金燕龙办公楼一层</w:t>
    </w:r>
    <w:proofErr w:type="spellEnd"/>
    <w:r>
      <w:rPr>
        <w:rFonts w:ascii="微软雅黑" w:eastAsia="微软雅黑" w:hAnsi="微软雅黑" w:cs="微软雅黑" w:hint="eastAsia"/>
        <w:sz w:val="20"/>
        <w:szCs w:val="20"/>
      </w:rPr>
      <w:t xml:space="preserve">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531" w:rsidRDefault="00913531">
      <w:r>
        <w:separator/>
      </w:r>
    </w:p>
  </w:footnote>
  <w:footnote w:type="continuationSeparator" w:id="0">
    <w:p w:rsidR="00913531" w:rsidRDefault="009135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9FF" w:rsidRDefault="00C519FF">
    <w:pPr>
      <w:pStyle w:val="a5"/>
    </w:pPr>
    <w:r>
      <w:rPr>
        <w:noProof/>
        <w:lang w:val="en-US" w:eastAsia="zh-CN"/>
      </w:rPr>
      <w:drawing>
        <wp:anchor distT="0" distB="0" distL="114300" distR="114300" simplePos="0" relativeHeight="251658240" behindDoc="0" locked="0" layoutInCell="1" allowOverlap="1">
          <wp:simplePos x="0" y="0"/>
          <wp:positionH relativeFrom="column">
            <wp:posOffset>-1183005</wp:posOffset>
          </wp:positionH>
          <wp:positionV relativeFrom="paragraph">
            <wp:posOffset>-521335</wp:posOffset>
          </wp:positionV>
          <wp:extent cx="7630795" cy="910590"/>
          <wp:effectExtent l="0" t="0" r="8255" b="381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65016"/>
    <w:multiLevelType w:val="hybridMultilevel"/>
    <w:tmpl w:val="F72273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8337A1"/>
    <w:multiLevelType w:val="hybridMultilevel"/>
    <w:tmpl w:val="C7D6E79E"/>
    <w:lvl w:ilvl="0" w:tplc="23C46A3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8B6279C"/>
    <w:multiLevelType w:val="hybridMultilevel"/>
    <w:tmpl w:val="9E385050"/>
    <w:lvl w:ilvl="0" w:tplc="23C46A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A303C7C"/>
    <w:multiLevelType w:val="hybridMultilevel"/>
    <w:tmpl w:val="4FFCFCAA"/>
    <w:lvl w:ilvl="0" w:tplc="23C46A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76330D"/>
    <w:multiLevelType w:val="multilevel"/>
    <w:tmpl w:val="F3A47C82"/>
    <w:lvl w:ilvl="0">
      <w:start w:val="1"/>
      <w:numFmt w:val="chineseCountingThousand"/>
      <w:pStyle w:val="1"/>
      <w:suff w:val="space"/>
      <w:lvlText w:val="%1、"/>
      <w:lvlJc w:val="left"/>
      <w:pPr>
        <w:ind w:left="425" w:hanging="425"/>
      </w:pPr>
      <w:rPr>
        <w:rFonts w:hint="eastAsia"/>
      </w:rPr>
    </w:lvl>
    <w:lvl w:ilvl="1">
      <w:start w:val="1"/>
      <w:numFmt w:val="decimal"/>
      <w:pStyle w:val="2"/>
      <w:suff w:val="space"/>
      <w:lvlText w:val="%2．"/>
      <w:lvlJc w:val="left"/>
      <w:pPr>
        <w:ind w:left="992" w:hanging="992"/>
      </w:pPr>
      <w:rPr>
        <w:rFonts w:hint="eastAsia"/>
      </w:rPr>
    </w:lvl>
    <w:lvl w:ilvl="2">
      <w:start w:val="1"/>
      <w:numFmt w:val="decimal"/>
      <w:pStyle w:val="3"/>
      <w:suff w:val="space"/>
      <w:lvlText w:val="%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EB6299F"/>
    <w:multiLevelType w:val="hybridMultilevel"/>
    <w:tmpl w:val="FD8C930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6">
    <w:nsid w:val="32C03F2C"/>
    <w:multiLevelType w:val="hybridMultilevel"/>
    <w:tmpl w:val="59C2ED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708680C"/>
    <w:multiLevelType w:val="hybridMultilevel"/>
    <w:tmpl w:val="CB50469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6A910BB1"/>
    <w:multiLevelType w:val="hybridMultilevel"/>
    <w:tmpl w:val="823A74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CB655AF"/>
    <w:multiLevelType w:val="hybridMultilevel"/>
    <w:tmpl w:val="D31EB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F887A30"/>
    <w:multiLevelType w:val="hybridMultilevel"/>
    <w:tmpl w:val="BE880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70942E45"/>
    <w:multiLevelType w:val="hybridMultilevel"/>
    <w:tmpl w:val="81E839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71470B9D"/>
    <w:multiLevelType w:val="hybridMultilevel"/>
    <w:tmpl w:val="DABACF8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7ACF17C6"/>
    <w:multiLevelType w:val="hybridMultilevel"/>
    <w:tmpl w:val="809A2714"/>
    <w:lvl w:ilvl="0" w:tplc="23C46A3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9"/>
  </w:num>
  <w:num w:numId="3">
    <w:abstractNumId w:val="0"/>
  </w:num>
  <w:num w:numId="4">
    <w:abstractNumId w:val="4"/>
  </w:num>
  <w:num w:numId="5">
    <w:abstractNumId w:val="3"/>
  </w:num>
  <w:num w:numId="6">
    <w:abstractNumId w:val="13"/>
  </w:num>
  <w:num w:numId="7">
    <w:abstractNumId w:val="1"/>
  </w:num>
  <w:num w:numId="8">
    <w:abstractNumId w:val="2"/>
  </w:num>
  <w:num w:numId="9">
    <w:abstractNumId w:val="4"/>
  </w:num>
  <w:num w:numId="10">
    <w:abstractNumId w:val="11"/>
  </w:num>
  <w:num w:numId="11">
    <w:abstractNumId w:val="7"/>
  </w:num>
  <w:num w:numId="12">
    <w:abstractNumId w:val="4"/>
  </w:num>
  <w:num w:numId="13">
    <w:abstractNumId w:val="12"/>
  </w:num>
  <w:num w:numId="14">
    <w:abstractNumId w:val="8"/>
  </w:num>
  <w:num w:numId="15">
    <w:abstractNumId w:val="4"/>
  </w:num>
  <w:num w:numId="16">
    <w:abstractNumId w:val="5"/>
  </w:num>
  <w:num w:numId="17">
    <w:abstractNumId w:val="10"/>
  </w:num>
  <w:num w:numId="18">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239"/>
    <w:rsid w:val="00000711"/>
    <w:rsid w:val="00000841"/>
    <w:rsid w:val="00000FE7"/>
    <w:rsid w:val="00001023"/>
    <w:rsid w:val="00001056"/>
    <w:rsid w:val="000012A6"/>
    <w:rsid w:val="0000165F"/>
    <w:rsid w:val="00001792"/>
    <w:rsid w:val="00001918"/>
    <w:rsid w:val="00001D70"/>
    <w:rsid w:val="000028AD"/>
    <w:rsid w:val="00002912"/>
    <w:rsid w:val="00002927"/>
    <w:rsid w:val="0000319C"/>
    <w:rsid w:val="00003924"/>
    <w:rsid w:val="00003ADE"/>
    <w:rsid w:val="00003AEB"/>
    <w:rsid w:val="00003C4D"/>
    <w:rsid w:val="00003CAE"/>
    <w:rsid w:val="00003DFE"/>
    <w:rsid w:val="00003F81"/>
    <w:rsid w:val="000041BD"/>
    <w:rsid w:val="00004872"/>
    <w:rsid w:val="00005429"/>
    <w:rsid w:val="00005523"/>
    <w:rsid w:val="00006089"/>
    <w:rsid w:val="000061D3"/>
    <w:rsid w:val="00007232"/>
    <w:rsid w:val="00007BA9"/>
    <w:rsid w:val="00012364"/>
    <w:rsid w:val="0001335B"/>
    <w:rsid w:val="00013A38"/>
    <w:rsid w:val="00013FA9"/>
    <w:rsid w:val="000140B6"/>
    <w:rsid w:val="00014D0A"/>
    <w:rsid w:val="00015C17"/>
    <w:rsid w:val="00016995"/>
    <w:rsid w:val="00017B6E"/>
    <w:rsid w:val="0002031C"/>
    <w:rsid w:val="000209FA"/>
    <w:rsid w:val="00020FA8"/>
    <w:rsid w:val="000216AE"/>
    <w:rsid w:val="00021D72"/>
    <w:rsid w:val="00022502"/>
    <w:rsid w:val="00022AB5"/>
    <w:rsid w:val="00023EE0"/>
    <w:rsid w:val="00024D08"/>
    <w:rsid w:val="00026762"/>
    <w:rsid w:val="00026F4A"/>
    <w:rsid w:val="00027013"/>
    <w:rsid w:val="000274AE"/>
    <w:rsid w:val="000300D1"/>
    <w:rsid w:val="00030281"/>
    <w:rsid w:val="00030A30"/>
    <w:rsid w:val="00030AB0"/>
    <w:rsid w:val="00030B08"/>
    <w:rsid w:val="0003145D"/>
    <w:rsid w:val="00031F78"/>
    <w:rsid w:val="00032574"/>
    <w:rsid w:val="00032801"/>
    <w:rsid w:val="000344B6"/>
    <w:rsid w:val="0003453F"/>
    <w:rsid w:val="000345C9"/>
    <w:rsid w:val="00035C47"/>
    <w:rsid w:val="000361D2"/>
    <w:rsid w:val="00036BDD"/>
    <w:rsid w:val="00037045"/>
    <w:rsid w:val="0004038C"/>
    <w:rsid w:val="0004049A"/>
    <w:rsid w:val="000406C9"/>
    <w:rsid w:val="0004182B"/>
    <w:rsid w:val="0004200D"/>
    <w:rsid w:val="00042A71"/>
    <w:rsid w:val="00042E6C"/>
    <w:rsid w:val="00043538"/>
    <w:rsid w:val="00043C89"/>
    <w:rsid w:val="00044561"/>
    <w:rsid w:val="00044B57"/>
    <w:rsid w:val="00045DE2"/>
    <w:rsid w:val="00046024"/>
    <w:rsid w:val="00046464"/>
    <w:rsid w:val="000469C7"/>
    <w:rsid w:val="00046A9B"/>
    <w:rsid w:val="00047394"/>
    <w:rsid w:val="000478BC"/>
    <w:rsid w:val="00047A7A"/>
    <w:rsid w:val="00047C09"/>
    <w:rsid w:val="000507C2"/>
    <w:rsid w:val="00050DFD"/>
    <w:rsid w:val="000511F8"/>
    <w:rsid w:val="00051312"/>
    <w:rsid w:val="00052799"/>
    <w:rsid w:val="00052AB8"/>
    <w:rsid w:val="00052C6E"/>
    <w:rsid w:val="00053028"/>
    <w:rsid w:val="0005467B"/>
    <w:rsid w:val="00054D27"/>
    <w:rsid w:val="00054FF2"/>
    <w:rsid w:val="000551DF"/>
    <w:rsid w:val="000555AD"/>
    <w:rsid w:val="000557A8"/>
    <w:rsid w:val="000603A7"/>
    <w:rsid w:val="000603B4"/>
    <w:rsid w:val="00060C35"/>
    <w:rsid w:val="00060CDC"/>
    <w:rsid w:val="00062F21"/>
    <w:rsid w:val="000630AD"/>
    <w:rsid w:val="00063BBD"/>
    <w:rsid w:val="00063C44"/>
    <w:rsid w:val="000652E0"/>
    <w:rsid w:val="000660B3"/>
    <w:rsid w:val="00066A44"/>
    <w:rsid w:val="00067099"/>
    <w:rsid w:val="00067169"/>
    <w:rsid w:val="0006728D"/>
    <w:rsid w:val="00067302"/>
    <w:rsid w:val="00067D42"/>
    <w:rsid w:val="00067D6D"/>
    <w:rsid w:val="00070277"/>
    <w:rsid w:val="00070856"/>
    <w:rsid w:val="00070F3F"/>
    <w:rsid w:val="00071D72"/>
    <w:rsid w:val="00072298"/>
    <w:rsid w:val="00074414"/>
    <w:rsid w:val="000745EB"/>
    <w:rsid w:val="000747E6"/>
    <w:rsid w:val="000750ED"/>
    <w:rsid w:val="000757FD"/>
    <w:rsid w:val="0007598F"/>
    <w:rsid w:val="00076693"/>
    <w:rsid w:val="00076C14"/>
    <w:rsid w:val="00077693"/>
    <w:rsid w:val="00081DCB"/>
    <w:rsid w:val="000822F5"/>
    <w:rsid w:val="00083135"/>
    <w:rsid w:val="00083925"/>
    <w:rsid w:val="000839E7"/>
    <w:rsid w:val="00083ED8"/>
    <w:rsid w:val="0008404E"/>
    <w:rsid w:val="0008434C"/>
    <w:rsid w:val="00084513"/>
    <w:rsid w:val="00085B7F"/>
    <w:rsid w:val="00085E04"/>
    <w:rsid w:val="000861AA"/>
    <w:rsid w:val="0008627F"/>
    <w:rsid w:val="0008678E"/>
    <w:rsid w:val="00087562"/>
    <w:rsid w:val="000875EA"/>
    <w:rsid w:val="000879E8"/>
    <w:rsid w:val="00087ABF"/>
    <w:rsid w:val="00091657"/>
    <w:rsid w:val="00092871"/>
    <w:rsid w:val="00092AE9"/>
    <w:rsid w:val="0009354C"/>
    <w:rsid w:val="00094215"/>
    <w:rsid w:val="000946E0"/>
    <w:rsid w:val="00094AE2"/>
    <w:rsid w:val="00095382"/>
    <w:rsid w:val="00096C46"/>
    <w:rsid w:val="00096EA3"/>
    <w:rsid w:val="00096F14"/>
    <w:rsid w:val="00096FA6"/>
    <w:rsid w:val="000A027A"/>
    <w:rsid w:val="000A08E2"/>
    <w:rsid w:val="000A09A3"/>
    <w:rsid w:val="000A0EB9"/>
    <w:rsid w:val="000A220C"/>
    <w:rsid w:val="000A2FF9"/>
    <w:rsid w:val="000A3C44"/>
    <w:rsid w:val="000A3DD2"/>
    <w:rsid w:val="000A527B"/>
    <w:rsid w:val="000A52AB"/>
    <w:rsid w:val="000A65F4"/>
    <w:rsid w:val="000A6760"/>
    <w:rsid w:val="000A738F"/>
    <w:rsid w:val="000A748E"/>
    <w:rsid w:val="000B0155"/>
    <w:rsid w:val="000B1373"/>
    <w:rsid w:val="000B15AE"/>
    <w:rsid w:val="000B16F9"/>
    <w:rsid w:val="000B1721"/>
    <w:rsid w:val="000B18B7"/>
    <w:rsid w:val="000B1BB7"/>
    <w:rsid w:val="000B25F1"/>
    <w:rsid w:val="000B2646"/>
    <w:rsid w:val="000B30FD"/>
    <w:rsid w:val="000B43CC"/>
    <w:rsid w:val="000B4A58"/>
    <w:rsid w:val="000B4D26"/>
    <w:rsid w:val="000B565A"/>
    <w:rsid w:val="000B62CE"/>
    <w:rsid w:val="000B6449"/>
    <w:rsid w:val="000B669B"/>
    <w:rsid w:val="000B6E8C"/>
    <w:rsid w:val="000C07DF"/>
    <w:rsid w:val="000C092A"/>
    <w:rsid w:val="000C0E10"/>
    <w:rsid w:val="000C18D0"/>
    <w:rsid w:val="000C242D"/>
    <w:rsid w:val="000C29D2"/>
    <w:rsid w:val="000C2A8F"/>
    <w:rsid w:val="000C2D64"/>
    <w:rsid w:val="000C3BE9"/>
    <w:rsid w:val="000C529D"/>
    <w:rsid w:val="000C54C3"/>
    <w:rsid w:val="000C5D15"/>
    <w:rsid w:val="000C6CF0"/>
    <w:rsid w:val="000C6F07"/>
    <w:rsid w:val="000C720C"/>
    <w:rsid w:val="000C72F9"/>
    <w:rsid w:val="000C7D9C"/>
    <w:rsid w:val="000D0BA7"/>
    <w:rsid w:val="000D15F0"/>
    <w:rsid w:val="000D1902"/>
    <w:rsid w:val="000D2A33"/>
    <w:rsid w:val="000D2FC9"/>
    <w:rsid w:val="000D32BF"/>
    <w:rsid w:val="000D4857"/>
    <w:rsid w:val="000D4889"/>
    <w:rsid w:val="000D4A03"/>
    <w:rsid w:val="000D4CCC"/>
    <w:rsid w:val="000D4D97"/>
    <w:rsid w:val="000D4E51"/>
    <w:rsid w:val="000D5A5E"/>
    <w:rsid w:val="000D6367"/>
    <w:rsid w:val="000D70A6"/>
    <w:rsid w:val="000D71BE"/>
    <w:rsid w:val="000D799C"/>
    <w:rsid w:val="000E07A5"/>
    <w:rsid w:val="000E0C35"/>
    <w:rsid w:val="000E0CE6"/>
    <w:rsid w:val="000E16EC"/>
    <w:rsid w:val="000E1AAB"/>
    <w:rsid w:val="000E1E0E"/>
    <w:rsid w:val="000E2686"/>
    <w:rsid w:val="000E2B2F"/>
    <w:rsid w:val="000E2FA9"/>
    <w:rsid w:val="000E4927"/>
    <w:rsid w:val="000E5CC2"/>
    <w:rsid w:val="000E6A01"/>
    <w:rsid w:val="000E6C51"/>
    <w:rsid w:val="000E6F7F"/>
    <w:rsid w:val="000E7F56"/>
    <w:rsid w:val="000F0121"/>
    <w:rsid w:val="000F1343"/>
    <w:rsid w:val="000F1657"/>
    <w:rsid w:val="000F1E3E"/>
    <w:rsid w:val="000F5F50"/>
    <w:rsid w:val="000F6363"/>
    <w:rsid w:val="001007A2"/>
    <w:rsid w:val="00100DAC"/>
    <w:rsid w:val="00100F9E"/>
    <w:rsid w:val="00102C03"/>
    <w:rsid w:val="00102E2F"/>
    <w:rsid w:val="00103423"/>
    <w:rsid w:val="0010397A"/>
    <w:rsid w:val="00103BD2"/>
    <w:rsid w:val="00104969"/>
    <w:rsid w:val="00105492"/>
    <w:rsid w:val="001061DE"/>
    <w:rsid w:val="001079CA"/>
    <w:rsid w:val="00110412"/>
    <w:rsid w:val="001106DE"/>
    <w:rsid w:val="00110B6C"/>
    <w:rsid w:val="001111F0"/>
    <w:rsid w:val="001112CB"/>
    <w:rsid w:val="0011143E"/>
    <w:rsid w:val="001116C7"/>
    <w:rsid w:val="0011174A"/>
    <w:rsid w:val="001121B7"/>
    <w:rsid w:val="0011300B"/>
    <w:rsid w:val="00113784"/>
    <w:rsid w:val="001143D2"/>
    <w:rsid w:val="00114A9E"/>
    <w:rsid w:val="001152D3"/>
    <w:rsid w:val="00115548"/>
    <w:rsid w:val="00115AEE"/>
    <w:rsid w:val="00116808"/>
    <w:rsid w:val="00116850"/>
    <w:rsid w:val="00116D82"/>
    <w:rsid w:val="0012025B"/>
    <w:rsid w:val="001211F6"/>
    <w:rsid w:val="00121680"/>
    <w:rsid w:val="00122BB8"/>
    <w:rsid w:val="00123F5D"/>
    <w:rsid w:val="00125260"/>
    <w:rsid w:val="001256FE"/>
    <w:rsid w:val="00125D58"/>
    <w:rsid w:val="00126A9F"/>
    <w:rsid w:val="00127A4E"/>
    <w:rsid w:val="00130600"/>
    <w:rsid w:val="00130EAD"/>
    <w:rsid w:val="0013128D"/>
    <w:rsid w:val="00131D28"/>
    <w:rsid w:val="00132157"/>
    <w:rsid w:val="001324A8"/>
    <w:rsid w:val="001327CB"/>
    <w:rsid w:val="00132ED9"/>
    <w:rsid w:val="00132EE8"/>
    <w:rsid w:val="00132EEB"/>
    <w:rsid w:val="00133B8A"/>
    <w:rsid w:val="00134375"/>
    <w:rsid w:val="001346A2"/>
    <w:rsid w:val="00134C05"/>
    <w:rsid w:val="0013514E"/>
    <w:rsid w:val="001368AC"/>
    <w:rsid w:val="001370F8"/>
    <w:rsid w:val="001376B1"/>
    <w:rsid w:val="001401EA"/>
    <w:rsid w:val="0014023B"/>
    <w:rsid w:val="00140488"/>
    <w:rsid w:val="00141878"/>
    <w:rsid w:val="00141A10"/>
    <w:rsid w:val="00141B3F"/>
    <w:rsid w:val="00141E9D"/>
    <w:rsid w:val="0014432D"/>
    <w:rsid w:val="001447D4"/>
    <w:rsid w:val="00145329"/>
    <w:rsid w:val="0014622E"/>
    <w:rsid w:val="00146359"/>
    <w:rsid w:val="001507C7"/>
    <w:rsid w:val="00151A24"/>
    <w:rsid w:val="001526C2"/>
    <w:rsid w:val="001543C6"/>
    <w:rsid w:val="00154E4B"/>
    <w:rsid w:val="00155BD5"/>
    <w:rsid w:val="00156769"/>
    <w:rsid w:val="00156A6C"/>
    <w:rsid w:val="001575A4"/>
    <w:rsid w:val="00157EE8"/>
    <w:rsid w:val="001602CB"/>
    <w:rsid w:val="001611FE"/>
    <w:rsid w:val="00161755"/>
    <w:rsid w:val="00161E39"/>
    <w:rsid w:val="00162131"/>
    <w:rsid w:val="0016275F"/>
    <w:rsid w:val="001627BC"/>
    <w:rsid w:val="00162B55"/>
    <w:rsid w:val="001644E3"/>
    <w:rsid w:val="00164FF0"/>
    <w:rsid w:val="00164FF2"/>
    <w:rsid w:val="00165306"/>
    <w:rsid w:val="00166EC4"/>
    <w:rsid w:val="00167009"/>
    <w:rsid w:val="0016756C"/>
    <w:rsid w:val="00167C3E"/>
    <w:rsid w:val="00167F72"/>
    <w:rsid w:val="0017129F"/>
    <w:rsid w:val="0017214A"/>
    <w:rsid w:val="00172845"/>
    <w:rsid w:val="001728A5"/>
    <w:rsid w:val="001744FE"/>
    <w:rsid w:val="00176AC5"/>
    <w:rsid w:val="00176E0D"/>
    <w:rsid w:val="0017730A"/>
    <w:rsid w:val="00177509"/>
    <w:rsid w:val="001775C3"/>
    <w:rsid w:val="00177839"/>
    <w:rsid w:val="00180D19"/>
    <w:rsid w:val="00180D5F"/>
    <w:rsid w:val="00181003"/>
    <w:rsid w:val="00181374"/>
    <w:rsid w:val="00181EF2"/>
    <w:rsid w:val="00182426"/>
    <w:rsid w:val="001825D9"/>
    <w:rsid w:val="0018358C"/>
    <w:rsid w:val="001841F4"/>
    <w:rsid w:val="001853C0"/>
    <w:rsid w:val="00185FFB"/>
    <w:rsid w:val="001870EF"/>
    <w:rsid w:val="00187C04"/>
    <w:rsid w:val="0019007B"/>
    <w:rsid w:val="001900A4"/>
    <w:rsid w:val="0019020C"/>
    <w:rsid w:val="0019059E"/>
    <w:rsid w:val="00190CD9"/>
    <w:rsid w:val="00190DF3"/>
    <w:rsid w:val="00192218"/>
    <w:rsid w:val="0019221B"/>
    <w:rsid w:val="00192251"/>
    <w:rsid w:val="0019238D"/>
    <w:rsid w:val="00192AA1"/>
    <w:rsid w:val="00193F25"/>
    <w:rsid w:val="0019415B"/>
    <w:rsid w:val="00194800"/>
    <w:rsid w:val="00194884"/>
    <w:rsid w:val="001949C1"/>
    <w:rsid w:val="00194BB2"/>
    <w:rsid w:val="00195703"/>
    <w:rsid w:val="00195A30"/>
    <w:rsid w:val="00195A41"/>
    <w:rsid w:val="00195C74"/>
    <w:rsid w:val="00196B2E"/>
    <w:rsid w:val="00196D80"/>
    <w:rsid w:val="00197712"/>
    <w:rsid w:val="00197764"/>
    <w:rsid w:val="00197888"/>
    <w:rsid w:val="00197C9A"/>
    <w:rsid w:val="001A0231"/>
    <w:rsid w:val="001A0236"/>
    <w:rsid w:val="001A0331"/>
    <w:rsid w:val="001A04BE"/>
    <w:rsid w:val="001A1053"/>
    <w:rsid w:val="001A12B7"/>
    <w:rsid w:val="001A23B0"/>
    <w:rsid w:val="001A2B63"/>
    <w:rsid w:val="001A3BE9"/>
    <w:rsid w:val="001A3FD5"/>
    <w:rsid w:val="001A48D8"/>
    <w:rsid w:val="001A5780"/>
    <w:rsid w:val="001A62AA"/>
    <w:rsid w:val="001A71AD"/>
    <w:rsid w:val="001B0671"/>
    <w:rsid w:val="001B2233"/>
    <w:rsid w:val="001B282B"/>
    <w:rsid w:val="001B2F8F"/>
    <w:rsid w:val="001B302F"/>
    <w:rsid w:val="001B3138"/>
    <w:rsid w:val="001B5B7A"/>
    <w:rsid w:val="001B7AAC"/>
    <w:rsid w:val="001C06D6"/>
    <w:rsid w:val="001C0FE6"/>
    <w:rsid w:val="001C15D9"/>
    <w:rsid w:val="001C1F6F"/>
    <w:rsid w:val="001C32A2"/>
    <w:rsid w:val="001C389B"/>
    <w:rsid w:val="001C4BE4"/>
    <w:rsid w:val="001C5DA9"/>
    <w:rsid w:val="001C5FD2"/>
    <w:rsid w:val="001C654D"/>
    <w:rsid w:val="001C73FA"/>
    <w:rsid w:val="001C79E4"/>
    <w:rsid w:val="001D0251"/>
    <w:rsid w:val="001D1ECD"/>
    <w:rsid w:val="001D27F5"/>
    <w:rsid w:val="001D33C2"/>
    <w:rsid w:val="001D3661"/>
    <w:rsid w:val="001D48C1"/>
    <w:rsid w:val="001D4AC8"/>
    <w:rsid w:val="001D4ADA"/>
    <w:rsid w:val="001D539E"/>
    <w:rsid w:val="001D5754"/>
    <w:rsid w:val="001D714C"/>
    <w:rsid w:val="001E016C"/>
    <w:rsid w:val="001E0703"/>
    <w:rsid w:val="001E0F27"/>
    <w:rsid w:val="001E196D"/>
    <w:rsid w:val="001E2C94"/>
    <w:rsid w:val="001E3C4B"/>
    <w:rsid w:val="001E3D3B"/>
    <w:rsid w:val="001E708C"/>
    <w:rsid w:val="001E7873"/>
    <w:rsid w:val="001E7A6B"/>
    <w:rsid w:val="001E7EA7"/>
    <w:rsid w:val="001F0EB1"/>
    <w:rsid w:val="001F19C5"/>
    <w:rsid w:val="001F2126"/>
    <w:rsid w:val="001F254C"/>
    <w:rsid w:val="001F2C66"/>
    <w:rsid w:val="001F3CEE"/>
    <w:rsid w:val="001F4D15"/>
    <w:rsid w:val="001F532D"/>
    <w:rsid w:val="001F5532"/>
    <w:rsid w:val="001F747B"/>
    <w:rsid w:val="001F7C54"/>
    <w:rsid w:val="0020011C"/>
    <w:rsid w:val="0020091E"/>
    <w:rsid w:val="002012CE"/>
    <w:rsid w:val="00201762"/>
    <w:rsid w:val="00201A22"/>
    <w:rsid w:val="00202151"/>
    <w:rsid w:val="002022A9"/>
    <w:rsid w:val="00202DCA"/>
    <w:rsid w:val="00203263"/>
    <w:rsid w:val="00203578"/>
    <w:rsid w:val="002038CC"/>
    <w:rsid w:val="00204D59"/>
    <w:rsid w:val="00205990"/>
    <w:rsid w:val="002074D5"/>
    <w:rsid w:val="00207DA1"/>
    <w:rsid w:val="0021021E"/>
    <w:rsid w:val="00210CE0"/>
    <w:rsid w:val="00210E03"/>
    <w:rsid w:val="0021125B"/>
    <w:rsid w:val="0021166B"/>
    <w:rsid w:val="00212674"/>
    <w:rsid w:val="00212ECC"/>
    <w:rsid w:val="00214629"/>
    <w:rsid w:val="002147BB"/>
    <w:rsid w:val="0021550A"/>
    <w:rsid w:val="00215FFB"/>
    <w:rsid w:val="00216372"/>
    <w:rsid w:val="002163B2"/>
    <w:rsid w:val="0021696E"/>
    <w:rsid w:val="0021697B"/>
    <w:rsid w:val="00216F20"/>
    <w:rsid w:val="00217337"/>
    <w:rsid w:val="00217F03"/>
    <w:rsid w:val="00221E29"/>
    <w:rsid w:val="00222090"/>
    <w:rsid w:val="002223A8"/>
    <w:rsid w:val="0022354F"/>
    <w:rsid w:val="0022430F"/>
    <w:rsid w:val="00224384"/>
    <w:rsid w:val="00224FF7"/>
    <w:rsid w:val="00225469"/>
    <w:rsid w:val="002262D6"/>
    <w:rsid w:val="00226D64"/>
    <w:rsid w:val="0023135D"/>
    <w:rsid w:val="0023179C"/>
    <w:rsid w:val="00232755"/>
    <w:rsid w:val="0023287F"/>
    <w:rsid w:val="00232BBB"/>
    <w:rsid w:val="00232F66"/>
    <w:rsid w:val="0023313A"/>
    <w:rsid w:val="002335A1"/>
    <w:rsid w:val="00233D96"/>
    <w:rsid w:val="002348D2"/>
    <w:rsid w:val="002350F8"/>
    <w:rsid w:val="00235597"/>
    <w:rsid w:val="00235950"/>
    <w:rsid w:val="00235CB7"/>
    <w:rsid w:val="0023629B"/>
    <w:rsid w:val="00237697"/>
    <w:rsid w:val="00237E73"/>
    <w:rsid w:val="002400D9"/>
    <w:rsid w:val="0024043D"/>
    <w:rsid w:val="00240728"/>
    <w:rsid w:val="00240F4A"/>
    <w:rsid w:val="002411CC"/>
    <w:rsid w:val="0024297B"/>
    <w:rsid w:val="00242C26"/>
    <w:rsid w:val="00243E12"/>
    <w:rsid w:val="002441F0"/>
    <w:rsid w:val="00244486"/>
    <w:rsid w:val="002445E2"/>
    <w:rsid w:val="002449C7"/>
    <w:rsid w:val="00244EC5"/>
    <w:rsid w:val="00244FA5"/>
    <w:rsid w:val="0024536F"/>
    <w:rsid w:val="00245A60"/>
    <w:rsid w:val="0024656E"/>
    <w:rsid w:val="00246786"/>
    <w:rsid w:val="00246B9E"/>
    <w:rsid w:val="00247470"/>
    <w:rsid w:val="00247A9A"/>
    <w:rsid w:val="00247ECF"/>
    <w:rsid w:val="002504FA"/>
    <w:rsid w:val="0025081F"/>
    <w:rsid w:val="002508DD"/>
    <w:rsid w:val="002509E3"/>
    <w:rsid w:val="002518A2"/>
    <w:rsid w:val="0025289E"/>
    <w:rsid w:val="002529AB"/>
    <w:rsid w:val="00252A22"/>
    <w:rsid w:val="00252EA8"/>
    <w:rsid w:val="00253C6D"/>
    <w:rsid w:val="00254D49"/>
    <w:rsid w:val="00254F5F"/>
    <w:rsid w:val="0026111A"/>
    <w:rsid w:val="002619D9"/>
    <w:rsid w:val="00261D17"/>
    <w:rsid w:val="00262511"/>
    <w:rsid w:val="00262666"/>
    <w:rsid w:val="00263223"/>
    <w:rsid w:val="00263A26"/>
    <w:rsid w:val="00263DE0"/>
    <w:rsid w:val="00263F5D"/>
    <w:rsid w:val="00265CC9"/>
    <w:rsid w:val="00265D10"/>
    <w:rsid w:val="002673A1"/>
    <w:rsid w:val="00267A73"/>
    <w:rsid w:val="00267B45"/>
    <w:rsid w:val="00267BAC"/>
    <w:rsid w:val="002702E5"/>
    <w:rsid w:val="00272FE6"/>
    <w:rsid w:val="00274235"/>
    <w:rsid w:val="002744E8"/>
    <w:rsid w:val="002745C5"/>
    <w:rsid w:val="00274A5F"/>
    <w:rsid w:val="00276375"/>
    <w:rsid w:val="00277251"/>
    <w:rsid w:val="002772B7"/>
    <w:rsid w:val="0027741C"/>
    <w:rsid w:val="00280335"/>
    <w:rsid w:val="0028123E"/>
    <w:rsid w:val="00281AC8"/>
    <w:rsid w:val="00281BEA"/>
    <w:rsid w:val="0028353F"/>
    <w:rsid w:val="002835B1"/>
    <w:rsid w:val="002836A8"/>
    <w:rsid w:val="002842C7"/>
    <w:rsid w:val="0028445A"/>
    <w:rsid w:val="00284EED"/>
    <w:rsid w:val="00285B05"/>
    <w:rsid w:val="0028674A"/>
    <w:rsid w:val="00287384"/>
    <w:rsid w:val="0028749F"/>
    <w:rsid w:val="00287FF4"/>
    <w:rsid w:val="00290AFD"/>
    <w:rsid w:val="00291B7B"/>
    <w:rsid w:val="00291C48"/>
    <w:rsid w:val="00293118"/>
    <w:rsid w:val="00293C8D"/>
    <w:rsid w:val="00294B3B"/>
    <w:rsid w:val="002951CC"/>
    <w:rsid w:val="0029523A"/>
    <w:rsid w:val="00295F84"/>
    <w:rsid w:val="00296018"/>
    <w:rsid w:val="0029657A"/>
    <w:rsid w:val="002970EC"/>
    <w:rsid w:val="0029763F"/>
    <w:rsid w:val="002976B3"/>
    <w:rsid w:val="0029799A"/>
    <w:rsid w:val="002A00AD"/>
    <w:rsid w:val="002A0BD6"/>
    <w:rsid w:val="002A0E07"/>
    <w:rsid w:val="002A1822"/>
    <w:rsid w:val="002A1882"/>
    <w:rsid w:val="002A1D9D"/>
    <w:rsid w:val="002A2649"/>
    <w:rsid w:val="002A281F"/>
    <w:rsid w:val="002A2CE5"/>
    <w:rsid w:val="002A342D"/>
    <w:rsid w:val="002A4B85"/>
    <w:rsid w:val="002A57C0"/>
    <w:rsid w:val="002A5870"/>
    <w:rsid w:val="002A5D9B"/>
    <w:rsid w:val="002A6023"/>
    <w:rsid w:val="002A7C36"/>
    <w:rsid w:val="002B10F1"/>
    <w:rsid w:val="002B16CF"/>
    <w:rsid w:val="002B1785"/>
    <w:rsid w:val="002B40CA"/>
    <w:rsid w:val="002B4B2D"/>
    <w:rsid w:val="002B4BDE"/>
    <w:rsid w:val="002B6635"/>
    <w:rsid w:val="002B6DFE"/>
    <w:rsid w:val="002B6FFC"/>
    <w:rsid w:val="002B7179"/>
    <w:rsid w:val="002C00B6"/>
    <w:rsid w:val="002C069B"/>
    <w:rsid w:val="002C110F"/>
    <w:rsid w:val="002C12B0"/>
    <w:rsid w:val="002C2F96"/>
    <w:rsid w:val="002C5120"/>
    <w:rsid w:val="002C5833"/>
    <w:rsid w:val="002C70C1"/>
    <w:rsid w:val="002C718F"/>
    <w:rsid w:val="002C71C0"/>
    <w:rsid w:val="002C7A30"/>
    <w:rsid w:val="002C7E4F"/>
    <w:rsid w:val="002D0316"/>
    <w:rsid w:val="002D0CD2"/>
    <w:rsid w:val="002D0DF5"/>
    <w:rsid w:val="002D1458"/>
    <w:rsid w:val="002D2B56"/>
    <w:rsid w:val="002D2E92"/>
    <w:rsid w:val="002D458C"/>
    <w:rsid w:val="002D4EE6"/>
    <w:rsid w:val="002D57C3"/>
    <w:rsid w:val="002D5AA8"/>
    <w:rsid w:val="002D6E27"/>
    <w:rsid w:val="002D76F0"/>
    <w:rsid w:val="002D76FA"/>
    <w:rsid w:val="002D7E77"/>
    <w:rsid w:val="002E082C"/>
    <w:rsid w:val="002E162A"/>
    <w:rsid w:val="002E169E"/>
    <w:rsid w:val="002E1E71"/>
    <w:rsid w:val="002E217B"/>
    <w:rsid w:val="002E21D9"/>
    <w:rsid w:val="002E379E"/>
    <w:rsid w:val="002E3F6E"/>
    <w:rsid w:val="002E49F5"/>
    <w:rsid w:val="002E6A7F"/>
    <w:rsid w:val="002F0789"/>
    <w:rsid w:val="002F08F8"/>
    <w:rsid w:val="002F16C9"/>
    <w:rsid w:val="002F1F26"/>
    <w:rsid w:val="002F237E"/>
    <w:rsid w:val="002F25B9"/>
    <w:rsid w:val="002F2D4F"/>
    <w:rsid w:val="002F33FE"/>
    <w:rsid w:val="002F3E37"/>
    <w:rsid w:val="002F43B8"/>
    <w:rsid w:val="002F4D9C"/>
    <w:rsid w:val="002F4FCE"/>
    <w:rsid w:val="002F5D39"/>
    <w:rsid w:val="002F5FC4"/>
    <w:rsid w:val="002F6025"/>
    <w:rsid w:val="002F640D"/>
    <w:rsid w:val="002F724D"/>
    <w:rsid w:val="002F7692"/>
    <w:rsid w:val="003013EB"/>
    <w:rsid w:val="0030147F"/>
    <w:rsid w:val="00301A32"/>
    <w:rsid w:val="0030221C"/>
    <w:rsid w:val="00302AD2"/>
    <w:rsid w:val="00302D19"/>
    <w:rsid w:val="00303B14"/>
    <w:rsid w:val="00304112"/>
    <w:rsid w:val="00305D12"/>
    <w:rsid w:val="00305F41"/>
    <w:rsid w:val="003067A6"/>
    <w:rsid w:val="00306BD4"/>
    <w:rsid w:val="00306C9D"/>
    <w:rsid w:val="00306F8F"/>
    <w:rsid w:val="00307243"/>
    <w:rsid w:val="003077B3"/>
    <w:rsid w:val="003102AF"/>
    <w:rsid w:val="00310612"/>
    <w:rsid w:val="00310CDF"/>
    <w:rsid w:val="00310D6E"/>
    <w:rsid w:val="00310FA3"/>
    <w:rsid w:val="00311B4F"/>
    <w:rsid w:val="0031277F"/>
    <w:rsid w:val="00312FFF"/>
    <w:rsid w:val="00313B4C"/>
    <w:rsid w:val="00314287"/>
    <w:rsid w:val="003144EE"/>
    <w:rsid w:val="00315234"/>
    <w:rsid w:val="0031597F"/>
    <w:rsid w:val="003168D4"/>
    <w:rsid w:val="0032067F"/>
    <w:rsid w:val="00320873"/>
    <w:rsid w:val="003208B5"/>
    <w:rsid w:val="00322313"/>
    <w:rsid w:val="0032257E"/>
    <w:rsid w:val="00322D85"/>
    <w:rsid w:val="0032320A"/>
    <w:rsid w:val="003232B0"/>
    <w:rsid w:val="0032345E"/>
    <w:rsid w:val="00323603"/>
    <w:rsid w:val="0032459B"/>
    <w:rsid w:val="00324A19"/>
    <w:rsid w:val="003250A5"/>
    <w:rsid w:val="00325232"/>
    <w:rsid w:val="00326875"/>
    <w:rsid w:val="00326C1D"/>
    <w:rsid w:val="00326DAA"/>
    <w:rsid w:val="00327CF8"/>
    <w:rsid w:val="00327F17"/>
    <w:rsid w:val="00327F84"/>
    <w:rsid w:val="003302A0"/>
    <w:rsid w:val="003304A2"/>
    <w:rsid w:val="00330568"/>
    <w:rsid w:val="00331242"/>
    <w:rsid w:val="003312F7"/>
    <w:rsid w:val="003317C5"/>
    <w:rsid w:val="00331C13"/>
    <w:rsid w:val="00331C24"/>
    <w:rsid w:val="00331CF9"/>
    <w:rsid w:val="00331EEE"/>
    <w:rsid w:val="0033248E"/>
    <w:rsid w:val="00332588"/>
    <w:rsid w:val="003325BF"/>
    <w:rsid w:val="0033275D"/>
    <w:rsid w:val="00332D6D"/>
    <w:rsid w:val="0033396B"/>
    <w:rsid w:val="003341A6"/>
    <w:rsid w:val="0033457A"/>
    <w:rsid w:val="00335CD3"/>
    <w:rsid w:val="00335DA0"/>
    <w:rsid w:val="00335FB2"/>
    <w:rsid w:val="00335FC6"/>
    <w:rsid w:val="003363FB"/>
    <w:rsid w:val="003369A9"/>
    <w:rsid w:val="00336B06"/>
    <w:rsid w:val="00336C56"/>
    <w:rsid w:val="00337336"/>
    <w:rsid w:val="003375A7"/>
    <w:rsid w:val="00340FAB"/>
    <w:rsid w:val="003414FA"/>
    <w:rsid w:val="003416E7"/>
    <w:rsid w:val="003420F1"/>
    <w:rsid w:val="0034426B"/>
    <w:rsid w:val="00344AD1"/>
    <w:rsid w:val="00344BA9"/>
    <w:rsid w:val="0034654C"/>
    <w:rsid w:val="00346930"/>
    <w:rsid w:val="00347328"/>
    <w:rsid w:val="003474FF"/>
    <w:rsid w:val="00347E92"/>
    <w:rsid w:val="00350AA5"/>
    <w:rsid w:val="00350CEB"/>
    <w:rsid w:val="00351125"/>
    <w:rsid w:val="00351B12"/>
    <w:rsid w:val="00352362"/>
    <w:rsid w:val="003529EA"/>
    <w:rsid w:val="00352E8F"/>
    <w:rsid w:val="0035381A"/>
    <w:rsid w:val="00353C9E"/>
    <w:rsid w:val="00353CFA"/>
    <w:rsid w:val="00353EB8"/>
    <w:rsid w:val="00353FFA"/>
    <w:rsid w:val="0035405F"/>
    <w:rsid w:val="00354D09"/>
    <w:rsid w:val="00355730"/>
    <w:rsid w:val="003563FC"/>
    <w:rsid w:val="00357A99"/>
    <w:rsid w:val="003604CC"/>
    <w:rsid w:val="0036091A"/>
    <w:rsid w:val="00360A99"/>
    <w:rsid w:val="00360C67"/>
    <w:rsid w:val="003613F2"/>
    <w:rsid w:val="00362B0B"/>
    <w:rsid w:val="003631A1"/>
    <w:rsid w:val="003636BD"/>
    <w:rsid w:val="00364CCF"/>
    <w:rsid w:val="00365492"/>
    <w:rsid w:val="00366A17"/>
    <w:rsid w:val="00367363"/>
    <w:rsid w:val="00367D24"/>
    <w:rsid w:val="00367D7E"/>
    <w:rsid w:val="00367F82"/>
    <w:rsid w:val="00367FA9"/>
    <w:rsid w:val="00371567"/>
    <w:rsid w:val="003715D5"/>
    <w:rsid w:val="00371ADC"/>
    <w:rsid w:val="00371B1C"/>
    <w:rsid w:val="00373807"/>
    <w:rsid w:val="003739B8"/>
    <w:rsid w:val="00373BB4"/>
    <w:rsid w:val="00373CAE"/>
    <w:rsid w:val="00374096"/>
    <w:rsid w:val="003742E6"/>
    <w:rsid w:val="003743D4"/>
    <w:rsid w:val="00374C1D"/>
    <w:rsid w:val="00374FAA"/>
    <w:rsid w:val="003756A5"/>
    <w:rsid w:val="00376A5F"/>
    <w:rsid w:val="00376D10"/>
    <w:rsid w:val="00377912"/>
    <w:rsid w:val="003801AB"/>
    <w:rsid w:val="00380324"/>
    <w:rsid w:val="00380343"/>
    <w:rsid w:val="00380B2C"/>
    <w:rsid w:val="003815FE"/>
    <w:rsid w:val="0038180B"/>
    <w:rsid w:val="00381C47"/>
    <w:rsid w:val="00382493"/>
    <w:rsid w:val="003824B9"/>
    <w:rsid w:val="003829FA"/>
    <w:rsid w:val="00383002"/>
    <w:rsid w:val="0038335A"/>
    <w:rsid w:val="0038355C"/>
    <w:rsid w:val="0038362B"/>
    <w:rsid w:val="003847BF"/>
    <w:rsid w:val="0038683E"/>
    <w:rsid w:val="00387F66"/>
    <w:rsid w:val="00391847"/>
    <w:rsid w:val="00391B44"/>
    <w:rsid w:val="00392091"/>
    <w:rsid w:val="003920CA"/>
    <w:rsid w:val="00392B83"/>
    <w:rsid w:val="00392EEC"/>
    <w:rsid w:val="003931A1"/>
    <w:rsid w:val="00393C5B"/>
    <w:rsid w:val="00393DAE"/>
    <w:rsid w:val="0039632D"/>
    <w:rsid w:val="00397937"/>
    <w:rsid w:val="00397CD2"/>
    <w:rsid w:val="003A01C9"/>
    <w:rsid w:val="003A060D"/>
    <w:rsid w:val="003A165A"/>
    <w:rsid w:val="003A2432"/>
    <w:rsid w:val="003A26BD"/>
    <w:rsid w:val="003A2EC9"/>
    <w:rsid w:val="003A303B"/>
    <w:rsid w:val="003A306C"/>
    <w:rsid w:val="003A3865"/>
    <w:rsid w:val="003A38E1"/>
    <w:rsid w:val="003A4241"/>
    <w:rsid w:val="003A62D3"/>
    <w:rsid w:val="003A7328"/>
    <w:rsid w:val="003A7430"/>
    <w:rsid w:val="003A785B"/>
    <w:rsid w:val="003A7ABA"/>
    <w:rsid w:val="003B0329"/>
    <w:rsid w:val="003B13A9"/>
    <w:rsid w:val="003B1FD8"/>
    <w:rsid w:val="003B23E7"/>
    <w:rsid w:val="003B2C59"/>
    <w:rsid w:val="003B37F2"/>
    <w:rsid w:val="003B42FF"/>
    <w:rsid w:val="003B450D"/>
    <w:rsid w:val="003B4694"/>
    <w:rsid w:val="003B4DBF"/>
    <w:rsid w:val="003B4FCA"/>
    <w:rsid w:val="003B507F"/>
    <w:rsid w:val="003B787C"/>
    <w:rsid w:val="003B7E6F"/>
    <w:rsid w:val="003C0A27"/>
    <w:rsid w:val="003C163A"/>
    <w:rsid w:val="003C1693"/>
    <w:rsid w:val="003C18AC"/>
    <w:rsid w:val="003C1D9D"/>
    <w:rsid w:val="003C220C"/>
    <w:rsid w:val="003C22E2"/>
    <w:rsid w:val="003C2F8A"/>
    <w:rsid w:val="003C3485"/>
    <w:rsid w:val="003C35DD"/>
    <w:rsid w:val="003C396F"/>
    <w:rsid w:val="003C4931"/>
    <w:rsid w:val="003C4AD4"/>
    <w:rsid w:val="003C4B2A"/>
    <w:rsid w:val="003C5818"/>
    <w:rsid w:val="003C5CB3"/>
    <w:rsid w:val="003C5DD0"/>
    <w:rsid w:val="003C5DDB"/>
    <w:rsid w:val="003D003F"/>
    <w:rsid w:val="003D006C"/>
    <w:rsid w:val="003D041D"/>
    <w:rsid w:val="003D137D"/>
    <w:rsid w:val="003D138C"/>
    <w:rsid w:val="003D13FF"/>
    <w:rsid w:val="003D181A"/>
    <w:rsid w:val="003D2808"/>
    <w:rsid w:val="003D3459"/>
    <w:rsid w:val="003D3D02"/>
    <w:rsid w:val="003D3D22"/>
    <w:rsid w:val="003D4DCB"/>
    <w:rsid w:val="003D5208"/>
    <w:rsid w:val="003D5A52"/>
    <w:rsid w:val="003D6481"/>
    <w:rsid w:val="003D689D"/>
    <w:rsid w:val="003D6EED"/>
    <w:rsid w:val="003D70A2"/>
    <w:rsid w:val="003D7A92"/>
    <w:rsid w:val="003D7D96"/>
    <w:rsid w:val="003E026B"/>
    <w:rsid w:val="003E0300"/>
    <w:rsid w:val="003E05BC"/>
    <w:rsid w:val="003E0ED1"/>
    <w:rsid w:val="003E1B94"/>
    <w:rsid w:val="003E1C4E"/>
    <w:rsid w:val="003E228E"/>
    <w:rsid w:val="003E354A"/>
    <w:rsid w:val="003E43B1"/>
    <w:rsid w:val="003E4684"/>
    <w:rsid w:val="003E5000"/>
    <w:rsid w:val="003E551A"/>
    <w:rsid w:val="003E5593"/>
    <w:rsid w:val="003E55EE"/>
    <w:rsid w:val="003E6125"/>
    <w:rsid w:val="003E7465"/>
    <w:rsid w:val="003F023C"/>
    <w:rsid w:val="003F099C"/>
    <w:rsid w:val="003F0F5C"/>
    <w:rsid w:val="003F16CD"/>
    <w:rsid w:val="003F17E6"/>
    <w:rsid w:val="003F19DA"/>
    <w:rsid w:val="003F1BD9"/>
    <w:rsid w:val="003F245A"/>
    <w:rsid w:val="003F3EDA"/>
    <w:rsid w:val="003F41A9"/>
    <w:rsid w:val="003F55F3"/>
    <w:rsid w:val="003F6E34"/>
    <w:rsid w:val="003F70D8"/>
    <w:rsid w:val="0040219E"/>
    <w:rsid w:val="0040310A"/>
    <w:rsid w:val="00403D1B"/>
    <w:rsid w:val="00405DC4"/>
    <w:rsid w:val="004074FB"/>
    <w:rsid w:val="0040787C"/>
    <w:rsid w:val="004078DB"/>
    <w:rsid w:val="00407D83"/>
    <w:rsid w:val="00410220"/>
    <w:rsid w:val="00410B0B"/>
    <w:rsid w:val="0041117D"/>
    <w:rsid w:val="00411238"/>
    <w:rsid w:val="0041192C"/>
    <w:rsid w:val="00411E5E"/>
    <w:rsid w:val="00412927"/>
    <w:rsid w:val="00414CE1"/>
    <w:rsid w:val="00416D99"/>
    <w:rsid w:val="00417FE1"/>
    <w:rsid w:val="004204DF"/>
    <w:rsid w:val="00421988"/>
    <w:rsid w:val="00422752"/>
    <w:rsid w:val="0042332A"/>
    <w:rsid w:val="004237ED"/>
    <w:rsid w:val="0042477C"/>
    <w:rsid w:val="00424884"/>
    <w:rsid w:val="00424DC9"/>
    <w:rsid w:val="00425A2A"/>
    <w:rsid w:val="004262DC"/>
    <w:rsid w:val="00426406"/>
    <w:rsid w:val="00426792"/>
    <w:rsid w:val="004269AC"/>
    <w:rsid w:val="00426BC9"/>
    <w:rsid w:val="0042741A"/>
    <w:rsid w:val="00427D49"/>
    <w:rsid w:val="0043002B"/>
    <w:rsid w:val="00430279"/>
    <w:rsid w:val="00430632"/>
    <w:rsid w:val="0043069B"/>
    <w:rsid w:val="00431664"/>
    <w:rsid w:val="00431A56"/>
    <w:rsid w:val="00431FF9"/>
    <w:rsid w:val="00432E22"/>
    <w:rsid w:val="00433466"/>
    <w:rsid w:val="00433D0E"/>
    <w:rsid w:val="00434336"/>
    <w:rsid w:val="004349A9"/>
    <w:rsid w:val="00434DFE"/>
    <w:rsid w:val="00434E24"/>
    <w:rsid w:val="004354B9"/>
    <w:rsid w:val="00436148"/>
    <w:rsid w:val="00436331"/>
    <w:rsid w:val="004366F2"/>
    <w:rsid w:val="00437867"/>
    <w:rsid w:val="004378A6"/>
    <w:rsid w:val="00437F41"/>
    <w:rsid w:val="004406FC"/>
    <w:rsid w:val="00440C6E"/>
    <w:rsid w:val="004413D2"/>
    <w:rsid w:val="00441787"/>
    <w:rsid w:val="004422DC"/>
    <w:rsid w:val="00442556"/>
    <w:rsid w:val="00442C36"/>
    <w:rsid w:val="00443AB6"/>
    <w:rsid w:val="00443EAF"/>
    <w:rsid w:val="004443F5"/>
    <w:rsid w:val="00444EFA"/>
    <w:rsid w:val="00445B19"/>
    <w:rsid w:val="00445CBE"/>
    <w:rsid w:val="00446833"/>
    <w:rsid w:val="0044787A"/>
    <w:rsid w:val="00447A98"/>
    <w:rsid w:val="00447D01"/>
    <w:rsid w:val="0045175E"/>
    <w:rsid w:val="004518E0"/>
    <w:rsid w:val="00451CD8"/>
    <w:rsid w:val="00451FA0"/>
    <w:rsid w:val="0045246F"/>
    <w:rsid w:val="00453441"/>
    <w:rsid w:val="00453464"/>
    <w:rsid w:val="004534D2"/>
    <w:rsid w:val="00454BAF"/>
    <w:rsid w:val="00455C2B"/>
    <w:rsid w:val="00456261"/>
    <w:rsid w:val="00457BB1"/>
    <w:rsid w:val="00460725"/>
    <w:rsid w:val="00460949"/>
    <w:rsid w:val="004612D7"/>
    <w:rsid w:val="004616DB"/>
    <w:rsid w:val="00462040"/>
    <w:rsid w:val="004623EA"/>
    <w:rsid w:val="0046242C"/>
    <w:rsid w:val="00462CA2"/>
    <w:rsid w:val="0046314D"/>
    <w:rsid w:val="00463288"/>
    <w:rsid w:val="004635EB"/>
    <w:rsid w:val="00464FE0"/>
    <w:rsid w:val="00465158"/>
    <w:rsid w:val="004653F9"/>
    <w:rsid w:val="00465CFC"/>
    <w:rsid w:val="004661B0"/>
    <w:rsid w:val="004663FA"/>
    <w:rsid w:val="004664B3"/>
    <w:rsid w:val="00466B7F"/>
    <w:rsid w:val="00467760"/>
    <w:rsid w:val="00467A56"/>
    <w:rsid w:val="0047022C"/>
    <w:rsid w:val="0047092E"/>
    <w:rsid w:val="004713E8"/>
    <w:rsid w:val="00471825"/>
    <w:rsid w:val="00471BF7"/>
    <w:rsid w:val="004726CC"/>
    <w:rsid w:val="00473771"/>
    <w:rsid w:val="0047385C"/>
    <w:rsid w:val="004744B8"/>
    <w:rsid w:val="00475094"/>
    <w:rsid w:val="00475907"/>
    <w:rsid w:val="00475968"/>
    <w:rsid w:val="00476FB8"/>
    <w:rsid w:val="00480AEA"/>
    <w:rsid w:val="00480E29"/>
    <w:rsid w:val="00480FDF"/>
    <w:rsid w:val="004812ED"/>
    <w:rsid w:val="00481A1C"/>
    <w:rsid w:val="00482372"/>
    <w:rsid w:val="004835C0"/>
    <w:rsid w:val="00483C5A"/>
    <w:rsid w:val="00483C96"/>
    <w:rsid w:val="0048423F"/>
    <w:rsid w:val="0048449A"/>
    <w:rsid w:val="00484A84"/>
    <w:rsid w:val="00485CE9"/>
    <w:rsid w:val="004863C0"/>
    <w:rsid w:val="00486A2A"/>
    <w:rsid w:val="0048727B"/>
    <w:rsid w:val="004907AE"/>
    <w:rsid w:val="00491450"/>
    <w:rsid w:val="0049219A"/>
    <w:rsid w:val="00492693"/>
    <w:rsid w:val="004927F0"/>
    <w:rsid w:val="00493270"/>
    <w:rsid w:val="0049482E"/>
    <w:rsid w:val="00494DEC"/>
    <w:rsid w:val="00494DF5"/>
    <w:rsid w:val="00496337"/>
    <w:rsid w:val="004963E7"/>
    <w:rsid w:val="004968FC"/>
    <w:rsid w:val="00497B28"/>
    <w:rsid w:val="004A033D"/>
    <w:rsid w:val="004A164F"/>
    <w:rsid w:val="004A1AE7"/>
    <w:rsid w:val="004A4275"/>
    <w:rsid w:val="004A4350"/>
    <w:rsid w:val="004A48D7"/>
    <w:rsid w:val="004A4ACF"/>
    <w:rsid w:val="004A5124"/>
    <w:rsid w:val="004A53C5"/>
    <w:rsid w:val="004A5BB9"/>
    <w:rsid w:val="004A652F"/>
    <w:rsid w:val="004A6734"/>
    <w:rsid w:val="004A6AC6"/>
    <w:rsid w:val="004A70FC"/>
    <w:rsid w:val="004B0FAF"/>
    <w:rsid w:val="004B361A"/>
    <w:rsid w:val="004B3641"/>
    <w:rsid w:val="004B4C11"/>
    <w:rsid w:val="004B521C"/>
    <w:rsid w:val="004B5943"/>
    <w:rsid w:val="004B70B1"/>
    <w:rsid w:val="004B789C"/>
    <w:rsid w:val="004C030C"/>
    <w:rsid w:val="004C0FE2"/>
    <w:rsid w:val="004C14C8"/>
    <w:rsid w:val="004C1E59"/>
    <w:rsid w:val="004C21C9"/>
    <w:rsid w:val="004C2D15"/>
    <w:rsid w:val="004C454E"/>
    <w:rsid w:val="004C55CE"/>
    <w:rsid w:val="004C5D10"/>
    <w:rsid w:val="004C622A"/>
    <w:rsid w:val="004C6365"/>
    <w:rsid w:val="004C6AE2"/>
    <w:rsid w:val="004C6C54"/>
    <w:rsid w:val="004C6C81"/>
    <w:rsid w:val="004C78BA"/>
    <w:rsid w:val="004D0352"/>
    <w:rsid w:val="004D1439"/>
    <w:rsid w:val="004D1AC6"/>
    <w:rsid w:val="004D209C"/>
    <w:rsid w:val="004D2C11"/>
    <w:rsid w:val="004D3666"/>
    <w:rsid w:val="004D366F"/>
    <w:rsid w:val="004D3AEA"/>
    <w:rsid w:val="004D445F"/>
    <w:rsid w:val="004D4714"/>
    <w:rsid w:val="004D53AF"/>
    <w:rsid w:val="004D5878"/>
    <w:rsid w:val="004D6F23"/>
    <w:rsid w:val="004D6F54"/>
    <w:rsid w:val="004D7773"/>
    <w:rsid w:val="004D7C7F"/>
    <w:rsid w:val="004E0C6A"/>
    <w:rsid w:val="004E0CA8"/>
    <w:rsid w:val="004E146C"/>
    <w:rsid w:val="004E1E04"/>
    <w:rsid w:val="004E1FE7"/>
    <w:rsid w:val="004E2840"/>
    <w:rsid w:val="004E2F70"/>
    <w:rsid w:val="004E3137"/>
    <w:rsid w:val="004E4F4E"/>
    <w:rsid w:val="004E5517"/>
    <w:rsid w:val="004E5E7E"/>
    <w:rsid w:val="004E66FC"/>
    <w:rsid w:val="004E72AE"/>
    <w:rsid w:val="004E750F"/>
    <w:rsid w:val="004E7717"/>
    <w:rsid w:val="004F0054"/>
    <w:rsid w:val="004F0873"/>
    <w:rsid w:val="004F0AAF"/>
    <w:rsid w:val="004F10D4"/>
    <w:rsid w:val="004F1839"/>
    <w:rsid w:val="004F1AF8"/>
    <w:rsid w:val="004F29DA"/>
    <w:rsid w:val="004F39ED"/>
    <w:rsid w:val="004F5693"/>
    <w:rsid w:val="004F5F4F"/>
    <w:rsid w:val="004F6030"/>
    <w:rsid w:val="004F60E1"/>
    <w:rsid w:val="004F6265"/>
    <w:rsid w:val="004F62A4"/>
    <w:rsid w:val="004F78C0"/>
    <w:rsid w:val="004F7C51"/>
    <w:rsid w:val="004F7EC3"/>
    <w:rsid w:val="00500964"/>
    <w:rsid w:val="005009E7"/>
    <w:rsid w:val="00500A93"/>
    <w:rsid w:val="00500B8E"/>
    <w:rsid w:val="00501DD5"/>
    <w:rsid w:val="00501FFC"/>
    <w:rsid w:val="0050225E"/>
    <w:rsid w:val="005022C8"/>
    <w:rsid w:val="005023AE"/>
    <w:rsid w:val="00503357"/>
    <w:rsid w:val="00503769"/>
    <w:rsid w:val="00503AC1"/>
    <w:rsid w:val="005047D8"/>
    <w:rsid w:val="0050502A"/>
    <w:rsid w:val="00505084"/>
    <w:rsid w:val="005052AA"/>
    <w:rsid w:val="00506E11"/>
    <w:rsid w:val="00507627"/>
    <w:rsid w:val="0051015F"/>
    <w:rsid w:val="00510F89"/>
    <w:rsid w:val="00510FBE"/>
    <w:rsid w:val="005131FD"/>
    <w:rsid w:val="005135AB"/>
    <w:rsid w:val="00513F6C"/>
    <w:rsid w:val="00514E4A"/>
    <w:rsid w:val="00515004"/>
    <w:rsid w:val="00515348"/>
    <w:rsid w:val="00516410"/>
    <w:rsid w:val="005166D9"/>
    <w:rsid w:val="00521556"/>
    <w:rsid w:val="00521BC4"/>
    <w:rsid w:val="00522DC8"/>
    <w:rsid w:val="00522E10"/>
    <w:rsid w:val="00522EE7"/>
    <w:rsid w:val="005236B7"/>
    <w:rsid w:val="00523930"/>
    <w:rsid w:val="00523D25"/>
    <w:rsid w:val="00524031"/>
    <w:rsid w:val="00525E4C"/>
    <w:rsid w:val="0052609B"/>
    <w:rsid w:val="00526B6F"/>
    <w:rsid w:val="00526F2E"/>
    <w:rsid w:val="0052795D"/>
    <w:rsid w:val="00527D87"/>
    <w:rsid w:val="005304EC"/>
    <w:rsid w:val="00530699"/>
    <w:rsid w:val="00530A1E"/>
    <w:rsid w:val="00530C82"/>
    <w:rsid w:val="00530F34"/>
    <w:rsid w:val="005314B4"/>
    <w:rsid w:val="005320C4"/>
    <w:rsid w:val="00532961"/>
    <w:rsid w:val="00532B2A"/>
    <w:rsid w:val="0053327C"/>
    <w:rsid w:val="00533E58"/>
    <w:rsid w:val="0053559C"/>
    <w:rsid w:val="0053684D"/>
    <w:rsid w:val="005370BC"/>
    <w:rsid w:val="00537E54"/>
    <w:rsid w:val="0054009D"/>
    <w:rsid w:val="005405F6"/>
    <w:rsid w:val="005420B4"/>
    <w:rsid w:val="005423F6"/>
    <w:rsid w:val="005439D7"/>
    <w:rsid w:val="00543D8D"/>
    <w:rsid w:val="00544F3C"/>
    <w:rsid w:val="00544FC9"/>
    <w:rsid w:val="00545E0E"/>
    <w:rsid w:val="0054634F"/>
    <w:rsid w:val="005474D3"/>
    <w:rsid w:val="00547641"/>
    <w:rsid w:val="005520F4"/>
    <w:rsid w:val="005522FB"/>
    <w:rsid w:val="00552DC7"/>
    <w:rsid w:val="0055416A"/>
    <w:rsid w:val="0055442D"/>
    <w:rsid w:val="0055446D"/>
    <w:rsid w:val="005556FB"/>
    <w:rsid w:val="00555D2C"/>
    <w:rsid w:val="005611C2"/>
    <w:rsid w:val="0056132E"/>
    <w:rsid w:val="00561F71"/>
    <w:rsid w:val="0056263B"/>
    <w:rsid w:val="00563D2D"/>
    <w:rsid w:val="00563F41"/>
    <w:rsid w:val="00566BE2"/>
    <w:rsid w:val="0056706B"/>
    <w:rsid w:val="00567657"/>
    <w:rsid w:val="0056784D"/>
    <w:rsid w:val="00567965"/>
    <w:rsid w:val="0057053B"/>
    <w:rsid w:val="00571230"/>
    <w:rsid w:val="0057190D"/>
    <w:rsid w:val="00571D9B"/>
    <w:rsid w:val="00572921"/>
    <w:rsid w:val="00572A99"/>
    <w:rsid w:val="00573215"/>
    <w:rsid w:val="0057321B"/>
    <w:rsid w:val="005733CA"/>
    <w:rsid w:val="00573AFA"/>
    <w:rsid w:val="00574467"/>
    <w:rsid w:val="00574585"/>
    <w:rsid w:val="00574812"/>
    <w:rsid w:val="00574FF0"/>
    <w:rsid w:val="00574FF2"/>
    <w:rsid w:val="00575C44"/>
    <w:rsid w:val="00575CE9"/>
    <w:rsid w:val="005771B4"/>
    <w:rsid w:val="00577562"/>
    <w:rsid w:val="00580281"/>
    <w:rsid w:val="005807B0"/>
    <w:rsid w:val="00580F1B"/>
    <w:rsid w:val="0058253F"/>
    <w:rsid w:val="0058259C"/>
    <w:rsid w:val="00583C37"/>
    <w:rsid w:val="00584240"/>
    <w:rsid w:val="00584661"/>
    <w:rsid w:val="005848B6"/>
    <w:rsid w:val="005857C3"/>
    <w:rsid w:val="00585FE6"/>
    <w:rsid w:val="00586859"/>
    <w:rsid w:val="005868F5"/>
    <w:rsid w:val="00586CD6"/>
    <w:rsid w:val="00586F48"/>
    <w:rsid w:val="00587BFE"/>
    <w:rsid w:val="00590A9B"/>
    <w:rsid w:val="00590E35"/>
    <w:rsid w:val="00591503"/>
    <w:rsid w:val="00592C36"/>
    <w:rsid w:val="0059392B"/>
    <w:rsid w:val="0059474C"/>
    <w:rsid w:val="00594CDD"/>
    <w:rsid w:val="005953FA"/>
    <w:rsid w:val="0059541F"/>
    <w:rsid w:val="00595B9A"/>
    <w:rsid w:val="00597304"/>
    <w:rsid w:val="0059763D"/>
    <w:rsid w:val="005A01DF"/>
    <w:rsid w:val="005A1167"/>
    <w:rsid w:val="005A14DB"/>
    <w:rsid w:val="005A18BA"/>
    <w:rsid w:val="005A2E92"/>
    <w:rsid w:val="005A3236"/>
    <w:rsid w:val="005A59D3"/>
    <w:rsid w:val="005A616E"/>
    <w:rsid w:val="005A6311"/>
    <w:rsid w:val="005A6C61"/>
    <w:rsid w:val="005A6E43"/>
    <w:rsid w:val="005A772E"/>
    <w:rsid w:val="005B1183"/>
    <w:rsid w:val="005B1440"/>
    <w:rsid w:val="005B1708"/>
    <w:rsid w:val="005B176E"/>
    <w:rsid w:val="005B2410"/>
    <w:rsid w:val="005B4AFA"/>
    <w:rsid w:val="005B4B3B"/>
    <w:rsid w:val="005B4C8A"/>
    <w:rsid w:val="005B565D"/>
    <w:rsid w:val="005B6762"/>
    <w:rsid w:val="005B7072"/>
    <w:rsid w:val="005C045C"/>
    <w:rsid w:val="005C05F1"/>
    <w:rsid w:val="005C0AAA"/>
    <w:rsid w:val="005C0C1D"/>
    <w:rsid w:val="005C1214"/>
    <w:rsid w:val="005C1359"/>
    <w:rsid w:val="005C1F05"/>
    <w:rsid w:val="005C201A"/>
    <w:rsid w:val="005C2448"/>
    <w:rsid w:val="005C2EAA"/>
    <w:rsid w:val="005C3E3B"/>
    <w:rsid w:val="005C477A"/>
    <w:rsid w:val="005C5446"/>
    <w:rsid w:val="005C7C09"/>
    <w:rsid w:val="005D0239"/>
    <w:rsid w:val="005D048A"/>
    <w:rsid w:val="005D1049"/>
    <w:rsid w:val="005D1C10"/>
    <w:rsid w:val="005D2144"/>
    <w:rsid w:val="005D250B"/>
    <w:rsid w:val="005D2728"/>
    <w:rsid w:val="005D34B4"/>
    <w:rsid w:val="005D3DD9"/>
    <w:rsid w:val="005D3F7C"/>
    <w:rsid w:val="005D4319"/>
    <w:rsid w:val="005D470D"/>
    <w:rsid w:val="005D493D"/>
    <w:rsid w:val="005D51EF"/>
    <w:rsid w:val="005D5242"/>
    <w:rsid w:val="005D52CA"/>
    <w:rsid w:val="005D6DA1"/>
    <w:rsid w:val="005D7163"/>
    <w:rsid w:val="005D72D2"/>
    <w:rsid w:val="005D7BEE"/>
    <w:rsid w:val="005E0118"/>
    <w:rsid w:val="005E0430"/>
    <w:rsid w:val="005E1428"/>
    <w:rsid w:val="005E16C7"/>
    <w:rsid w:val="005E198D"/>
    <w:rsid w:val="005E2470"/>
    <w:rsid w:val="005E24B5"/>
    <w:rsid w:val="005E30ED"/>
    <w:rsid w:val="005E3F8F"/>
    <w:rsid w:val="005E4964"/>
    <w:rsid w:val="005E4EC0"/>
    <w:rsid w:val="005E4F28"/>
    <w:rsid w:val="005E6818"/>
    <w:rsid w:val="005E71AD"/>
    <w:rsid w:val="005E7A40"/>
    <w:rsid w:val="005E7AB9"/>
    <w:rsid w:val="005E7B9F"/>
    <w:rsid w:val="005F07CC"/>
    <w:rsid w:val="005F101A"/>
    <w:rsid w:val="005F13B1"/>
    <w:rsid w:val="005F1CCE"/>
    <w:rsid w:val="005F1E17"/>
    <w:rsid w:val="005F295A"/>
    <w:rsid w:val="005F2A91"/>
    <w:rsid w:val="005F3C23"/>
    <w:rsid w:val="005F4ED0"/>
    <w:rsid w:val="005F5B0C"/>
    <w:rsid w:val="005F5CD8"/>
    <w:rsid w:val="0060077A"/>
    <w:rsid w:val="00600930"/>
    <w:rsid w:val="00601731"/>
    <w:rsid w:val="006019FA"/>
    <w:rsid w:val="0060395A"/>
    <w:rsid w:val="006039D7"/>
    <w:rsid w:val="00603A74"/>
    <w:rsid w:val="00604A8D"/>
    <w:rsid w:val="00604C0D"/>
    <w:rsid w:val="00604F6F"/>
    <w:rsid w:val="006055AE"/>
    <w:rsid w:val="006056A2"/>
    <w:rsid w:val="00605A78"/>
    <w:rsid w:val="00605FA3"/>
    <w:rsid w:val="006067AB"/>
    <w:rsid w:val="006078AC"/>
    <w:rsid w:val="00607DCB"/>
    <w:rsid w:val="006101A9"/>
    <w:rsid w:val="006108A0"/>
    <w:rsid w:val="00610E0A"/>
    <w:rsid w:val="00611876"/>
    <w:rsid w:val="00611DBD"/>
    <w:rsid w:val="00612428"/>
    <w:rsid w:val="00613650"/>
    <w:rsid w:val="00613C02"/>
    <w:rsid w:val="006141B7"/>
    <w:rsid w:val="00614478"/>
    <w:rsid w:val="00614C23"/>
    <w:rsid w:val="00614C9A"/>
    <w:rsid w:val="006153EF"/>
    <w:rsid w:val="00615E15"/>
    <w:rsid w:val="0061611A"/>
    <w:rsid w:val="00616D56"/>
    <w:rsid w:val="00616DBE"/>
    <w:rsid w:val="006179FA"/>
    <w:rsid w:val="00617ED6"/>
    <w:rsid w:val="00620AF0"/>
    <w:rsid w:val="00621501"/>
    <w:rsid w:val="00621B8D"/>
    <w:rsid w:val="00622D7E"/>
    <w:rsid w:val="0062311A"/>
    <w:rsid w:val="00623184"/>
    <w:rsid w:val="00623484"/>
    <w:rsid w:val="00624E91"/>
    <w:rsid w:val="00626373"/>
    <w:rsid w:val="00626D62"/>
    <w:rsid w:val="00627BED"/>
    <w:rsid w:val="00630258"/>
    <w:rsid w:val="0063044A"/>
    <w:rsid w:val="00630997"/>
    <w:rsid w:val="00630E6D"/>
    <w:rsid w:val="0063127A"/>
    <w:rsid w:val="00631280"/>
    <w:rsid w:val="00631408"/>
    <w:rsid w:val="00631437"/>
    <w:rsid w:val="00631F65"/>
    <w:rsid w:val="00632387"/>
    <w:rsid w:val="006323A6"/>
    <w:rsid w:val="00633040"/>
    <w:rsid w:val="00633411"/>
    <w:rsid w:val="00633B40"/>
    <w:rsid w:val="00634319"/>
    <w:rsid w:val="00634332"/>
    <w:rsid w:val="00636239"/>
    <w:rsid w:val="00636627"/>
    <w:rsid w:val="006369E5"/>
    <w:rsid w:val="00636EFA"/>
    <w:rsid w:val="00637435"/>
    <w:rsid w:val="006378EB"/>
    <w:rsid w:val="00640422"/>
    <w:rsid w:val="006408FF"/>
    <w:rsid w:val="00641563"/>
    <w:rsid w:val="006418A0"/>
    <w:rsid w:val="00641E31"/>
    <w:rsid w:val="0064271D"/>
    <w:rsid w:val="006429C0"/>
    <w:rsid w:val="00642D6C"/>
    <w:rsid w:val="006434AA"/>
    <w:rsid w:val="0064382B"/>
    <w:rsid w:val="00644000"/>
    <w:rsid w:val="00644015"/>
    <w:rsid w:val="00646BEC"/>
    <w:rsid w:val="00646EE9"/>
    <w:rsid w:val="006475F4"/>
    <w:rsid w:val="00647829"/>
    <w:rsid w:val="0065031B"/>
    <w:rsid w:val="006503D9"/>
    <w:rsid w:val="00650470"/>
    <w:rsid w:val="0065067F"/>
    <w:rsid w:val="006510A3"/>
    <w:rsid w:val="00651E64"/>
    <w:rsid w:val="00652407"/>
    <w:rsid w:val="00652471"/>
    <w:rsid w:val="006526D8"/>
    <w:rsid w:val="00652FF0"/>
    <w:rsid w:val="00653522"/>
    <w:rsid w:val="00653BF5"/>
    <w:rsid w:val="00653C1A"/>
    <w:rsid w:val="00654F01"/>
    <w:rsid w:val="006571EE"/>
    <w:rsid w:val="00660188"/>
    <w:rsid w:val="00660CFD"/>
    <w:rsid w:val="00660E7F"/>
    <w:rsid w:val="00660E9A"/>
    <w:rsid w:val="00661760"/>
    <w:rsid w:val="0066236C"/>
    <w:rsid w:val="00662673"/>
    <w:rsid w:val="00662DA8"/>
    <w:rsid w:val="00663635"/>
    <w:rsid w:val="00664004"/>
    <w:rsid w:val="00664C0A"/>
    <w:rsid w:val="00665686"/>
    <w:rsid w:val="00665FA7"/>
    <w:rsid w:val="006664EE"/>
    <w:rsid w:val="0066677A"/>
    <w:rsid w:val="00666D90"/>
    <w:rsid w:val="0066753F"/>
    <w:rsid w:val="0067018D"/>
    <w:rsid w:val="006701A9"/>
    <w:rsid w:val="006710EB"/>
    <w:rsid w:val="00671371"/>
    <w:rsid w:val="00671A33"/>
    <w:rsid w:val="00672EFD"/>
    <w:rsid w:val="00673620"/>
    <w:rsid w:val="00673798"/>
    <w:rsid w:val="00673989"/>
    <w:rsid w:val="00673A8A"/>
    <w:rsid w:val="00674D03"/>
    <w:rsid w:val="00675468"/>
    <w:rsid w:val="006754E8"/>
    <w:rsid w:val="006758BB"/>
    <w:rsid w:val="00676A3B"/>
    <w:rsid w:val="00677AC9"/>
    <w:rsid w:val="0068037E"/>
    <w:rsid w:val="00680701"/>
    <w:rsid w:val="00680910"/>
    <w:rsid w:val="00680A10"/>
    <w:rsid w:val="00681DC4"/>
    <w:rsid w:val="006823CC"/>
    <w:rsid w:val="006826EB"/>
    <w:rsid w:val="00682C4F"/>
    <w:rsid w:val="006832E6"/>
    <w:rsid w:val="00683807"/>
    <w:rsid w:val="0068549D"/>
    <w:rsid w:val="006857E4"/>
    <w:rsid w:val="0068598F"/>
    <w:rsid w:val="00685D2A"/>
    <w:rsid w:val="006869C8"/>
    <w:rsid w:val="00687C16"/>
    <w:rsid w:val="00687FB2"/>
    <w:rsid w:val="006907CA"/>
    <w:rsid w:val="00690F2E"/>
    <w:rsid w:val="0069123A"/>
    <w:rsid w:val="00691B11"/>
    <w:rsid w:val="006934A9"/>
    <w:rsid w:val="00693AE9"/>
    <w:rsid w:val="006941E5"/>
    <w:rsid w:val="006944E5"/>
    <w:rsid w:val="0069532A"/>
    <w:rsid w:val="0069538F"/>
    <w:rsid w:val="00695E0A"/>
    <w:rsid w:val="00696685"/>
    <w:rsid w:val="0069678D"/>
    <w:rsid w:val="00697240"/>
    <w:rsid w:val="0069772F"/>
    <w:rsid w:val="006A0355"/>
    <w:rsid w:val="006A0A43"/>
    <w:rsid w:val="006A1174"/>
    <w:rsid w:val="006A1372"/>
    <w:rsid w:val="006A29F3"/>
    <w:rsid w:val="006A2FEC"/>
    <w:rsid w:val="006A35DA"/>
    <w:rsid w:val="006A3B22"/>
    <w:rsid w:val="006A3CB5"/>
    <w:rsid w:val="006A4354"/>
    <w:rsid w:val="006A4C5E"/>
    <w:rsid w:val="006A4CFC"/>
    <w:rsid w:val="006A5491"/>
    <w:rsid w:val="006A5F9E"/>
    <w:rsid w:val="006A6296"/>
    <w:rsid w:val="006B00F2"/>
    <w:rsid w:val="006B014F"/>
    <w:rsid w:val="006B26C4"/>
    <w:rsid w:val="006B2D48"/>
    <w:rsid w:val="006B3112"/>
    <w:rsid w:val="006B3E82"/>
    <w:rsid w:val="006B57DC"/>
    <w:rsid w:val="006B5CF1"/>
    <w:rsid w:val="006B61D8"/>
    <w:rsid w:val="006B6CBF"/>
    <w:rsid w:val="006B7352"/>
    <w:rsid w:val="006B77C3"/>
    <w:rsid w:val="006B7E4E"/>
    <w:rsid w:val="006C0CAB"/>
    <w:rsid w:val="006C10F1"/>
    <w:rsid w:val="006C22D8"/>
    <w:rsid w:val="006C24C6"/>
    <w:rsid w:val="006C24DB"/>
    <w:rsid w:val="006C2EBD"/>
    <w:rsid w:val="006C3135"/>
    <w:rsid w:val="006C32D8"/>
    <w:rsid w:val="006C373B"/>
    <w:rsid w:val="006C3928"/>
    <w:rsid w:val="006C3D16"/>
    <w:rsid w:val="006C3DEA"/>
    <w:rsid w:val="006C48B0"/>
    <w:rsid w:val="006C4E33"/>
    <w:rsid w:val="006C6149"/>
    <w:rsid w:val="006C6868"/>
    <w:rsid w:val="006C73AB"/>
    <w:rsid w:val="006C7588"/>
    <w:rsid w:val="006C7810"/>
    <w:rsid w:val="006C7D51"/>
    <w:rsid w:val="006D2005"/>
    <w:rsid w:val="006D211F"/>
    <w:rsid w:val="006D27AB"/>
    <w:rsid w:val="006D2BD2"/>
    <w:rsid w:val="006D31D7"/>
    <w:rsid w:val="006D3906"/>
    <w:rsid w:val="006D4A0E"/>
    <w:rsid w:val="006D530A"/>
    <w:rsid w:val="006D56CD"/>
    <w:rsid w:val="006D66B3"/>
    <w:rsid w:val="006D6756"/>
    <w:rsid w:val="006D6D53"/>
    <w:rsid w:val="006D7897"/>
    <w:rsid w:val="006D7C22"/>
    <w:rsid w:val="006E2013"/>
    <w:rsid w:val="006E2032"/>
    <w:rsid w:val="006E23FF"/>
    <w:rsid w:val="006E2B25"/>
    <w:rsid w:val="006E34F7"/>
    <w:rsid w:val="006E3B05"/>
    <w:rsid w:val="006E42CA"/>
    <w:rsid w:val="006E496D"/>
    <w:rsid w:val="006E6B2B"/>
    <w:rsid w:val="006E7701"/>
    <w:rsid w:val="006F027D"/>
    <w:rsid w:val="006F02AD"/>
    <w:rsid w:val="006F0312"/>
    <w:rsid w:val="006F1590"/>
    <w:rsid w:val="006F1DA1"/>
    <w:rsid w:val="006F2A84"/>
    <w:rsid w:val="006F303B"/>
    <w:rsid w:val="006F3879"/>
    <w:rsid w:val="006F4577"/>
    <w:rsid w:val="006F5187"/>
    <w:rsid w:val="006F58DC"/>
    <w:rsid w:val="006F658E"/>
    <w:rsid w:val="006F6CFE"/>
    <w:rsid w:val="006F7162"/>
    <w:rsid w:val="006F78D4"/>
    <w:rsid w:val="006F7C4D"/>
    <w:rsid w:val="006F7CAB"/>
    <w:rsid w:val="00700294"/>
    <w:rsid w:val="00700905"/>
    <w:rsid w:val="00700A0A"/>
    <w:rsid w:val="00701A81"/>
    <w:rsid w:val="00703195"/>
    <w:rsid w:val="0070322E"/>
    <w:rsid w:val="00704478"/>
    <w:rsid w:val="007046BE"/>
    <w:rsid w:val="007055BC"/>
    <w:rsid w:val="00706BE9"/>
    <w:rsid w:val="00706C9E"/>
    <w:rsid w:val="00706D71"/>
    <w:rsid w:val="007072F9"/>
    <w:rsid w:val="00710367"/>
    <w:rsid w:val="00710F22"/>
    <w:rsid w:val="00711003"/>
    <w:rsid w:val="00711354"/>
    <w:rsid w:val="00712CE9"/>
    <w:rsid w:val="00713071"/>
    <w:rsid w:val="007132C7"/>
    <w:rsid w:val="00713AC4"/>
    <w:rsid w:val="0071462D"/>
    <w:rsid w:val="00714793"/>
    <w:rsid w:val="00714CB9"/>
    <w:rsid w:val="00714E26"/>
    <w:rsid w:val="00717704"/>
    <w:rsid w:val="00717BF9"/>
    <w:rsid w:val="007201E0"/>
    <w:rsid w:val="007210C2"/>
    <w:rsid w:val="007219D6"/>
    <w:rsid w:val="00721AEA"/>
    <w:rsid w:val="00721DB8"/>
    <w:rsid w:val="00722DF2"/>
    <w:rsid w:val="007232C4"/>
    <w:rsid w:val="00723A83"/>
    <w:rsid w:val="0072434F"/>
    <w:rsid w:val="00724BDF"/>
    <w:rsid w:val="00725327"/>
    <w:rsid w:val="0072618B"/>
    <w:rsid w:val="0072649B"/>
    <w:rsid w:val="0072762E"/>
    <w:rsid w:val="007278E7"/>
    <w:rsid w:val="0073012B"/>
    <w:rsid w:val="0073135B"/>
    <w:rsid w:val="007314CE"/>
    <w:rsid w:val="00731A4B"/>
    <w:rsid w:val="0073270A"/>
    <w:rsid w:val="00732792"/>
    <w:rsid w:val="007355C2"/>
    <w:rsid w:val="0073577F"/>
    <w:rsid w:val="00736171"/>
    <w:rsid w:val="007363C5"/>
    <w:rsid w:val="007363E2"/>
    <w:rsid w:val="00736459"/>
    <w:rsid w:val="00736D63"/>
    <w:rsid w:val="007377DD"/>
    <w:rsid w:val="007403B0"/>
    <w:rsid w:val="0074097F"/>
    <w:rsid w:val="00740E56"/>
    <w:rsid w:val="00741409"/>
    <w:rsid w:val="0074244D"/>
    <w:rsid w:val="007424DC"/>
    <w:rsid w:val="00742508"/>
    <w:rsid w:val="00742930"/>
    <w:rsid w:val="00742E49"/>
    <w:rsid w:val="00743581"/>
    <w:rsid w:val="0074395B"/>
    <w:rsid w:val="00746034"/>
    <w:rsid w:val="00746423"/>
    <w:rsid w:val="00747502"/>
    <w:rsid w:val="007476C8"/>
    <w:rsid w:val="00747F0C"/>
    <w:rsid w:val="00747F5A"/>
    <w:rsid w:val="00750983"/>
    <w:rsid w:val="00750E6C"/>
    <w:rsid w:val="00750EA0"/>
    <w:rsid w:val="0075154D"/>
    <w:rsid w:val="0075196A"/>
    <w:rsid w:val="00752423"/>
    <w:rsid w:val="007535B7"/>
    <w:rsid w:val="00753B75"/>
    <w:rsid w:val="00753C04"/>
    <w:rsid w:val="00754378"/>
    <w:rsid w:val="00754436"/>
    <w:rsid w:val="007556DA"/>
    <w:rsid w:val="007558D7"/>
    <w:rsid w:val="007569BE"/>
    <w:rsid w:val="00757111"/>
    <w:rsid w:val="007602CA"/>
    <w:rsid w:val="007606B0"/>
    <w:rsid w:val="00760C63"/>
    <w:rsid w:val="00761943"/>
    <w:rsid w:val="00762272"/>
    <w:rsid w:val="00762FCC"/>
    <w:rsid w:val="00763FB5"/>
    <w:rsid w:val="00764541"/>
    <w:rsid w:val="00764B89"/>
    <w:rsid w:val="00764C7D"/>
    <w:rsid w:val="0076566B"/>
    <w:rsid w:val="007670D1"/>
    <w:rsid w:val="00770594"/>
    <w:rsid w:val="00770BD7"/>
    <w:rsid w:val="00771FB1"/>
    <w:rsid w:val="00772358"/>
    <w:rsid w:val="00773CF3"/>
    <w:rsid w:val="00773D89"/>
    <w:rsid w:val="00773EF0"/>
    <w:rsid w:val="00775540"/>
    <w:rsid w:val="00775630"/>
    <w:rsid w:val="00775D02"/>
    <w:rsid w:val="00776784"/>
    <w:rsid w:val="007770A2"/>
    <w:rsid w:val="0078027E"/>
    <w:rsid w:val="0078106D"/>
    <w:rsid w:val="00781DF7"/>
    <w:rsid w:val="00781EEF"/>
    <w:rsid w:val="00782B3C"/>
    <w:rsid w:val="00782E7A"/>
    <w:rsid w:val="0078399F"/>
    <w:rsid w:val="00784409"/>
    <w:rsid w:val="00784EB5"/>
    <w:rsid w:val="00784FF5"/>
    <w:rsid w:val="00786580"/>
    <w:rsid w:val="00786652"/>
    <w:rsid w:val="0078686C"/>
    <w:rsid w:val="00786CB7"/>
    <w:rsid w:val="0078731A"/>
    <w:rsid w:val="00790ECB"/>
    <w:rsid w:val="00793702"/>
    <w:rsid w:val="00793C15"/>
    <w:rsid w:val="007945F0"/>
    <w:rsid w:val="0079788B"/>
    <w:rsid w:val="00797D34"/>
    <w:rsid w:val="007A0610"/>
    <w:rsid w:val="007A082B"/>
    <w:rsid w:val="007A1430"/>
    <w:rsid w:val="007A160A"/>
    <w:rsid w:val="007A19BC"/>
    <w:rsid w:val="007A2193"/>
    <w:rsid w:val="007A2407"/>
    <w:rsid w:val="007A2AD5"/>
    <w:rsid w:val="007A333B"/>
    <w:rsid w:val="007A43AB"/>
    <w:rsid w:val="007A474C"/>
    <w:rsid w:val="007A4B93"/>
    <w:rsid w:val="007A5C15"/>
    <w:rsid w:val="007A6163"/>
    <w:rsid w:val="007A62F6"/>
    <w:rsid w:val="007A6428"/>
    <w:rsid w:val="007A69CB"/>
    <w:rsid w:val="007A6ED3"/>
    <w:rsid w:val="007A7136"/>
    <w:rsid w:val="007B039D"/>
    <w:rsid w:val="007B07AB"/>
    <w:rsid w:val="007B0905"/>
    <w:rsid w:val="007B1274"/>
    <w:rsid w:val="007B150A"/>
    <w:rsid w:val="007B392C"/>
    <w:rsid w:val="007B5F22"/>
    <w:rsid w:val="007B5FBF"/>
    <w:rsid w:val="007B632F"/>
    <w:rsid w:val="007B6D05"/>
    <w:rsid w:val="007B7718"/>
    <w:rsid w:val="007C08BB"/>
    <w:rsid w:val="007C0A24"/>
    <w:rsid w:val="007C1338"/>
    <w:rsid w:val="007C1388"/>
    <w:rsid w:val="007C1683"/>
    <w:rsid w:val="007C18B7"/>
    <w:rsid w:val="007C1FB5"/>
    <w:rsid w:val="007C21A4"/>
    <w:rsid w:val="007C287E"/>
    <w:rsid w:val="007C2E6F"/>
    <w:rsid w:val="007C31FE"/>
    <w:rsid w:val="007C328D"/>
    <w:rsid w:val="007C3BE3"/>
    <w:rsid w:val="007C5B27"/>
    <w:rsid w:val="007C64FF"/>
    <w:rsid w:val="007C664E"/>
    <w:rsid w:val="007C669C"/>
    <w:rsid w:val="007C6BAC"/>
    <w:rsid w:val="007C6FC7"/>
    <w:rsid w:val="007D0693"/>
    <w:rsid w:val="007D1A24"/>
    <w:rsid w:val="007D2806"/>
    <w:rsid w:val="007D2B42"/>
    <w:rsid w:val="007D3DED"/>
    <w:rsid w:val="007D4198"/>
    <w:rsid w:val="007D595D"/>
    <w:rsid w:val="007D5EBE"/>
    <w:rsid w:val="007D66FF"/>
    <w:rsid w:val="007D6920"/>
    <w:rsid w:val="007D6A44"/>
    <w:rsid w:val="007D6DF0"/>
    <w:rsid w:val="007E11BB"/>
    <w:rsid w:val="007E13F7"/>
    <w:rsid w:val="007E14BC"/>
    <w:rsid w:val="007E15B9"/>
    <w:rsid w:val="007E1971"/>
    <w:rsid w:val="007E1E60"/>
    <w:rsid w:val="007E21D1"/>
    <w:rsid w:val="007E2EBF"/>
    <w:rsid w:val="007E549F"/>
    <w:rsid w:val="007E65E6"/>
    <w:rsid w:val="007E779B"/>
    <w:rsid w:val="007E7D94"/>
    <w:rsid w:val="007F04F1"/>
    <w:rsid w:val="007F1117"/>
    <w:rsid w:val="007F1165"/>
    <w:rsid w:val="007F2910"/>
    <w:rsid w:val="007F3029"/>
    <w:rsid w:val="007F34A9"/>
    <w:rsid w:val="007F37CE"/>
    <w:rsid w:val="007F383F"/>
    <w:rsid w:val="007F3B76"/>
    <w:rsid w:val="007F3C46"/>
    <w:rsid w:val="007F4105"/>
    <w:rsid w:val="007F55A6"/>
    <w:rsid w:val="007F598A"/>
    <w:rsid w:val="007F634F"/>
    <w:rsid w:val="007F662B"/>
    <w:rsid w:val="007F6EF7"/>
    <w:rsid w:val="007F6F3E"/>
    <w:rsid w:val="007F70C6"/>
    <w:rsid w:val="007F7CEB"/>
    <w:rsid w:val="007F7E98"/>
    <w:rsid w:val="00800EFD"/>
    <w:rsid w:val="00802600"/>
    <w:rsid w:val="0080332C"/>
    <w:rsid w:val="00803D1C"/>
    <w:rsid w:val="008043EA"/>
    <w:rsid w:val="00804B58"/>
    <w:rsid w:val="008059A1"/>
    <w:rsid w:val="00805FB5"/>
    <w:rsid w:val="00806168"/>
    <w:rsid w:val="008063BC"/>
    <w:rsid w:val="00807679"/>
    <w:rsid w:val="00807CF0"/>
    <w:rsid w:val="00807EA5"/>
    <w:rsid w:val="00810C69"/>
    <w:rsid w:val="0081180C"/>
    <w:rsid w:val="00811ABF"/>
    <w:rsid w:val="008124E7"/>
    <w:rsid w:val="00812590"/>
    <w:rsid w:val="00812B20"/>
    <w:rsid w:val="008140A8"/>
    <w:rsid w:val="00814ADD"/>
    <w:rsid w:val="00814E68"/>
    <w:rsid w:val="0081509D"/>
    <w:rsid w:val="008156DA"/>
    <w:rsid w:val="0081607D"/>
    <w:rsid w:val="00816F28"/>
    <w:rsid w:val="0081723D"/>
    <w:rsid w:val="00820346"/>
    <w:rsid w:val="0082045A"/>
    <w:rsid w:val="0082076A"/>
    <w:rsid w:val="008209E2"/>
    <w:rsid w:val="00820B35"/>
    <w:rsid w:val="00820F0E"/>
    <w:rsid w:val="0082141A"/>
    <w:rsid w:val="00821CBA"/>
    <w:rsid w:val="00821EAC"/>
    <w:rsid w:val="0082243B"/>
    <w:rsid w:val="00822545"/>
    <w:rsid w:val="00822959"/>
    <w:rsid w:val="00822B5F"/>
    <w:rsid w:val="00823DC3"/>
    <w:rsid w:val="0082458B"/>
    <w:rsid w:val="00824653"/>
    <w:rsid w:val="008246C0"/>
    <w:rsid w:val="008246DF"/>
    <w:rsid w:val="00824CAC"/>
    <w:rsid w:val="0082509D"/>
    <w:rsid w:val="0082554A"/>
    <w:rsid w:val="008258ED"/>
    <w:rsid w:val="008263F3"/>
    <w:rsid w:val="008267A5"/>
    <w:rsid w:val="00826AF2"/>
    <w:rsid w:val="00827384"/>
    <w:rsid w:val="00830601"/>
    <w:rsid w:val="008307AC"/>
    <w:rsid w:val="00830AE5"/>
    <w:rsid w:val="00830D57"/>
    <w:rsid w:val="0083155D"/>
    <w:rsid w:val="008318F6"/>
    <w:rsid w:val="0083190E"/>
    <w:rsid w:val="00831DC7"/>
    <w:rsid w:val="00832091"/>
    <w:rsid w:val="0083262C"/>
    <w:rsid w:val="00832754"/>
    <w:rsid w:val="00832E83"/>
    <w:rsid w:val="00833389"/>
    <w:rsid w:val="008336BD"/>
    <w:rsid w:val="00834196"/>
    <w:rsid w:val="008358D3"/>
    <w:rsid w:val="008359B9"/>
    <w:rsid w:val="00835CA2"/>
    <w:rsid w:val="00835E0C"/>
    <w:rsid w:val="0083659E"/>
    <w:rsid w:val="00837397"/>
    <w:rsid w:val="00837647"/>
    <w:rsid w:val="008378B7"/>
    <w:rsid w:val="00837A32"/>
    <w:rsid w:val="00837C64"/>
    <w:rsid w:val="00840660"/>
    <w:rsid w:val="00840AA5"/>
    <w:rsid w:val="00840BCF"/>
    <w:rsid w:val="00840D99"/>
    <w:rsid w:val="008410C9"/>
    <w:rsid w:val="008414BA"/>
    <w:rsid w:val="008417D2"/>
    <w:rsid w:val="00841F9C"/>
    <w:rsid w:val="00842282"/>
    <w:rsid w:val="00842364"/>
    <w:rsid w:val="00842385"/>
    <w:rsid w:val="008424FF"/>
    <w:rsid w:val="0084295D"/>
    <w:rsid w:val="00842B37"/>
    <w:rsid w:val="008435BC"/>
    <w:rsid w:val="00843B75"/>
    <w:rsid w:val="00844614"/>
    <w:rsid w:val="00844BC3"/>
    <w:rsid w:val="008451B3"/>
    <w:rsid w:val="00845931"/>
    <w:rsid w:val="00845E50"/>
    <w:rsid w:val="0084614C"/>
    <w:rsid w:val="0084677F"/>
    <w:rsid w:val="00846F6C"/>
    <w:rsid w:val="00850042"/>
    <w:rsid w:val="0085013F"/>
    <w:rsid w:val="00850C8E"/>
    <w:rsid w:val="00851823"/>
    <w:rsid w:val="00851DBF"/>
    <w:rsid w:val="00852076"/>
    <w:rsid w:val="00852B99"/>
    <w:rsid w:val="00852E04"/>
    <w:rsid w:val="0085315D"/>
    <w:rsid w:val="00854F17"/>
    <w:rsid w:val="00855538"/>
    <w:rsid w:val="00855F71"/>
    <w:rsid w:val="00856162"/>
    <w:rsid w:val="0085650D"/>
    <w:rsid w:val="00856992"/>
    <w:rsid w:val="00856F78"/>
    <w:rsid w:val="00857046"/>
    <w:rsid w:val="00861E50"/>
    <w:rsid w:val="008623B8"/>
    <w:rsid w:val="00862468"/>
    <w:rsid w:val="00862D70"/>
    <w:rsid w:val="00863E16"/>
    <w:rsid w:val="008645AB"/>
    <w:rsid w:val="00864957"/>
    <w:rsid w:val="00865239"/>
    <w:rsid w:val="00865778"/>
    <w:rsid w:val="00865F1F"/>
    <w:rsid w:val="008675A7"/>
    <w:rsid w:val="008715E6"/>
    <w:rsid w:val="00872833"/>
    <w:rsid w:val="0087400B"/>
    <w:rsid w:val="0087401C"/>
    <w:rsid w:val="0087443D"/>
    <w:rsid w:val="008747B1"/>
    <w:rsid w:val="008751C6"/>
    <w:rsid w:val="00875316"/>
    <w:rsid w:val="00875871"/>
    <w:rsid w:val="0087648F"/>
    <w:rsid w:val="0087713D"/>
    <w:rsid w:val="00881D15"/>
    <w:rsid w:val="00881E5B"/>
    <w:rsid w:val="00881F48"/>
    <w:rsid w:val="00881FB3"/>
    <w:rsid w:val="00882420"/>
    <w:rsid w:val="0088250C"/>
    <w:rsid w:val="00882AFC"/>
    <w:rsid w:val="00882B49"/>
    <w:rsid w:val="00882D54"/>
    <w:rsid w:val="00883AE1"/>
    <w:rsid w:val="00884663"/>
    <w:rsid w:val="00884AA0"/>
    <w:rsid w:val="00884BFA"/>
    <w:rsid w:val="00884D2D"/>
    <w:rsid w:val="008856AB"/>
    <w:rsid w:val="00885A85"/>
    <w:rsid w:val="00887405"/>
    <w:rsid w:val="008878A2"/>
    <w:rsid w:val="0088795E"/>
    <w:rsid w:val="008912C4"/>
    <w:rsid w:val="008917AC"/>
    <w:rsid w:val="0089202D"/>
    <w:rsid w:val="008921CF"/>
    <w:rsid w:val="00893782"/>
    <w:rsid w:val="00894706"/>
    <w:rsid w:val="008951F2"/>
    <w:rsid w:val="008953D9"/>
    <w:rsid w:val="00895547"/>
    <w:rsid w:val="00895568"/>
    <w:rsid w:val="008956EB"/>
    <w:rsid w:val="008957C1"/>
    <w:rsid w:val="00895A78"/>
    <w:rsid w:val="008963F2"/>
    <w:rsid w:val="00896D57"/>
    <w:rsid w:val="00896FF5"/>
    <w:rsid w:val="008974E9"/>
    <w:rsid w:val="0089789C"/>
    <w:rsid w:val="00897E6C"/>
    <w:rsid w:val="008A00B0"/>
    <w:rsid w:val="008A0EED"/>
    <w:rsid w:val="008A1128"/>
    <w:rsid w:val="008A2362"/>
    <w:rsid w:val="008A24D7"/>
    <w:rsid w:val="008A24EF"/>
    <w:rsid w:val="008A41D5"/>
    <w:rsid w:val="008A4212"/>
    <w:rsid w:val="008A4214"/>
    <w:rsid w:val="008A435D"/>
    <w:rsid w:val="008A4588"/>
    <w:rsid w:val="008A66DA"/>
    <w:rsid w:val="008A7BC5"/>
    <w:rsid w:val="008B1488"/>
    <w:rsid w:val="008B2B35"/>
    <w:rsid w:val="008B427F"/>
    <w:rsid w:val="008B58AC"/>
    <w:rsid w:val="008B7B39"/>
    <w:rsid w:val="008B7BBC"/>
    <w:rsid w:val="008C20D3"/>
    <w:rsid w:val="008C2115"/>
    <w:rsid w:val="008C25F7"/>
    <w:rsid w:val="008C2E44"/>
    <w:rsid w:val="008C3A7B"/>
    <w:rsid w:val="008C3DD6"/>
    <w:rsid w:val="008C5762"/>
    <w:rsid w:val="008C5DBD"/>
    <w:rsid w:val="008C6025"/>
    <w:rsid w:val="008C698B"/>
    <w:rsid w:val="008C6E5D"/>
    <w:rsid w:val="008C6F07"/>
    <w:rsid w:val="008C70A7"/>
    <w:rsid w:val="008C7567"/>
    <w:rsid w:val="008C75B4"/>
    <w:rsid w:val="008C76A9"/>
    <w:rsid w:val="008D05DA"/>
    <w:rsid w:val="008D1FB0"/>
    <w:rsid w:val="008D2792"/>
    <w:rsid w:val="008D2ECB"/>
    <w:rsid w:val="008D3D63"/>
    <w:rsid w:val="008D40B3"/>
    <w:rsid w:val="008D4A9D"/>
    <w:rsid w:val="008D57B6"/>
    <w:rsid w:val="008D58A9"/>
    <w:rsid w:val="008D5CCB"/>
    <w:rsid w:val="008D6596"/>
    <w:rsid w:val="008D6DB7"/>
    <w:rsid w:val="008D72DC"/>
    <w:rsid w:val="008D7431"/>
    <w:rsid w:val="008D7EA8"/>
    <w:rsid w:val="008E1214"/>
    <w:rsid w:val="008E1D03"/>
    <w:rsid w:val="008E38F0"/>
    <w:rsid w:val="008E3F99"/>
    <w:rsid w:val="008E403A"/>
    <w:rsid w:val="008E486C"/>
    <w:rsid w:val="008E48CE"/>
    <w:rsid w:val="008E6809"/>
    <w:rsid w:val="008E74B1"/>
    <w:rsid w:val="008E75AF"/>
    <w:rsid w:val="008E7DB2"/>
    <w:rsid w:val="008F014F"/>
    <w:rsid w:val="008F1C8D"/>
    <w:rsid w:val="008F2025"/>
    <w:rsid w:val="008F2530"/>
    <w:rsid w:val="008F25E9"/>
    <w:rsid w:val="008F3CD2"/>
    <w:rsid w:val="008F465E"/>
    <w:rsid w:val="008F4AE9"/>
    <w:rsid w:val="008F4C7E"/>
    <w:rsid w:val="008F5593"/>
    <w:rsid w:val="008F56A2"/>
    <w:rsid w:val="008F5775"/>
    <w:rsid w:val="008F6744"/>
    <w:rsid w:val="008F6E84"/>
    <w:rsid w:val="00900864"/>
    <w:rsid w:val="0090090C"/>
    <w:rsid w:val="00901F26"/>
    <w:rsid w:val="0090218A"/>
    <w:rsid w:val="009023FE"/>
    <w:rsid w:val="009028CA"/>
    <w:rsid w:val="00902B1C"/>
    <w:rsid w:val="00902F1F"/>
    <w:rsid w:val="009034B7"/>
    <w:rsid w:val="00904B44"/>
    <w:rsid w:val="00904FAD"/>
    <w:rsid w:val="00905727"/>
    <w:rsid w:val="00905D11"/>
    <w:rsid w:val="0090673D"/>
    <w:rsid w:val="009072D7"/>
    <w:rsid w:val="00907A3D"/>
    <w:rsid w:val="00910199"/>
    <w:rsid w:val="00910458"/>
    <w:rsid w:val="00910532"/>
    <w:rsid w:val="00912311"/>
    <w:rsid w:val="00913531"/>
    <w:rsid w:val="009136F9"/>
    <w:rsid w:val="00914075"/>
    <w:rsid w:val="00915077"/>
    <w:rsid w:val="00915093"/>
    <w:rsid w:val="009155FB"/>
    <w:rsid w:val="00916676"/>
    <w:rsid w:val="0091689F"/>
    <w:rsid w:val="009170D9"/>
    <w:rsid w:val="0091740A"/>
    <w:rsid w:val="00917415"/>
    <w:rsid w:val="009175A0"/>
    <w:rsid w:val="00917B88"/>
    <w:rsid w:val="00917BD5"/>
    <w:rsid w:val="00917FBB"/>
    <w:rsid w:val="00917FD7"/>
    <w:rsid w:val="00920822"/>
    <w:rsid w:val="00920C17"/>
    <w:rsid w:val="00922274"/>
    <w:rsid w:val="009226FA"/>
    <w:rsid w:val="00922A09"/>
    <w:rsid w:val="00922EEE"/>
    <w:rsid w:val="00923A0A"/>
    <w:rsid w:val="0092523F"/>
    <w:rsid w:val="00925836"/>
    <w:rsid w:val="00925A0D"/>
    <w:rsid w:val="00926973"/>
    <w:rsid w:val="00926B1C"/>
    <w:rsid w:val="00926BE3"/>
    <w:rsid w:val="0092708A"/>
    <w:rsid w:val="00927553"/>
    <w:rsid w:val="00927EE5"/>
    <w:rsid w:val="009303E0"/>
    <w:rsid w:val="00930BC0"/>
    <w:rsid w:val="0093185D"/>
    <w:rsid w:val="00931DAE"/>
    <w:rsid w:val="00935BBA"/>
    <w:rsid w:val="00935CC7"/>
    <w:rsid w:val="00935DE0"/>
    <w:rsid w:val="00935FEF"/>
    <w:rsid w:val="0093614F"/>
    <w:rsid w:val="0093635E"/>
    <w:rsid w:val="00936CBB"/>
    <w:rsid w:val="009371B6"/>
    <w:rsid w:val="009410BB"/>
    <w:rsid w:val="00941230"/>
    <w:rsid w:val="00941499"/>
    <w:rsid w:val="00941678"/>
    <w:rsid w:val="00941E1A"/>
    <w:rsid w:val="00942428"/>
    <w:rsid w:val="00942F50"/>
    <w:rsid w:val="00943C1F"/>
    <w:rsid w:val="00944CB3"/>
    <w:rsid w:val="00944D0B"/>
    <w:rsid w:val="0094507B"/>
    <w:rsid w:val="00945CBD"/>
    <w:rsid w:val="00945E21"/>
    <w:rsid w:val="00946EF0"/>
    <w:rsid w:val="00947262"/>
    <w:rsid w:val="009504F1"/>
    <w:rsid w:val="00951B59"/>
    <w:rsid w:val="00953BBD"/>
    <w:rsid w:val="00953CFE"/>
    <w:rsid w:val="00953DC0"/>
    <w:rsid w:val="0095531C"/>
    <w:rsid w:val="00955E6A"/>
    <w:rsid w:val="00956DA2"/>
    <w:rsid w:val="00956F46"/>
    <w:rsid w:val="00957835"/>
    <w:rsid w:val="00957A32"/>
    <w:rsid w:val="00957E7D"/>
    <w:rsid w:val="00957FA4"/>
    <w:rsid w:val="0096019F"/>
    <w:rsid w:val="0096112E"/>
    <w:rsid w:val="00961BE5"/>
    <w:rsid w:val="00961D4C"/>
    <w:rsid w:val="00961E53"/>
    <w:rsid w:val="009628B2"/>
    <w:rsid w:val="009629ED"/>
    <w:rsid w:val="00962B16"/>
    <w:rsid w:val="00963B4A"/>
    <w:rsid w:val="00963DD9"/>
    <w:rsid w:val="00964937"/>
    <w:rsid w:val="00965035"/>
    <w:rsid w:val="00965055"/>
    <w:rsid w:val="00967879"/>
    <w:rsid w:val="0097165C"/>
    <w:rsid w:val="00971892"/>
    <w:rsid w:val="009718E2"/>
    <w:rsid w:val="00973154"/>
    <w:rsid w:val="00974210"/>
    <w:rsid w:val="009742E0"/>
    <w:rsid w:val="00974859"/>
    <w:rsid w:val="00974FD8"/>
    <w:rsid w:val="009752A3"/>
    <w:rsid w:val="00975B3D"/>
    <w:rsid w:val="00975F91"/>
    <w:rsid w:val="0097605D"/>
    <w:rsid w:val="009761D1"/>
    <w:rsid w:val="0097717C"/>
    <w:rsid w:val="009772FB"/>
    <w:rsid w:val="0097784A"/>
    <w:rsid w:val="0098036B"/>
    <w:rsid w:val="00980389"/>
    <w:rsid w:val="0098095A"/>
    <w:rsid w:val="0098165A"/>
    <w:rsid w:val="0098187D"/>
    <w:rsid w:val="009827E5"/>
    <w:rsid w:val="009833B6"/>
    <w:rsid w:val="0098340B"/>
    <w:rsid w:val="009835D9"/>
    <w:rsid w:val="00983AA1"/>
    <w:rsid w:val="00983D61"/>
    <w:rsid w:val="009847D4"/>
    <w:rsid w:val="009868C8"/>
    <w:rsid w:val="00986EF9"/>
    <w:rsid w:val="00987187"/>
    <w:rsid w:val="009879A9"/>
    <w:rsid w:val="00987AE8"/>
    <w:rsid w:val="00990A4F"/>
    <w:rsid w:val="00990E70"/>
    <w:rsid w:val="00990F71"/>
    <w:rsid w:val="009932ED"/>
    <w:rsid w:val="00993464"/>
    <w:rsid w:val="0099444B"/>
    <w:rsid w:val="00994708"/>
    <w:rsid w:val="00994736"/>
    <w:rsid w:val="0099475E"/>
    <w:rsid w:val="0099503C"/>
    <w:rsid w:val="0099588C"/>
    <w:rsid w:val="00995F6E"/>
    <w:rsid w:val="009968D0"/>
    <w:rsid w:val="0099764E"/>
    <w:rsid w:val="009A02F3"/>
    <w:rsid w:val="009A04BA"/>
    <w:rsid w:val="009A04EA"/>
    <w:rsid w:val="009A0C66"/>
    <w:rsid w:val="009A1831"/>
    <w:rsid w:val="009A1F6D"/>
    <w:rsid w:val="009A2116"/>
    <w:rsid w:val="009A2C06"/>
    <w:rsid w:val="009A2CD8"/>
    <w:rsid w:val="009A3B3D"/>
    <w:rsid w:val="009A3FB9"/>
    <w:rsid w:val="009A4061"/>
    <w:rsid w:val="009A4899"/>
    <w:rsid w:val="009A588C"/>
    <w:rsid w:val="009A5923"/>
    <w:rsid w:val="009A6230"/>
    <w:rsid w:val="009A64C1"/>
    <w:rsid w:val="009A6770"/>
    <w:rsid w:val="009A68BD"/>
    <w:rsid w:val="009A7CAE"/>
    <w:rsid w:val="009A7E73"/>
    <w:rsid w:val="009A7FEC"/>
    <w:rsid w:val="009B0EAD"/>
    <w:rsid w:val="009B39A6"/>
    <w:rsid w:val="009B4C04"/>
    <w:rsid w:val="009B5546"/>
    <w:rsid w:val="009B5727"/>
    <w:rsid w:val="009B59DA"/>
    <w:rsid w:val="009B5B13"/>
    <w:rsid w:val="009B5B50"/>
    <w:rsid w:val="009B6536"/>
    <w:rsid w:val="009B6685"/>
    <w:rsid w:val="009B67C4"/>
    <w:rsid w:val="009B6E97"/>
    <w:rsid w:val="009B79B7"/>
    <w:rsid w:val="009B7BE7"/>
    <w:rsid w:val="009C00EE"/>
    <w:rsid w:val="009C058F"/>
    <w:rsid w:val="009C0703"/>
    <w:rsid w:val="009C2A5B"/>
    <w:rsid w:val="009C2DF7"/>
    <w:rsid w:val="009C2F81"/>
    <w:rsid w:val="009C319A"/>
    <w:rsid w:val="009C5A52"/>
    <w:rsid w:val="009C62BC"/>
    <w:rsid w:val="009C6706"/>
    <w:rsid w:val="009C74F0"/>
    <w:rsid w:val="009C75DF"/>
    <w:rsid w:val="009C7C85"/>
    <w:rsid w:val="009D0E3E"/>
    <w:rsid w:val="009D0F7A"/>
    <w:rsid w:val="009D0FF8"/>
    <w:rsid w:val="009D144F"/>
    <w:rsid w:val="009D1A83"/>
    <w:rsid w:val="009D2AA3"/>
    <w:rsid w:val="009D2BC6"/>
    <w:rsid w:val="009D3686"/>
    <w:rsid w:val="009D3CA3"/>
    <w:rsid w:val="009D401F"/>
    <w:rsid w:val="009D4833"/>
    <w:rsid w:val="009D4B5C"/>
    <w:rsid w:val="009D5879"/>
    <w:rsid w:val="009D5967"/>
    <w:rsid w:val="009D6D50"/>
    <w:rsid w:val="009D6D5E"/>
    <w:rsid w:val="009D714E"/>
    <w:rsid w:val="009D7572"/>
    <w:rsid w:val="009D7AE0"/>
    <w:rsid w:val="009E0783"/>
    <w:rsid w:val="009E175B"/>
    <w:rsid w:val="009E17B2"/>
    <w:rsid w:val="009E17E6"/>
    <w:rsid w:val="009E19F2"/>
    <w:rsid w:val="009E2BC4"/>
    <w:rsid w:val="009E3100"/>
    <w:rsid w:val="009E33C6"/>
    <w:rsid w:val="009E38BA"/>
    <w:rsid w:val="009E38D3"/>
    <w:rsid w:val="009E3A8E"/>
    <w:rsid w:val="009E3D11"/>
    <w:rsid w:val="009E6C13"/>
    <w:rsid w:val="009E6C9A"/>
    <w:rsid w:val="009E77D3"/>
    <w:rsid w:val="009E79F0"/>
    <w:rsid w:val="009E7B3C"/>
    <w:rsid w:val="009E7E21"/>
    <w:rsid w:val="009F0088"/>
    <w:rsid w:val="009F1F2D"/>
    <w:rsid w:val="009F2B87"/>
    <w:rsid w:val="009F3D1F"/>
    <w:rsid w:val="009F4DAC"/>
    <w:rsid w:val="009F576C"/>
    <w:rsid w:val="009F5BB7"/>
    <w:rsid w:val="009F5FF0"/>
    <w:rsid w:val="009F6273"/>
    <w:rsid w:val="009F71F9"/>
    <w:rsid w:val="009F73C3"/>
    <w:rsid w:val="009F7EA1"/>
    <w:rsid w:val="00A00895"/>
    <w:rsid w:val="00A00DDE"/>
    <w:rsid w:val="00A01E25"/>
    <w:rsid w:val="00A031E5"/>
    <w:rsid w:val="00A03457"/>
    <w:rsid w:val="00A034C5"/>
    <w:rsid w:val="00A0354D"/>
    <w:rsid w:val="00A0355E"/>
    <w:rsid w:val="00A0490B"/>
    <w:rsid w:val="00A049D3"/>
    <w:rsid w:val="00A04DF6"/>
    <w:rsid w:val="00A0590B"/>
    <w:rsid w:val="00A05B0E"/>
    <w:rsid w:val="00A07865"/>
    <w:rsid w:val="00A07895"/>
    <w:rsid w:val="00A07C72"/>
    <w:rsid w:val="00A12A91"/>
    <w:rsid w:val="00A12BB5"/>
    <w:rsid w:val="00A13524"/>
    <w:rsid w:val="00A1380C"/>
    <w:rsid w:val="00A154E2"/>
    <w:rsid w:val="00A15633"/>
    <w:rsid w:val="00A156A0"/>
    <w:rsid w:val="00A16573"/>
    <w:rsid w:val="00A16BE9"/>
    <w:rsid w:val="00A176BC"/>
    <w:rsid w:val="00A17A24"/>
    <w:rsid w:val="00A17D78"/>
    <w:rsid w:val="00A17DF6"/>
    <w:rsid w:val="00A2066D"/>
    <w:rsid w:val="00A2079B"/>
    <w:rsid w:val="00A20A2B"/>
    <w:rsid w:val="00A2265C"/>
    <w:rsid w:val="00A22F73"/>
    <w:rsid w:val="00A2466A"/>
    <w:rsid w:val="00A2474A"/>
    <w:rsid w:val="00A25AB4"/>
    <w:rsid w:val="00A25BC5"/>
    <w:rsid w:val="00A25E71"/>
    <w:rsid w:val="00A2605B"/>
    <w:rsid w:val="00A2669E"/>
    <w:rsid w:val="00A301B1"/>
    <w:rsid w:val="00A30259"/>
    <w:rsid w:val="00A302BF"/>
    <w:rsid w:val="00A3050E"/>
    <w:rsid w:val="00A30E8E"/>
    <w:rsid w:val="00A3137C"/>
    <w:rsid w:val="00A323F9"/>
    <w:rsid w:val="00A32E53"/>
    <w:rsid w:val="00A33165"/>
    <w:rsid w:val="00A33260"/>
    <w:rsid w:val="00A33496"/>
    <w:rsid w:val="00A3353C"/>
    <w:rsid w:val="00A33670"/>
    <w:rsid w:val="00A33BC7"/>
    <w:rsid w:val="00A34A78"/>
    <w:rsid w:val="00A367C2"/>
    <w:rsid w:val="00A3692B"/>
    <w:rsid w:val="00A37A7A"/>
    <w:rsid w:val="00A37B10"/>
    <w:rsid w:val="00A405D8"/>
    <w:rsid w:val="00A4110C"/>
    <w:rsid w:val="00A4265C"/>
    <w:rsid w:val="00A4311B"/>
    <w:rsid w:val="00A43F2B"/>
    <w:rsid w:val="00A44A0D"/>
    <w:rsid w:val="00A44BF8"/>
    <w:rsid w:val="00A44C1E"/>
    <w:rsid w:val="00A44F66"/>
    <w:rsid w:val="00A4504E"/>
    <w:rsid w:val="00A45069"/>
    <w:rsid w:val="00A45230"/>
    <w:rsid w:val="00A454EC"/>
    <w:rsid w:val="00A45F7F"/>
    <w:rsid w:val="00A462A5"/>
    <w:rsid w:val="00A46944"/>
    <w:rsid w:val="00A46D03"/>
    <w:rsid w:val="00A46DAC"/>
    <w:rsid w:val="00A47EC5"/>
    <w:rsid w:val="00A5074E"/>
    <w:rsid w:val="00A51811"/>
    <w:rsid w:val="00A51A51"/>
    <w:rsid w:val="00A51DD7"/>
    <w:rsid w:val="00A52FBF"/>
    <w:rsid w:val="00A531F6"/>
    <w:rsid w:val="00A53279"/>
    <w:rsid w:val="00A5393E"/>
    <w:rsid w:val="00A53CD2"/>
    <w:rsid w:val="00A53F7B"/>
    <w:rsid w:val="00A5453B"/>
    <w:rsid w:val="00A56BED"/>
    <w:rsid w:val="00A57601"/>
    <w:rsid w:val="00A57E28"/>
    <w:rsid w:val="00A57E31"/>
    <w:rsid w:val="00A600CC"/>
    <w:rsid w:val="00A602C8"/>
    <w:rsid w:val="00A605A7"/>
    <w:rsid w:val="00A609B2"/>
    <w:rsid w:val="00A60E23"/>
    <w:rsid w:val="00A619A0"/>
    <w:rsid w:val="00A622D0"/>
    <w:rsid w:val="00A62858"/>
    <w:rsid w:val="00A62B1D"/>
    <w:rsid w:val="00A63DBE"/>
    <w:rsid w:val="00A64223"/>
    <w:rsid w:val="00A64400"/>
    <w:rsid w:val="00A64D74"/>
    <w:rsid w:val="00A6528E"/>
    <w:rsid w:val="00A6548C"/>
    <w:rsid w:val="00A65EBE"/>
    <w:rsid w:val="00A6608D"/>
    <w:rsid w:val="00A66C75"/>
    <w:rsid w:val="00A6714C"/>
    <w:rsid w:val="00A67B5E"/>
    <w:rsid w:val="00A7029E"/>
    <w:rsid w:val="00A70D12"/>
    <w:rsid w:val="00A7144E"/>
    <w:rsid w:val="00A714B4"/>
    <w:rsid w:val="00A71852"/>
    <w:rsid w:val="00A71B80"/>
    <w:rsid w:val="00A72C0B"/>
    <w:rsid w:val="00A7306E"/>
    <w:rsid w:val="00A7350F"/>
    <w:rsid w:val="00A740D3"/>
    <w:rsid w:val="00A7435E"/>
    <w:rsid w:val="00A7491A"/>
    <w:rsid w:val="00A74B59"/>
    <w:rsid w:val="00A75543"/>
    <w:rsid w:val="00A75704"/>
    <w:rsid w:val="00A759AA"/>
    <w:rsid w:val="00A7651B"/>
    <w:rsid w:val="00A76675"/>
    <w:rsid w:val="00A76DB4"/>
    <w:rsid w:val="00A77391"/>
    <w:rsid w:val="00A774D9"/>
    <w:rsid w:val="00A7773B"/>
    <w:rsid w:val="00A77B7B"/>
    <w:rsid w:val="00A77BBE"/>
    <w:rsid w:val="00A811E8"/>
    <w:rsid w:val="00A815D2"/>
    <w:rsid w:val="00A84C60"/>
    <w:rsid w:val="00A84D3D"/>
    <w:rsid w:val="00A84DE3"/>
    <w:rsid w:val="00A874BC"/>
    <w:rsid w:val="00A87C2E"/>
    <w:rsid w:val="00A90220"/>
    <w:rsid w:val="00A904D4"/>
    <w:rsid w:val="00A90C9D"/>
    <w:rsid w:val="00A90EEF"/>
    <w:rsid w:val="00A91876"/>
    <w:rsid w:val="00A924E8"/>
    <w:rsid w:val="00A929BE"/>
    <w:rsid w:val="00A92CDE"/>
    <w:rsid w:val="00A941E5"/>
    <w:rsid w:val="00A946BB"/>
    <w:rsid w:val="00A94E52"/>
    <w:rsid w:val="00A96578"/>
    <w:rsid w:val="00A96AB8"/>
    <w:rsid w:val="00A97210"/>
    <w:rsid w:val="00A97A08"/>
    <w:rsid w:val="00AA0178"/>
    <w:rsid w:val="00AA0884"/>
    <w:rsid w:val="00AA1B7E"/>
    <w:rsid w:val="00AA1BEC"/>
    <w:rsid w:val="00AA216A"/>
    <w:rsid w:val="00AA39EA"/>
    <w:rsid w:val="00AA39EF"/>
    <w:rsid w:val="00AA40BD"/>
    <w:rsid w:val="00AA4121"/>
    <w:rsid w:val="00AA4364"/>
    <w:rsid w:val="00AA45FC"/>
    <w:rsid w:val="00AA4B24"/>
    <w:rsid w:val="00AA4C54"/>
    <w:rsid w:val="00AA4EC3"/>
    <w:rsid w:val="00AA523D"/>
    <w:rsid w:val="00AA5B76"/>
    <w:rsid w:val="00AA79D7"/>
    <w:rsid w:val="00AB1BAF"/>
    <w:rsid w:val="00AB2A29"/>
    <w:rsid w:val="00AB3634"/>
    <w:rsid w:val="00AB3916"/>
    <w:rsid w:val="00AB3FEE"/>
    <w:rsid w:val="00AB4D6C"/>
    <w:rsid w:val="00AB5238"/>
    <w:rsid w:val="00AB551A"/>
    <w:rsid w:val="00AB734D"/>
    <w:rsid w:val="00AB746C"/>
    <w:rsid w:val="00AB7950"/>
    <w:rsid w:val="00AC05BB"/>
    <w:rsid w:val="00AC20AD"/>
    <w:rsid w:val="00AC2CB0"/>
    <w:rsid w:val="00AC4DB0"/>
    <w:rsid w:val="00AC5039"/>
    <w:rsid w:val="00AC560C"/>
    <w:rsid w:val="00AD050A"/>
    <w:rsid w:val="00AD06D8"/>
    <w:rsid w:val="00AD0E4F"/>
    <w:rsid w:val="00AD36BD"/>
    <w:rsid w:val="00AD3C1D"/>
    <w:rsid w:val="00AD3CE0"/>
    <w:rsid w:val="00AD3E17"/>
    <w:rsid w:val="00AD4562"/>
    <w:rsid w:val="00AD5FFB"/>
    <w:rsid w:val="00AD6973"/>
    <w:rsid w:val="00AE06BC"/>
    <w:rsid w:val="00AE1C67"/>
    <w:rsid w:val="00AE1D27"/>
    <w:rsid w:val="00AE2B29"/>
    <w:rsid w:val="00AE2DF3"/>
    <w:rsid w:val="00AE3185"/>
    <w:rsid w:val="00AE33A9"/>
    <w:rsid w:val="00AE4032"/>
    <w:rsid w:val="00AE42E7"/>
    <w:rsid w:val="00AE498E"/>
    <w:rsid w:val="00AE4B97"/>
    <w:rsid w:val="00AE4C17"/>
    <w:rsid w:val="00AE521C"/>
    <w:rsid w:val="00AE533B"/>
    <w:rsid w:val="00AE5912"/>
    <w:rsid w:val="00AE5AC8"/>
    <w:rsid w:val="00AE670F"/>
    <w:rsid w:val="00AE7085"/>
    <w:rsid w:val="00AE7745"/>
    <w:rsid w:val="00AE7817"/>
    <w:rsid w:val="00AE7953"/>
    <w:rsid w:val="00AF0205"/>
    <w:rsid w:val="00AF23F9"/>
    <w:rsid w:val="00AF2AC8"/>
    <w:rsid w:val="00AF3F72"/>
    <w:rsid w:val="00AF3FB8"/>
    <w:rsid w:val="00AF422D"/>
    <w:rsid w:val="00AF4CDD"/>
    <w:rsid w:val="00AF4EDC"/>
    <w:rsid w:val="00AF501E"/>
    <w:rsid w:val="00AF5BB8"/>
    <w:rsid w:val="00AF5D44"/>
    <w:rsid w:val="00AF6062"/>
    <w:rsid w:val="00AF6836"/>
    <w:rsid w:val="00AF6B23"/>
    <w:rsid w:val="00AF7DE6"/>
    <w:rsid w:val="00B0073C"/>
    <w:rsid w:val="00B009CC"/>
    <w:rsid w:val="00B0140D"/>
    <w:rsid w:val="00B01A12"/>
    <w:rsid w:val="00B02DD7"/>
    <w:rsid w:val="00B02E6D"/>
    <w:rsid w:val="00B0476C"/>
    <w:rsid w:val="00B053C7"/>
    <w:rsid w:val="00B0611C"/>
    <w:rsid w:val="00B06C7E"/>
    <w:rsid w:val="00B06E15"/>
    <w:rsid w:val="00B071C8"/>
    <w:rsid w:val="00B073EF"/>
    <w:rsid w:val="00B074E2"/>
    <w:rsid w:val="00B0795F"/>
    <w:rsid w:val="00B07B56"/>
    <w:rsid w:val="00B101D2"/>
    <w:rsid w:val="00B10FE7"/>
    <w:rsid w:val="00B110D7"/>
    <w:rsid w:val="00B113F0"/>
    <w:rsid w:val="00B11BBD"/>
    <w:rsid w:val="00B11C21"/>
    <w:rsid w:val="00B1202D"/>
    <w:rsid w:val="00B12876"/>
    <w:rsid w:val="00B130AF"/>
    <w:rsid w:val="00B13730"/>
    <w:rsid w:val="00B13BF2"/>
    <w:rsid w:val="00B13E42"/>
    <w:rsid w:val="00B14A2F"/>
    <w:rsid w:val="00B14CF8"/>
    <w:rsid w:val="00B152FB"/>
    <w:rsid w:val="00B15C24"/>
    <w:rsid w:val="00B15E21"/>
    <w:rsid w:val="00B161D8"/>
    <w:rsid w:val="00B1672E"/>
    <w:rsid w:val="00B16F1D"/>
    <w:rsid w:val="00B17670"/>
    <w:rsid w:val="00B1775F"/>
    <w:rsid w:val="00B210B5"/>
    <w:rsid w:val="00B213C9"/>
    <w:rsid w:val="00B21B5A"/>
    <w:rsid w:val="00B21F23"/>
    <w:rsid w:val="00B2273E"/>
    <w:rsid w:val="00B24141"/>
    <w:rsid w:val="00B24198"/>
    <w:rsid w:val="00B242F3"/>
    <w:rsid w:val="00B24FD5"/>
    <w:rsid w:val="00B25018"/>
    <w:rsid w:val="00B26387"/>
    <w:rsid w:val="00B27476"/>
    <w:rsid w:val="00B27AE1"/>
    <w:rsid w:val="00B30090"/>
    <w:rsid w:val="00B314A3"/>
    <w:rsid w:val="00B31A54"/>
    <w:rsid w:val="00B31E2E"/>
    <w:rsid w:val="00B33075"/>
    <w:rsid w:val="00B3364F"/>
    <w:rsid w:val="00B33CC3"/>
    <w:rsid w:val="00B3425D"/>
    <w:rsid w:val="00B34515"/>
    <w:rsid w:val="00B34B63"/>
    <w:rsid w:val="00B34C30"/>
    <w:rsid w:val="00B35157"/>
    <w:rsid w:val="00B35812"/>
    <w:rsid w:val="00B35919"/>
    <w:rsid w:val="00B36B71"/>
    <w:rsid w:val="00B3757C"/>
    <w:rsid w:val="00B375FB"/>
    <w:rsid w:val="00B37614"/>
    <w:rsid w:val="00B40AED"/>
    <w:rsid w:val="00B40BA5"/>
    <w:rsid w:val="00B40CF3"/>
    <w:rsid w:val="00B40F80"/>
    <w:rsid w:val="00B41936"/>
    <w:rsid w:val="00B41BDE"/>
    <w:rsid w:val="00B4238B"/>
    <w:rsid w:val="00B4245B"/>
    <w:rsid w:val="00B43000"/>
    <w:rsid w:val="00B43A2D"/>
    <w:rsid w:val="00B44314"/>
    <w:rsid w:val="00B44F57"/>
    <w:rsid w:val="00B450AA"/>
    <w:rsid w:val="00B460A3"/>
    <w:rsid w:val="00B462E1"/>
    <w:rsid w:val="00B4655B"/>
    <w:rsid w:val="00B46623"/>
    <w:rsid w:val="00B46812"/>
    <w:rsid w:val="00B468B5"/>
    <w:rsid w:val="00B46C45"/>
    <w:rsid w:val="00B47708"/>
    <w:rsid w:val="00B50175"/>
    <w:rsid w:val="00B505D9"/>
    <w:rsid w:val="00B50812"/>
    <w:rsid w:val="00B5306E"/>
    <w:rsid w:val="00B5383C"/>
    <w:rsid w:val="00B5403A"/>
    <w:rsid w:val="00B54885"/>
    <w:rsid w:val="00B55208"/>
    <w:rsid w:val="00B56125"/>
    <w:rsid w:val="00B56497"/>
    <w:rsid w:val="00B570E0"/>
    <w:rsid w:val="00B57CFD"/>
    <w:rsid w:val="00B607EC"/>
    <w:rsid w:val="00B611B7"/>
    <w:rsid w:val="00B61599"/>
    <w:rsid w:val="00B61FC6"/>
    <w:rsid w:val="00B6259B"/>
    <w:rsid w:val="00B62F55"/>
    <w:rsid w:val="00B63602"/>
    <w:rsid w:val="00B63BDF"/>
    <w:rsid w:val="00B641A6"/>
    <w:rsid w:val="00B64B1C"/>
    <w:rsid w:val="00B650FC"/>
    <w:rsid w:val="00B666EA"/>
    <w:rsid w:val="00B66AF2"/>
    <w:rsid w:val="00B671F3"/>
    <w:rsid w:val="00B676D5"/>
    <w:rsid w:val="00B67760"/>
    <w:rsid w:val="00B678A3"/>
    <w:rsid w:val="00B67B1B"/>
    <w:rsid w:val="00B70005"/>
    <w:rsid w:val="00B70B0B"/>
    <w:rsid w:val="00B719BC"/>
    <w:rsid w:val="00B71FD5"/>
    <w:rsid w:val="00B721BA"/>
    <w:rsid w:val="00B731E4"/>
    <w:rsid w:val="00B73237"/>
    <w:rsid w:val="00B732BE"/>
    <w:rsid w:val="00B743EA"/>
    <w:rsid w:val="00B74A59"/>
    <w:rsid w:val="00B74D3D"/>
    <w:rsid w:val="00B75BCD"/>
    <w:rsid w:val="00B75C12"/>
    <w:rsid w:val="00B776A7"/>
    <w:rsid w:val="00B8092B"/>
    <w:rsid w:val="00B8362F"/>
    <w:rsid w:val="00B8404E"/>
    <w:rsid w:val="00B84072"/>
    <w:rsid w:val="00B84387"/>
    <w:rsid w:val="00B846F2"/>
    <w:rsid w:val="00B85332"/>
    <w:rsid w:val="00B866C2"/>
    <w:rsid w:val="00B86809"/>
    <w:rsid w:val="00B86C87"/>
    <w:rsid w:val="00B873D8"/>
    <w:rsid w:val="00B8798F"/>
    <w:rsid w:val="00B87DBB"/>
    <w:rsid w:val="00B905BD"/>
    <w:rsid w:val="00B9103B"/>
    <w:rsid w:val="00B91106"/>
    <w:rsid w:val="00B911B0"/>
    <w:rsid w:val="00B9290B"/>
    <w:rsid w:val="00B92E0E"/>
    <w:rsid w:val="00B9303C"/>
    <w:rsid w:val="00B933C1"/>
    <w:rsid w:val="00B93D8F"/>
    <w:rsid w:val="00B93F18"/>
    <w:rsid w:val="00B955D4"/>
    <w:rsid w:val="00B960A3"/>
    <w:rsid w:val="00B96B63"/>
    <w:rsid w:val="00B97A3A"/>
    <w:rsid w:val="00BA0664"/>
    <w:rsid w:val="00BA1A25"/>
    <w:rsid w:val="00BA3E0F"/>
    <w:rsid w:val="00BA3FCB"/>
    <w:rsid w:val="00BA54B7"/>
    <w:rsid w:val="00BA57C8"/>
    <w:rsid w:val="00BA5BD0"/>
    <w:rsid w:val="00BA5C10"/>
    <w:rsid w:val="00BA5E8F"/>
    <w:rsid w:val="00BA69BB"/>
    <w:rsid w:val="00BA79A4"/>
    <w:rsid w:val="00BB0346"/>
    <w:rsid w:val="00BB0FAE"/>
    <w:rsid w:val="00BB11BA"/>
    <w:rsid w:val="00BB1C1B"/>
    <w:rsid w:val="00BB21B2"/>
    <w:rsid w:val="00BB287F"/>
    <w:rsid w:val="00BB2A0D"/>
    <w:rsid w:val="00BB2F9D"/>
    <w:rsid w:val="00BB30DD"/>
    <w:rsid w:val="00BB3F61"/>
    <w:rsid w:val="00BB41C1"/>
    <w:rsid w:val="00BB4818"/>
    <w:rsid w:val="00BB66EB"/>
    <w:rsid w:val="00BB7949"/>
    <w:rsid w:val="00BC067C"/>
    <w:rsid w:val="00BC09A9"/>
    <w:rsid w:val="00BC0E50"/>
    <w:rsid w:val="00BC1DD0"/>
    <w:rsid w:val="00BC21C4"/>
    <w:rsid w:val="00BC291B"/>
    <w:rsid w:val="00BC2CFC"/>
    <w:rsid w:val="00BC2D36"/>
    <w:rsid w:val="00BC321B"/>
    <w:rsid w:val="00BC3916"/>
    <w:rsid w:val="00BC450E"/>
    <w:rsid w:val="00BC4914"/>
    <w:rsid w:val="00BC4B2F"/>
    <w:rsid w:val="00BC4B9B"/>
    <w:rsid w:val="00BC50C7"/>
    <w:rsid w:val="00BC6370"/>
    <w:rsid w:val="00BC68D1"/>
    <w:rsid w:val="00BC6E03"/>
    <w:rsid w:val="00BC7D78"/>
    <w:rsid w:val="00BD03E2"/>
    <w:rsid w:val="00BD0DA0"/>
    <w:rsid w:val="00BD1644"/>
    <w:rsid w:val="00BD1D94"/>
    <w:rsid w:val="00BD2571"/>
    <w:rsid w:val="00BD2EC3"/>
    <w:rsid w:val="00BD395D"/>
    <w:rsid w:val="00BD3B9B"/>
    <w:rsid w:val="00BD40EA"/>
    <w:rsid w:val="00BD478E"/>
    <w:rsid w:val="00BD4792"/>
    <w:rsid w:val="00BD7E7D"/>
    <w:rsid w:val="00BE0788"/>
    <w:rsid w:val="00BE2756"/>
    <w:rsid w:val="00BE32D4"/>
    <w:rsid w:val="00BE35C1"/>
    <w:rsid w:val="00BE3FB1"/>
    <w:rsid w:val="00BE5953"/>
    <w:rsid w:val="00BE5A43"/>
    <w:rsid w:val="00BE6220"/>
    <w:rsid w:val="00BE65C8"/>
    <w:rsid w:val="00BE6727"/>
    <w:rsid w:val="00BE68A8"/>
    <w:rsid w:val="00BE73BF"/>
    <w:rsid w:val="00BF1327"/>
    <w:rsid w:val="00BF19C5"/>
    <w:rsid w:val="00BF2B3A"/>
    <w:rsid w:val="00BF301E"/>
    <w:rsid w:val="00BF3392"/>
    <w:rsid w:val="00BF463D"/>
    <w:rsid w:val="00BF4854"/>
    <w:rsid w:val="00BF4909"/>
    <w:rsid w:val="00BF55E8"/>
    <w:rsid w:val="00BF5CD2"/>
    <w:rsid w:val="00BF5EEB"/>
    <w:rsid w:val="00BF619B"/>
    <w:rsid w:val="00BF71F7"/>
    <w:rsid w:val="00BF73C4"/>
    <w:rsid w:val="00BF799A"/>
    <w:rsid w:val="00BF7DDB"/>
    <w:rsid w:val="00BF7E02"/>
    <w:rsid w:val="00C0044E"/>
    <w:rsid w:val="00C008B4"/>
    <w:rsid w:val="00C015B1"/>
    <w:rsid w:val="00C02BC6"/>
    <w:rsid w:val="00C03893"/>
    <w:rsid w:val="00C03A9A"/>
    <w:rsid w:val="00C04B85"/>
    <w:rsid w:val="00C061BD"/>
    <w:rsid w:val="00C06461"/>
    <w:rsid w:val="00C069CA"/>
    <w:rsid w:val="00C06FDC"/>
    <w:rsid w:val="00C076DB"/>
    <w:rsid w:val="00C07F38"/>
    <w:rsid w:val="00C07FBF"/>
    <w:rsid w:val="00C10127"/>
    <w:rsid w:val="00C10D5C"/>
    <w:rsid w:val="00C10EB3"/>
    <w:rsid w:val="00C10F2D"/>
    <w:rsid w:val="00C13491"/>
    <w:rsid w:val="00C13BCC"/>
    <w:rsid w:val="00C13E4B"/>
    <w:rsid w:val="00C1428C"/>
    <w:rsid w:val="00C14753"/>
    <w:rsid w:val="00C1592B"/>
    <w:rsid w:val="00C168EE"/>
    <w:rsid w:val="00C171B8"/>
    <w:rsid w:val="00C172FD"/>
    <w:rsid w:val="00C1766B"/>
    <w:rsid w:val="00C17E95"/>
    <w:rsid w:val="00C20939"/>
    <w:rsid w:val="00C209DF"/>
    <w:rsid w:val="00C22802"/>
    <w:rsid w:val="00C228F0"/>
    <w:rsid w:val="00C2370C"/>
    <w:rsid w:val="00C23C92"/>
    <w:rsid w:val="00C23F5B"/>
    <w:rsid w:val="00C242B0"/>
    <w:rsid w:val="00C24FCF"/>
    <w:rsid w:val="00C25971"/>
    <w:rsid w:val="00C25C53"/>
    <w:rsid w:val="00C270DC"/>
    <w:rsid w:val="00C27B45"/>
    <w:rsid w:val="00C27BCC"/>
    <w:rsid w:val="00C3030B"/>
    <w:rsid w:val="00C309BB"/>
    <w:rsid w:val="00C3224A"/>
    <w:rsid w:val="00C32361"/>
    <w:rsid w:val="00C3255F"/>
    <w:rsid w:val="00C328D9"/>
    <w:rsid w:val="00C32984"/>
    <w:rsid w:val="00C3347D"/>
    <w:rsid w:val="00C33D53"/>
    <w:rsid w:val="00C343A1"/>
    <w:rsid w:val="00C35D79"/>
    <w:rsid w:val="00C35E8E"/>
    <w:rsid w:val="00C36DC5"/>
    <w:rsid w:val="00C377D6"/>
    <w:rsid w:val="00C379DF"/>
    <w:rsid w:val="00C40318"/>
    <w:rsid w:val="00C40C1C"/>
    <w:rsid w:val="00C40D33"/>
    <w:rsid w:val="00C40F95"/>
    <w:rsid w:val="00C41ABB"/>
    <w:rsid w:val="00C4279A"/>
    <w:rsid w:val="00C42B71"/>
    <w:rsid w:val="00C42CED"/>
    <w:rsid w:val="00C4327F"/>
    <w:rsid w:val="00C43635"/>
    <w:rsid w:val="00C438C2"/>
    <w:rsid w:val="00C43A8B"/>
    <w:rsid w:val="00C43ABB"/>
    <w:rsid w:val="00C43FB6"/>
    <w:rsid w:val="00C44504"/>
    <w:rsid w:val="00C450A1"/>
    <w:rsid w:val="00C4679C"/>
    <w:rsid w:val="00C46C66"/>
    <w:rsid w:val="00C475C6"/>
    <w:rsid w:val="00C504A7"/>
    <w:rsid w:val="00C518C6"/>
    <w:rsid w:val="00C519FF"/>
    <w:rsid w:val="00C51B65"/>
    <w:rsid w:val="00C5349D"/>
    <w:rsid w:val="00C548C3"/>
    <w:rsid w:val="00C5590F"/>
    <w:rsid w:val="00C55FEA"/>
    <w:rsid w:val="00C56D7B"/>
    <w:rsid w:val="00C57203"/>
    <w:rsid w:val="00C57F7C"/>
    <w:rsid w:val="00C60B17"/>
    <w:rsid w:val="00C61C3E"/>
    <w:rsid w:val="00C61E91"/>
    <w:rsid w:val="00C62611"/>
    <w:rsid w:val="00C642FC"/>
    <w:rsid w:val="00C65B28"/>
    <w:rsid w:val="00C6611C"/>
    <w:rsid w:val="00C669F8"/>
    <w:rsid w:val="00C66EF1"/>
    <w:rsid w:val="00C6756C"/>
    <w:rsid w:val="00C7142D"/>
    <w:rsid w:val="00C718A8"/>
    <w:rsid w:val="00C7246C"/>
    <w:rsid w:val="00C72DFA"/>
    <w:rsid w:val="00C72F1D"/>
    <w:rsid w:val="00C72F39"/>
    <w:rsid w:val="00C73A89"/>
    <w:rsid w:val="00C744F1"/>
    <w:rsid w:val="00C74BE6"/>
    <w:rsid w:val="00C74D15"/>
    <w:rsid w:val="00C7520D"/>
    <w:rsid w:val="00C77FF5"/>
    <w:rsid w:val="00C808C0"/>
    <w:rsid w:val="00C808EC"/>
    <w:rsid w:val="00C80DBD"/>
    <w:rsid w:val="00C8117B"/>
    <w:rsid w:val="00C81647"/>
    <w:rsid w:val="00C81DAA"/>
    <w:rsid w:val="00C82621"/>
    <w:rsid w:val="00C82C5F"/>
    <w:rsid w:val="00C83DB7"/>
    <w:rsid w:val="00C840E6"/>
    <w:rsid w:val="00C840FA"/>
    <w:rsid w:val="00C8494C"/>
    <w:rsid w:val="00C84D62"/>
    <w:rsid w:val="00C867AA"/>
    <w:rsid w:val="00C90548"/>
    <w:rsid w:val="00C90A42"/>
    <w:rsid w:val="00C9137F"/>
    <w:rsid w:val="00C91458"/>
    <w:rsid w:val="00C91FF2"/>
    <w:rsid w:val="00C9244B"/>
    <w:rsid w:val="00C92FB1"/>
    <w:rsid w:val="00C9384E"/>
    <w:rsid w:val="00C9397A"/>
    <w:rsid w:val="00C93997"/>
    <w:rsid w:val="00C93ECF"/>
    <w:rsid w:val="00C940D0"/>
    <w:rsid w:val="00C95212"/>
    <w:rsid w:val="00C965B4"/>
    <w:rsid w:val="00C96C43"/>
    <w:rsid w:val="00C96CE0"/>
    <w:rsid w:val="00C96E30"/>
    <w:rsid w:val="00C9772C"/>
    <w:rsid w:val="00CA027F"/>
    <w:rsid w:val="00CA0C39"/>
    <w:rsid w:val="00CA1104"/>
    <w:rsid w:val="00CA1457"/>
    <w:rsid w:val="00CA2002"/>
    <w:rsid w:val="00CA22CE"/>
    <w:rsid w:val="00CA275E"/>
    <w:rsid w:val="00CA27AB"/>
    <w:rsid w:val="00CA2981"/>
    <w:rsid w:val="00CA2D80"/>
    <w:rsid w:val="00CA3146"/>
    <w:rsid w:val="00CA4C92"/>
    <w:rsid w:val="00CA58B4"/>
    <w:rsid w:val="00CA5E71"/>
    <w:rsid w:val="00CA7C0D"/>
    <w:rsid w:val="00CB016B"/>
    <w:rsid w:val="00CB04F7"/>
    <w:rsid w:val="00CB1E20"/>
    <w:rsid w:val="00CB22D6"/>
    <w:rsid w:val="00CB24C9"/>
    <w:rsid w:val="00CB30F6"/>
    <w:rsid w:val="00CB311B"/>
    <w:rsid w:val="00CB31C6"/>
    <w:rsid w:val="00CB34BF"/>
    <w:rsid w:val="00CB4515"/>
    <w:rsid w:val="00CB4A9D"/>
    <w:rsid w:val="00CB550B"/>
    <w:rsid w:val="00CB5BBA"/>
    <w:rsid w:val="00CB6D2C"/>
    <w:rsid w:val="00CB769C"/>
    <w:rsid w:val="00CC015E"/>
    <w:rsid w:val="00CC09D9"/>
    <w:rsid w:val="00CC0CBA"/>
    <w:rsid w:val="00CC2135"/>
    <w:rsid w:val="00CC22BD"/>
    <w:rsid w:val="00CC2BBF"/>
    <w:rsid w:val="00CC2E4E"/>
    <w:rsid w:val="00CC32DE"/>
    <w:rsid w:val="00CC3503"/>
    <w:rsid w:val="00CC356B"/>
    <w:rsid w:val="00CC369A"/>
    <w:rsid w:val="00CC3D94"/>
    <w:rsid w:val="00CC3DDC"/>
    <w:rsid w:val="00CC4262"/>
    <w:rsid w:val="00CC43EF"/>
    <w:rsid w:val="00CC54F1"/>
    <w:rsid w:val="00CC5D94"/>
    <w:rsid w:val="00CC5DC5"/>
    <w:rsid w:val="00CC62F0"/>
    <w:rsid w:val="00CC7A67"/>
    <w:rsid w:val="00CD060C"/>
    <w:rsid w:val="00CD155C"/>
    <w:rsid w:val="00CD18EB"/>
    <w:rsid w:val="00CD1AD4"/>
    <w:rsid w:val="00CD1EE6"/>
    <w:rsid w:val="00CD259D"/>
    <w:rsid w:val="00CD29E9"/>
    <w:rsid w:val="00CD2D92"/>
    <w:rsid w:val="00CD2EFE"/>
    <w:rsid w:val="00CD3314"/>
    <w:rsid w:val="00CD3340"/>
    <w:rsid w:val="00CD3717"/>
    <w:rsid w:val="00CD39A0"/>
    <w:rsid w:val="00CD4835"/>
    <w:rsid w:val="00CD50E5"/>
    <w:rsid w:val="00CD5408"/>
    <w:rsid w:val="00CD5583"/>
    <w:rsid w:val="00CD58CC"/>
    <w:rsid w:val="00CD5EC0"/>
    <w:rsid w:val="00CD7848"/>
    <w:rsid w:val="00CD78F8"/>
    <w:rsid w:val="00CD7F06"/>
    <w:rsid w:val="00CE0598"/>
    <w:rsid w:val="00CE0FBB"/>
    <w:rsid w:val="00CE1D6B"/>
    <w:rsid w:val="00CE1E9E"/>
    <w:rsid w:val="00CE2397"/>
    <w:rsid w:val="00CE2CA5"/>
    <w:rsid w:val="00CE3571"/>
    <w:rsid w:val="00CE360A"/>
    <w:rsid w:val="00CE3D59"/>
    <w:rsid w:val="00CE3FBA"/>
    <w:rsid w:val="00CE4584"/>
    <w:rsid w:val="00CE45B5"/>
    <w:rsid w:val="00CE45E7"/>
    <w:rsid w:val="00CE476D"/>
    <w:rsid w:val="00CE6D88"/>
    <w:rsid w:val="00CE752A"/>
    <w:rsid w:val="00CE7928"/>
    <w:rsid w:val="00CE7A03"/>
    <w:rsid w:val="00CE7F66"/>
    <w:rsid w:val="00CE7F93"/>
    <w:rsid w:val="00CF089B"/>
    <w:rsid w:val="00CF0A8E"/>
    <w:rsid w:val="00CF1037"/>
    <w:rsid w:val="00CF1601"/>
    <w:rsid w:val="00CF16C0"/>
    <w:rsid w:val="00CF179D"/>
    <w:rsid w:val="00CF1C26"/>
    <w:rsid w:val="00CF29AF"/>
    <w:rsid w:val="00CF340B"/>
    <w:rsid w:val="00CF3473"/>
    <w:rsid w:val="00CF5058"/>
    <w:rsid w:val="00CF5792"/>
    <w:rsid w:val="00CF6618"/>
    <w:rsid w:val="00CF6ACF"/>
    <w:rsid w:val="00D001A5"/>
    <w:rsid w:val="00D00E6F"/>
    <w:rsid w:val="00D00E82"/>
    <w:rsid w:val="00D01310"/>
    <w:rsid w:val="00D02190"/>
    <w:rsid w:val="00D021C3"/>
    <w:rsid w:val="00D02874"/>
    <w:rsid w:val="00D03B85"/>
    <w:rsid w:val="00D0458A"/>
    <w:rsid w:val="00D049E7"/>
    <w:rsid w:val="00D05AA8"/>
    <w:rsid w:val="00D067DE"/>
    <w:rsid w:val="00D06C4F"/>
    <w:rsid w:val="00D074E3"/>
    <w:rsid w:val="00D078D1"/>
    <w:rsid w:val="00D101A4"/>
    <w:rsid w:val="00D109AD"/>
    <w:rsid w:val="00D1191B"/>
    <w:rsid w:val="00D11CCB"/>
    <w:rsid w:val="00D11D29"/>
    <w:rsid w:val="00D11ECC"/>
    <w:rsid w:val="00D124BB"/>
    <w:rsid w:val="00D139A8"/>
    <w:rsid w:val="00D14808"/>
    <w:rsid w:val="00D1594B"/>
    <w:rsid w:val="00D15E73"/>
    <w:rsid w:val="00D165DA"/>
    <w:rsid w:val="00D1675E"/>
    <w:rsid w:val="00D16EB1"/>
    <w:rsid w:val="00D1707E"/>
    <w:rsid w:val="00D178B2"/>
    <w:rsid w:val="00D20737"/>
    <w:rsid w:val="00D2074E"/>
    <w:rsid w:val="00D20848"/>
    <w:rsid w:val="00D20858"/>
    <w:rsid w:val="00D20B70"/>
    <w:rsid w:val="00D20CEF"/>
    <w:rsid w:val="00D20F41"/>
    <w:rsid w:val="00D22F1B"/>
    <w:rsid w:val="00D2301A"/>
    <w:rsid w:val="00D23701"/>
    <w:rsid w:val="00D23FCE"/>
    <w:rsid w:val="00D24DB5"/>
    <w:rsid w:val="00D265EA"/>
    <w:rsid w:val="00D268CD"/>
    <w:rsid w:val="00D26968"/>
    <w:rsid w:val="00D26B70"/>
    <w:rsid w:val="00D278B7"/>
    <w:rsid w:val="00D30170"/>
    <w:rsid w:val="00D302C8"/>
    <w:rsid w:val="00D30777"/>
    <w:rsid w:val="00D307DD"/>
    <w:rsid w:val="00D30B6C"/>
    <w:rsid w:val="00D30B7D"/>
    <w:rsid w:val="00D30C0C"/>
    <w:rsid w:val="00D30D24"/>
    <w:rsid w:val="00D318CB"/>
    <w:rsid w:val="00D3192C"/>
    <w:rsid w:val="00D33DBE"/>
    <w:rsid w:val="00D33F66"/>
    <w:rsid w:val="00D345F9"/>
    <w:rsid w:val="00D3485B"/>
    <w:rsid w:val="00D34A5E"/>
    <w:rsid w:val="00D34E3C"/>
    <w:rsid w:val="00D357F2"/>
    <w:rsid w:val="00D35B8B"/>
    <w:rsid w:val="00D3632F"/>
    <w:rsid w:val="00D36E49"/>
    <w:rsid w:val="00D37AB2"/>
    <w:rsid w:val="00D404D0"/>
    <w:rsid w:val="00D4066A"/>
    <w:rsid w:val="00D40C23"/>
    <w:rsid w:val="00D4181F"/>
    <w:rsid w:val="00D4186F"/>
    <w:rsid w:val="00D41E48"/>
    <w:rsid w:val="00D42E12"/>
    <w:rsid w:val="00D44719"/>
    <w:rsid w:val="00D449F7"/>
    <w:rsid w:val="00D44B89"/>
    <w:rsid w:val="00D44EC3"/>
    <w:rsid w:val="00D46174"/>
    <w:rsid w:val="00D47757"/>
    <w:rsid w:val="00D47A70"/>
    <w:rsid w:val="00D5014F"/>
    <w:rsid w:val="00D5038A"/>
    <w:rsid w:val="00D50E01"/>
    <w:rsid w:val="00D50E0A"/>
    <w:rsid w:val="00D50E77"/>
    <w:rsid w:val="00D5179F"/>
    <w:rsid w:val="00D52228"/>
    <w:rsid w:val="00D5222E"/>
    <w:rsid w:val="00D5295F"/>
    <w:rsid w:val="00D5365D"/>
    <w:rsid w:val="00D53ADC"/>
    <w:rsid w:val="00D54BCC"/>
    <w:rsid w:val="00D54D32"/>
    <w:rsid w:val="00D5502E"/>
    <w:rsid w:val="00D55232"/>
    <w:rsid w:val="00D55787"/>
    <w:rsid w:val="00D563B4"/>
    <w:rsid w:val="00D56721"/>
    <w:rsid w:val="00D56737"/>
    <w:rsid w:val="00D56C81"/>
    <w:rsid w:val="00D60AE9"/>
    <w:rsid w:val="00D60EB4"/>
    <w:rsid w:val="00D62A05"/>
    <w:rsid w:val="00D62C9A"/>
    <w:rsid w:val="00D62F73"/>
    <w:rsid w:val="00D637D8"/>
    <w:rsid w:val="00D63CFD"/>
    <w:rsid w:val="00D63D06"/>
    <w:rsid w:val="00D644A6"/>
    <w:rsid w:val="00D64D67"/>
    <w:rsid w:val="00D650FF"/>
    <w:rsid w:val="00D651C3"/>
    <w:rsid w:val="00D65283"/>
    <w:rsid w:val="00D6653B"/>
    <w:rsid w:val="00D66A30"/>
    <w:rsid w:val="00D67E27"/>
    <w:rsid w:val="00D70A60"/>
    <w:rsid w:val="00D714A4"/>
    <w:rsid w:val="00D72415"/>
    <w:rsid w:val="00D726E7"/>
    <w:rsid w:val="00D728A1"/>
    <w:rsid w:val="00D72E57"/>
    <w:rsid w:val="00D73375"/>
    <w:rsid w:val="00D73A05"/>
    <w:rsid w:val="00D73CF6"/>
    <w:rsid w:val="00D752CA"/>
    <w:rsid w:val="00D7568B"/>
    <w:rsid w:val="00D757DB"/>
    <w:rsid w:val="00D75D69"/>
    <w:rsid w:val="00D7605C"/>
    <w:rsid w:val="00D76450"/>
    <w:rsid w:val="00D76AA0"/>
    <w:rsid w:val="00D77547"/>
    <w:rsid w:val="00D7757C"/>
    <w:rsid w:val="00D776F2"/>
    <w:rsid w:val="00D77937"/>
    <w:rsid w:val="00D77DE9"/>
    <w:rsid w:val="00D804A8"/>
    <w:rsid w:val="00D81339"/>
    <w:rsid w:val="00D821E0"/>
    <w:rsid w:val="00D825E4"/>
    <w:rsid w:val="00D838EB"/>
    <w:rsid w:val="00D84238"/>
    <w:rsid w:val="00D843C2"/>
    <w:rsid w:val="00D84E68"/>
    <w:rsid w:val="00D8504C"/>
    <w:rsid w:val="00D855D7"/>
    <w:rsid w:val="00D865F2"/>
    <w:rsid w:val="00D90CAD"/>
    <w:rsid w:val="00D90F32"/>
    <w:rsid w:val="00D92C7F"/>
    <w:rsid w:val="00D93914"/>
    <w:rsid w:val="00D93F7C"/>
    <w:rsid w:val="00D94411"/>
    <w:rsid w:val="00D95FA5"/>
    <w:rsid w:val="00D96DB8"/>
    <w:rsid w:val="00D97222"/>
    <w:rsid w:val="00D976AF"/>
    <w:rsid w:val="00DA10BB"/>
    <w:rsid w:val="00DA1713"/>
    <w:rsid w:val="00DA26EC"/>
    <w:rsid w:val="00DA2763"/>
    <w:rsid w:val="00DA2F27"/>
    <w:rsid w:val="00DA2FEB"/>
    <w:rsid w:val="00DA34BE"/>
    <w:rsid w:val="00DA35A1"/>
    <w:rsid w:val="00DA4122"/>
    <w:rsid w:val="00DA5316"/>
    <w:rsid w:val="00DA67D2"/>
    <w:rsid w:val="00DA6B0A"/>
    <w:rsid w:val="00DA6C78"/>
    <w:rsid w:val="00DA6E82"/>
    <w:rsid w:val="00DA71FF"/>
    <w:rsid w:val="00DA7CAB"/>
    <w:rsid w:val="00DB0FB0"/>
    <w:rsid w:val="00DB19CD"/>
    <w:rsid w:val="00DB1BA3"/>
    <w:rsid w:val="00DB232E"/>
    <w:rsid w:val="00DB2382"/>
    <w:rsid w:val="00DB2B6C"/>
    <w:rsid w:val="00DB2C30"/>
    <w:rsid w:val="00DB32CF"/>
    <w:rsid w:val="00DB3768"/>
    <w:rsid w:val="00DB3AA7"/>
    <w:rsid w:val="00DB49B7"/>
    <w:rsid w:val="00DB5108"/>
    <w:rsid w:val="00DB5199"/>
    <w:rsid w:val="00DB557C"/>
    <w:rsid w:val="00DB59BC"/>
    <w:rsid w:val="00DB73EF"/>
    <w:rsid w:val="00DB7B76"/>
    <w:rsid w:val="00DB7BD2"/>
    <w:rsid w:val="00DC001C"/>
    <w:rsid w:val="00DC01F8"/>
    <w:rsid w:val="00DC3AE3"/>
    <w:rsid w:val="00DC449F"/>
    <w:rsid w:val="00DC4AF6"/>
    <w:rsid w:val="00DC5189"/>
    <w:rsid w:val="00DC5352"/>
    <w:rsid w:val="00DC5EA6"/>
    <w:rsid w:val="00DC5F30"/>
    <w:rsid w:val="00DC6109"/>
    <w:rsid w:val="00DC6AA2"/>
    <w:rsid w:val="00DC6B04"/>
    <w:rsid w:val="00DC6F71"/>
    <w:rsid w:val="00DC70EF"/>
    <w:rsid w:val="00DC7814"/>
    <w:rsid w:val="00DD087E"/>
    <w:rsid w:val="00DD0B7A"/>
    <w:rsid w:val="00DD1503"/>
    <w:rsid w:val="00DD1839"/>
    <w:rsid w:val="00DD1BA9"/>
    <w:rsid w:val="00DD2058"/>
    <w:rsid w:val="00DD209F"/>
    <w:rsid w:val="00DD290C"/>
    <w:rsid w:val="00DD2F72"/>
    <w:rsid w:val="00DD4110"/>
    <w:rsid w:val="00DD41B6"/>
    <w:rsid w:val="00DD655D"/>
    <w:rsid w:val="00DD6C59"/>
    <w:rsid w:val="00DD71EA"/>
    <w:rsid w:val="00DD734F"/>
    <w:rsid w:val="00DD745A"/>
    <w:rsid w:val="00DE0527"/>
    <w:rsid w:val="00DE0592"/>
    <w:rsid w:val="00DE08C2"/>
    <w:rsid w:val="00DE14F4"/>
    <w:rsid w:val="00DE2248"/>
    <w:rsid w:val="00DE3DC5"/>
    <w:rsid w:val="00DE50FB"/>
    <w:rsid w:val="00DE5352"/>
    <w:rsid w:val="00DE5462"/>
    <w:rsid w:val="00DE5B73"/>
    <w:rsid w:val="00DE5C51"/>
    <w:rsid w:val="00DE751F"/>
    <w:rsid w:val="00DE7ECD"/>
    <w:rsid w:val="00DE7F9B"/>
    <w:rsid w:val="00DF1347"/>
    <w:rsid w:val="00DF1400"/>
    <w:rsid w:val="00DF14B0"/>
    <w:rsid w:val="00DF17EB"/>
    <w:rsid w:val="00DF1F96"/>
    <w:rsid w:val="00DF317A"/>
    <w:rsid w:val="00DF343A"/>
    <w:rsid w:val="00DF3C70"/>
    <w:rsid w:val="00DF3EBC"/>
    <w:rsid w:val="00DF4AF9"/>
    <w:rsid w:val="00DF4D09"/>
    <w:rsid w:val="00DF5506"/>
    <w:rsid w:val="00DF6845"/>
    <w:rsid w:val="00DF6C99"/>
    <w:rsid w:val="00DF6E22"/>
    <w:rsid w:val="00DF75BF"/>
    <w:rsid w:val="00DF77CB"/>
    <w:rsid w:val="00E00DC2"/>
    <w:rsid w:val="00E010C1"/>
    <w:rsid w:val="00E01C44"/>
    <w:rsid w:val="00E02392"/>
    <w:rsid w:val="00E02657"/>
    <w:rsid w:val="00E028F1"/>
    <w:rsid w:val="00E033B2"/>
    <w:rsid w:val="00E039AE"/>
    <w:rsid w:val="00E03B54"/>
    <w:rsid w:val="00E03BBF"/>
    <w:rsid w:val="00E048D7"/>
    <w:rsid w:val="00E04EA3"/>
    <w:rsid w:val="00E04EE7"/>
    <w:rsid w:val="00E04F87"/>
    <w:rsid w:val="00E0506E"/>
    <w:rsid w:val="00E05287"/>
    <w:rsid w:val="00E052CD"/>
    <w:rsid w:val="00E05328"/>
    <w:rsid w:val="00E0663A"/>
    <w:rsid w:val="00E06E2B"/>
    <w:rsid w:val="00E07BF5"/>
    <w:rsid w:val="00E10200"/>
    <w:rsid w:val="00E10778"/>
    <w:rsid w:val="00E10B6C"/>
    <w:rsid w:val="00E1131F"/>
    <w:rsid w:val="00E129E9"/>
    <w:rsid w:val="00E12D8D"/>
    <w:rsid w:val="00E130EF"/>
    <w:rsid w:val="00E13421"/>
    <w:rsid w:val="00E139F6"/>
    <w:rsid w:val="00E14126"/>
    <w:rsid w:val="00E143D5"/>
    <w:rsid w:val="00E14584"/>
    <w:rsid w:val="00E14B92"/>
    <w:rsid w:val="00E1535C"/>
    <w:rsid w:val="00E15366"/>
    <w:rsid w:val="00E16091"/>
    <w:rsid w:val="00E164A6"/>
    <w:rsid w:val="00E1664E"/>
    <w:rsid w:val="00E17012"/>
    <w:rsid w:val="00E20EC8"/>
    <w:rsid w:val="00E211C9"/>
    <w:rsid w:val="00E21413"/>
    <w:rsid w:val="00E21578"/>
    <w:rsid w:val="00E23B60"/>
    <w:rsid w:val="00E23ED7"/>
    <w:rsid w:val="00E25E21"/>
    <w:rsid w:val="00E263CD"/>
    <w:rsid w:val="00E2661E"/>
    <w:rsid w:val="00E269C0"/>
    <w:rsid w:val="00E26E30"/>
    <w:rsid w:val="00E30A5B"/>
    <w:rsid w:val="00E30A88"/>
    <w:rsid w:val="00E31321"/>
    <w:rsid w:val="00E31379"/>
    <w:rsid w:val="00E31E73"/>
    <w:rsid w:val="00E31F36"/>
    <w:rsid w:val="00E3226F"/>
    <w:rsid w:val="00E33436"/>
    <w:rsid w:val="00E3384B"/>
    <w:rsid w:val="00E33A23"/>
    <w:rsid w:val="00E3479A"/>
    <w:rsid w:val="00E34837"/>
    <w:rsid w:val="00E3544D"/>
    <w:rsid w:val="00E37693"/>
    <w:rsid w:val="00E41C21"/>
    <w:rsid w:val="00E41DC8"/>
    <w:rsid w:val="00E42223"/>
    <w:rsid w:val="00E42DF5"/>
    <w:rsid w:val="00E43472"/>
    <w:rsid w:val="00E43EC7"/>
    <w:rsid w:val="00E44260"/>
    <w:rsid w:val="00E444B0"/>
    <w:rsid w:val="00E44880"/>
    <w:rsid w:val="00E45449"/>
    <w:rsid w:val="00E454AA"/>
    <w:rsid w:val="00E4615D"/>
    <w:rsid w:val="00E468D5"/>
    <w:rsid w:val="00E472E3"/>
    <w:rsid w:val="00E47A23"/>
    <w:rsid w:val="00E47F14"/>
    <w:rsid w:val="00E50DA2"/>
    <w:rsid w:val="00E50DD2"/>
    <w:rsid w:val="00E50F48"/>
    <w:rsid w:val="00E51C10"/>
    <w:rsid w:val="00E521F2"/>
    <w:rsid w:val="00E5255A"/>
    <w:rsid w:val="00E5297B"/>
    <w:rsid w:val="00E559AA"/>
    <w:rsid w:val="00E55EEF"/>
    <w:rsid w:val="00E55F2E"/>
    <w:rsid w:val="00E5673B"/>
    <w:rsid w:val="00E5727F"/>
    <w:rsid w:val="00E57534"/>
    <w:rsid w:val="00E57669"/>
    <w:rsid w:val="00E57B24"/>
    <w:rsid w:val="00E57DB9"/>
    <w:rsid w:val="00E60E59"/>
    <w:rsid w:val="00E61009"/>
    <w:rsid w:val="00E61BAF"/>
    <w:rsid w:val="00E6281E"/>
    <w:rsid w:val="00E6304F"/>
    <w:rsid w:val="00E63652"/>
    <w:rsid w:val="00E639DE"/>
    <w:rsid w:val="00E64269"/>
    <w:rsid w:val="00E64324"/>
    <w:rsid w:val="00E651FF"/>
    <w:rsid w:val="00E65AA6"/>
    <w:rsid w:val="00E65D66"/>
    <w:rsid w:val="00E65E96"/>
    <w:rsid w:val="00E669E0"/>
    <w:rsid w:val="00E678F1"/>
    <w:rsid w:val="00E67977"/>
    <w:rsid w:val="00E67EE8"/>
    <w:rsid w:val="00E70156"/>
    <w:rsid w:val="00E70406"/>
    <w:rsid w:val="00E704A0"/>
    <w:rsid w:val="00E70B37"/>
    <w:rsid w:val="00E72215"/>
    <w:rsid w:val="00E72299"/>
    <w:rsid w:val="00E7231C"/>
    <w:rsid w:val="00E72696"/>
    <w:rsid w:val="00E7282E"/>
    <w:rsid w:val="00E7329D"/>
    <w:rsid w:val="00E7354E"/>
    <w:rsid w:val="00E74DE4"/>
    <w:rsid w:val="00E74ED4"/>
    <w:rsid w:val="00E75B33"/>
    <w:rsid w:val="00E76280"/>
    <w:rsid w:val="00E76444"/>
    <w:rsid w:val="00E76740"/>
    <w:rsid w:val="00E77FC0"/>
    <w:rsid w:val="00E81CFB"/>
    <w:rsid w:val="00E82A5B"/>
    <w:rsid w:val="00E831B1"/>
    <w:rsid w:val="00E83409"/>
    <w:rsid w:val="00E834E8"/>
    <w:rsid w:val="00E84E36"/>
    <w:rsid w:val="00E8648B"/>
    <w:rsid w:val="00E87BA2"/>
    <w:rsid w:val="00E87BFE"/>
    <w:rsid w:val="00E90645"/>
    <w:rsid w:val="00E90CA6"/>
    <w:rsid w:val="00E91463"/>
    <w:rsid w:val="00E9153A"/>
    <w:rsid w:val="00E9248F"/>
    <w:rsid w:val="00E924B1"/>
    <w:rsid w:val="00E926C9"/>
    <w:rsid w:val="00E92F72"/>
    <w:rsid w:val="00E9318C"/>
    <w:rsid w:val="00E933B3"/>
    <w:rsid w:val="00E95084"/>
    <w:rsid w:val="00E951C0"/>
    <w:rsid w:val="00E9560A"/>
    <w:rsid w:val="00E962B3"/>
    <w:rsid w:val="00E96D63"/>
    <w:rsid w:val="00E97974"/>
    <w:rsid w:val="00EA0214"/>
    <w:rsid w:val="00EA1949"/>
    <w:rsid w:val="00EA1C0E"/>
    <w:rsid w:val="00EA2049"/>
    <w:rsid w:val="00EA2641"/>
    <w:rsid w:val="00EA3394"/>
    <w:rsid w:val="00EA35A3"/>
    <w:rsid w:val="00EA387D"/>
    <w:rsid w:val="00EA394C"/>
    <w:rsid w:val="00EA5534"/>
    <w:rsid w:val="00EA6E88"/>
    <w:rsid w:val="00EB0033"/>
    <w:rsid w:val="00EB097D"/>
    <w:rsid w:val="00EB0BC7"/>
    <w:rsid w:val="00EB0F20"/>
    <w:rsid w:val="00EB1A02"/>
    <w:rsid w:val="00EB1DAF"/>
    <w:rsid w:val="00EB2C2C"/>
    <w:rsid w:val="00EB2E39"/>
    <w:rsid w:val="00EB32E3"/>
    <w:rsid w:val="00EB34D9"/>
    <w:rsid w:val="00EB3AC0"/>
    <w:rsid w:val="00EB3C84"/>
    <w:rsid w:val="00EB3F28"/>
    <w:rsid w:val="00EB46D4"/>
    <w:rsid w:val="00EB4A44"/>
    <w:rsid w:val="00EB4F9A"/>
    <w:rsid w:val="00EB5837"/>
    <w:rsid w:val="00EB5895"/>
    <w:rsid w:val="00EB58BB"/>
    <w:rsid w:val="00EB59D9"/>
    <w:rsid w:val="00EB7279"/>
    <w:rsid w:val="00EB7AA0"/>
    <w:rsid w:val="00EC065D"/>
    <w:rsid w:val="00EC09B8"/>
    <w:rsid w:val="00EC1080"/>
    <w:rsid w:val="00EC137F"/>
    <w:rsid w:val="00EC1CE0"/>
    <w:rsid w:val="00EC24E1"/>
    <w:rsid w:val="00EC2BE3"/>
    <w:rsid w:val="00EC2FD2"/>
    <w:rsid w:val="00EC344A"/>
    <w:rsid w:val="00EC4265"/>
    <w:rsid w:val="00EC4DDF"/>
    <w:rsid w:val="00EC5F3F"/>
    <w:rsid w:val="00EC661C"/>
    <w:rsid w:val="00EC6D2E"/>
    <w:rsid w:val="00EC7491"/>
    <w:rsid w:val="00EC7785"/>
    <w:rsid w:val="00ED02E8"/>
    <w:rsid w:val="00ED0789"/>
    <w:rsid w:val="00ED1261"/>
    <w:rsid w:val="00ED1757"/>
    <w:rsid w:val="00ED1E34"/>
    <w:rsid w:val="00ED2E99"/>
    <w:rsid w:val="00ED3582"/>
    <w:rsid w:val="00ED3F4F"/>
    <w:rsid w:val="00ED4140"/>
    <w:rsid w:val="00ED48D3"/>
    <w:rsid w:val="00ED4B20"/>
    <w:rsid w:val="00ED4C88"/>
    <w:rsid w:val="00ED63A5"/>
    <w:rsid w:val="00ED6AF0"/>
    <w:rsid w:val="00ED701E"/>
    <w:rsid w:val="00ED7108"/>
    <w:rsid w:val="00ED73CB"/>
    <w:rsid w:val="00ED757A"/>
    <w:rsid w:val="00ED7D0E"/>
    <w:rsid w:val="00EE0A13"/>
    <w:rsid w:val="00EE1E23"/>
    <w:rsid w:val="00EE1EEF"/>
    <w:rsid w:val="00EE2BF0"/>
    <w:rsid w:val="00EE3F81"/>
    <w:rsid w:val="00EE4245"/>
    <w:rsid w:val="00EE4283"/>
    <w:rsid w:val="00EE57BC"/>
    <w:rsid w:val="00EE59F1"/>
    <w:rsid w:val="00EE6D17"/>
    <w:rsid w:val="00EE6DEE"/>
    <w:rsid w:val="00EF0169"/>
    <w:rsid w:val="00EF02C7"/>
    <w:rsid w:val="00EF087E"/>
    <w:rsid w:val="00EF14DF"/>
    <w:rsid w:val="00EF1738"/>
    <w:rsid w:val="00EF29D6"/>
    <w:rsid w:val="00EF3F8E"/>
    <w:rsid w:val="00EF4AB5"/>
    <w:rsid w:val="00EF4F3D"/>
    <w:rsid w:val="00EF5280"/>
    <w:rsid w:val="00EF5840"/>
    <w:rsid w:val="00EF61E3"/>
    <w:rsid w:val="00EF6638"/>
    <w:rsid w:val="00EF6C77"/>
    <w:rsid w:val="00EF70CD"/>
    <w:rsid w:val="00EF734F"/>
    <w:rsid w:val="00EF7436"/>
    <w:rsid w:val="00EF7673"/>
    <w:rsid w:val="00EF7DB1"/>
    <w:rsid w:val="00F00976"/>
    <w:rsid w:val="00F01A36"/>
    <w:rsid w:val="00F01AFE"/>
    <w:rsid w:val="00F01D8F"/>
    <w:rsid w:val="00F029F3"/>
    <w:rsid w:val="00F036D9"/>
    <w:rsid w:val="00F039B6"/>
    <w:rsid w:val="00F046C1"/>
    <w:rsid w:val="00F04A08"/>
    <w:rsid w:val="00F04ACA"/>
    <w:rsid w:val="00F04B3D"/>
    <w:rsid w:val="00F04F93"/>
    <w:rsid w:val="00F04FD0"/>
    <w:rsid w:val="00F05A3B"/>
    <w:rsid w:val="00F05B4C"/>
    <w:rsid w:val="00F064AC"/>
    <w:rsid w:val="00F066BA"/>
    <w:rsid w:val="00F07700"/>
    <w:rsid w:val="00F07A80"/>
    <w:rsid w:val="00F07EF8"/>
    <w:rsid w:val="00F10446"/>
    <w:rsid w:val="00F11C92"/>
    <w:rsid w:val="00F126C2"/>
    <w:rsid w:val="00F127CB"/>
    <w:rsid w:val="00F12E2D"/>
    <w:rsid w:val="00F12F65"/>
    <w:rsid w:val="00F12FAF"/>
    <w:rsid w:val="00F13A46"/>
    <w:rsid w:val="00F13AF8"/>
    <w:rsid w:val="00F13DF1"/>
    <w:rsid w:val="00F14166"/>
    <w:rsid w:val="00F14174"/>
    <w:rsid w:val="00F14CFD"/>
    <w:rsid w:val="00F16099"/>
    <w:rsid w:val="00F160E9"/>
    <w:rsid w:val="00F1719D"/>
    <w:rsid w:val="00F17230"/>
    <w:rsid w:val="00F17D47"/>
    <w:rsid w:val="00F17D60"/>
    <w:rsid w:val="00F17DB1"/>
    <w:rsid w:val="00F17FFE"/>
    <w:rsid w:val="00F20278"/>
    <w:rsid w:val="00F206AF"/>
    <w:rsid w:val="00F20706"/>
    <w:rsid w:val="00F20A25"/>
    <w:rsid w:val="00F22640"/>
    <w:rsid w:val="00F22CE8"/>
    <w:rsid w:val="00F23ADA"/>
    <w:rsid w:val="00F23B14"/>
    <w:rsid w:val="00F23BD7"/>
    <w:rsid w:val="00F242B3"/>
    <w:rsid w:val="00F242C6"/>
    <w:rsid w:val="00F243F2"/>
    <w:rsid w:val="00F24612"/>
    <w:rsid w:val="00F24785"/>
    <w:rsid w:val="00F250A0"/>
    <w:rsid w:val="00F257A4"/>
    <w:rsid w:val="00F25B5B"/>
    <w:rsid w:val="00F26678"/>
    <w:rsid w:val="00F26FCF"/>
    <w:rsid w:val="00F27029"/>
    <w:rsid w:val="00F31230"/>
    <w:rsid w:val="00F31309"/>
    <w:rsid w:val="00F327BB"/>
    <w:rsid w:val="00F33528"/>
    <w:rsid w:val="00F34020"/>
    <w:rsid w:val="00F3460E"/>
    <w:rsid w:val="00F34899"/>
    <w:rsid w:val="00F35237"/>
    <w:rsid w:val="00F3549E"/>
    <w:rsid w:val="00F359CD"/>
    <w:rsid w:val="00F3617C"/>
    <w:rsid w:val="00F3767B"/>
    <w:rsid w:val="00F378C4"/>
    <w:rsid w:val="00F37EDB"/>
    <w:rsid w:val="00F407F9"/>
    <w:rsid w:val="00F40B42"/>
    <w:rsid w:val="00F4273F"/>
    <w:rsid w:val="00F434E6"/>
    <w:rsid w:val="00F44885"/>
    <w:rsid w:val="00F44C0C"/>
    <w:rsid w:val="00F44F6D"/>
    <w:rsid w:val="00F4604F"/>
    <w:rsid w:val="00F4786C"/>
    <w:rsid w:val="00F47F5A"/>
    <w:rsid w:val="00F50337"/>
    <w:rsid w:val="00F50C3D"/>
    <w:rsid w:val="00F51031"/>
    <w:rsid w:val="00F511AA"/>
    <w:rsid w:val="00F51F6A"/>
    <w:rsid w:val="00F5223B"/>
    <w:rsid w:val="00F52B81"/>
    <w:rsid w:val="00F52F59"/>
    <w:rsid w:val="00F53225"/>
    <w:rsid w:val="00F532F5"/>
    <w:rsid w:val="00F53965"/>
    <w:rsid w:val="00F53C50"/>
    <w:rsid w:val="00F552D8"/>
    <w:rsid w:val="00F55346"/>
    <w:rsid w:val="00F55F45"/>
    <w:rsid w:val="00F562A4"/>
    <w:rsid w:val="00F56841"/>
    <w:rsid w:val="00F57B79"/>
    <w:rsid w:val="00F57BA8"/>
    <w:rsid w:val="00F57FB9"/>
    <w:rsid w:val="00F60286"/>
    <w:rsid w:val="00F6052C"/>
    <w:rsid w:val="00F61B5E"/>
    <w:rsid w:val="00F62869"/>
    <w:rsid w:val="00F62E58"/>
    <w:rsid w:val="00F63429"/>
    <w:rsid w:val="00F6493E"/>
    <w:rsid w:val="00F65283"/>
    <w:rsid w:val="00F6546B"/>
    <w:rsid w:val="00F65BEE"/>
    <w:rsid w:val="00F66725"/>
    <w:rsid w:val="00F66A2E"/>
    <w:rsid w:val="00F67399"/>
    <w:rsid w:val="00F705FA"/>
    <w:rsid w:val="00F71C03"/>
    <w:rsid w:val="00F72813"/>
    <w:rsid w:val="00F72A54"/>
    <w:rsid w:val="00F73129"/>
    <w:rsid w:val="00F7352E"/>
    <w:rsid w:val="00F73752"/>
    <w:rsid w:val="00F74335"/>
    <w:rsid w:val="00F74724"/>
    <w:rsid w:val="00F7580D"/>
    <w:rsid w:val="00F75C25"/>
    <w:rsid w:val="00F76C57"/>
    <w:rsid w:val="00F76D1B"/>
    <w:rsid w:val="00F76E71"/>
    <w:rsid w:val="00F77ED8"/>
    <w:rsid w:val="00F80000"/>
    <w:rsid w:val="00F80692"/>
    <w:rsid w:val="00F80716"/>
    <w:rsid w:val="00F8169A"/>
    <w:rsid w:val="00F823C7"/>
    <w:rsid w:val="00F824E8"/>
    <w:rsid w:val="00F82D6C"/>
    <w:rsid w:val="00F837DF"/>
    <w:rsid w:val="00F83C7E"/>
    <w:rsid w:val="00F83CB1"/>
    <w:rsid w:val="00F86C04"/>
    <w:rsid w:val="00F86D2E"/>
    <w:rsid w:val="00F871AD"/>
    <w:rsid w:val="00F87BEC"/>
    <w:rsid w:val="00F903AB"/>
    <w:rsid w:val="00F9052C"/>
    <w:rsid w:val="00F9092E"/>
    <w:rsid w:val="00F90983"/>
    <w:rsid w:val="00F9098D"/>
    <w:rsid w:val="00F90CE7"/>
    <w:rsid w:val="00F91553"/>
    <w:rsid w:val="00F91979"/>
    <w:rsid w:val="00F92B16"/>
    <w:rsid w:val="00F92C62"/>
    <w:rsid w:val="00F92F6B"/>
    <w:rsid w:val="00F92F81"/>
    <w:rsid w:val="00F92FA3"/>
    <w:rsid w:val="00F94026"/>
    <w:rsid w:val="00F941AF"/>
    <w:rsid w:val="00F949D4"/>
    <w:rsid w:val="00F95202"/>
    <w:rsid w:val="00F95632"/>
    <w:rsid w:val="00F96204"/>
    <w:rsid w:val="00F96890"/>
    <w:rsid w:val="00F96C51"/>
    <w:rsid w:val="00F9743C"/>
    <w:rsid w:val="00FA0571"/>
    <w:rsid w:val="00FA0F06"/>
    <w:rsid w:val="00FA13AA"/>
    <w:rsid w:val="00FA2022"/>
    <w:rsid w:val="00FA29CB"/>
    <w:rsid w:val="00FA32A4"/>
    <w:rsid w:val="00FA34F8"/>
    <w:rsid w:val="00FA4E95"/>
    <w:rsid w:val="00FA664F"/>
    <w:rsid w:val="00FA66D3"/>
    <w:rsid w:val="00FA6CCF"/>
    <w:rsid w:val="00FA6D58"/>
    <w:rsid w:val="00FA735A"/>
    <w:rsid w:val="00FB0256"/>
    <w:rsid w:val="00FB0351"/>
    <w:rsid w:val="00FB0C95"/>
    <w:rsid w:val="00FB277A"/>
    <w:rsid w:val="00FB28B8"/>
    <w:rsid w:val="00FB3848"/>
    <w:rsid w:val="00FB402B"/>
    <w:rsid w:val="00FB45FF"/>
    <w:rsid w:val="00FB4C18"/>
    <w:rsid w:val="00FB4EEE"/>
    <w:rsid w:val="00FB5578"/>
    <w:rsid w:val="00FB616D"/>
    <w:rsid w:val="00FB631B"/>
    <w:rsid w:val="00FB6515"/>
    <w:rsid w:val="00FB6559"/>
    <w:rsid w:val="00FB665A"/>
    <w:rsid w:val="00FB671C"/>
    <w:rsid w:val="00FB6E12"/>
    <w:rsid w:val="00FB71F0"/>
    <w:rsid w:val="00FB7811"/>
    <w:rsid w:val="00FC0217"/>
    <w:rsid w:val="00FC19B6"/>
    <w:rsid w:val="00FC1F26"/>
    <w:rsid w:val="00FC25B6"/>
    <w:rsid w:val="00FC2AF3"/>
    <w:rsid w:val="00FC30FA"/>
    <w:rsid w:val="00FC3F66"/>
    <w:rsid w:val="00FC42C8"/>
    <w:rsid w:val="00FC5118"/>
    <w:rsid w:val="00FC513C"/>
    <w:rsid w:val="00FC6121"/>
    <w:rsid w:val="00FC6433"/>
    <w:rsid w:val="00FC77B7"/>
    <w:rsid w:val="00FC7885"/>
    <w:rsid w:val="00FD025E"/>
    <w:rsid w:val="00FD12E5"/>
    <w:rsid w:val="00FD162C"/>
    <w:rsid w:val="00FD1A40"/>
    <w:rsid w:val="00FD1D71"/>
    <w:rsid w:val="00FD2D16"/>
    <w:rsid w:val="00FD2DF7"/>
    <w:rsid w:val="00FD3FD3"/>
    <w:rsid w:val="00FD555F"/>
    <w:rsid w:val="00FD62A2"/>
    <w:rsid w:val="00FD6714"/>
    <w:rsid w:val="00FD6BD5"/>
    <w:rsid w:val="00FD79AF"/>
    <w:rsid w:val="00FD7F14"/>
    <w:rsid w:val="00FE0E45"/>
    <w:rsid w:val="00FE221C"/>
    <w:rsid w:val="00FE2937"/>
    <w:rsid w:val="00FE2AEF"/>
    <w:rsid w:val="00FE2DF0"/>
    <w:rsid w:val="00FE3484"/>
    <w:rsid w:val="00FE3F06"/>
    <w:rsid w:val="00FE43B6"/>
    <w:rsid w:val="00FE47A3"/>
    <w:rsid w:val="00FE4D6D"/>
    <w:rsid w:val="00FE6013"/>
    <w:rsid w:val="00FE6085"/>
    <w:rsid w:val="00FE6168"/>
    <w:rsid w:val="00FE6833"/>
    <w:rsid w:val="00FE6E05"/>
    <w:rsid w:val="00FE7B8E"/>
    <w:rsid w:val="00FF06C3"/>
    <w:rsid w:val="00FF08EF"/>
    <w:rsid w:val="00FF0DCA"/>
    <w:rsid w:val="00FF1894"/>
    <w:rsid w:val="00FF2410"/>
    <w:rsid w:val="00FF24B8"/>
    <w:rsid w:val="00FF3084"/>
    <w:rsid w:val="00FF33B6"/>
    <w:rsid w:val="00FF47CD"/>
    <w:rsid w:val="00FF485F"/>
    <w:rsid w:val="00FF4BBB"/>
    <w:rsid w:val="00FF5128"/>
    <w:rsid w:val="00FF5A5B"/>
    <w:rsid w:val="00FF6165"/>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3689B6-5631-4C67-9A2F-8349BCE4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0"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551A"/>
    <w:pPr>
      <w:widowControl w:val="0"/>
      <w:spacing w:line="360" w:lineRule="exact"/>
      <w:jc w:val="both"/>
    </w:pPr>
    <w:rPr>
      <w:kern w:val="2"/>
      <w:sz w:val="21"/>
      <w:szCs w:val="22"/>
    </w:rPr>
  </w:style>
  <w:style w:type="paragraph" w:styleId="1">
    <w:name w:val="heading 1"/>
    <w:basedOn w:val="a"/>
    <w:link w:val="1Char"/>
    <w:uiPriority w:val="9"/>
    <w:qFormat/>
    <w:rsid w:val="003E551A"/>
    <w:pPr>
      <w:keepNext/>
      <w:keepLines/>
      <w:numPr>
        <w:numId w:val="1"/>
      </w:numPr>
      <w:spacing w:before="340" w:after="330" w:line="720" w:lineRule="exact"/>
      <w:jc w:val="left"/>
      <w:outlineLvl w:val="0"/>
    </w:pPr>
    <w:rPr>
      <w:rFonts w:eastAsia="黑体"/>
      <w:b/>
      <w:bCs/>
      <w:kern w:val="44"/>
      <w:sz w:val="44"/>
      <w:szCs w:val="44"/>
    </w:rPr>
  </w:style>
  <w:style w:type="paragraph" w:styleId="2">
    <w:name w:val="heading 2"/>
    <w:basedOn w:val="a"/>
    <w:next w:val="a"/>
    <w:link w:val="2Char"/>
    <w:uiPriority w:val="9"/>
    <w:qFormat/>
    <w:rsid w:val="003E551A"/>
    <w:pPr>
      <w:keepNext/>
      <w:keepLines/>
      <w:numPr>
        <w:ilvl w:val="1"/>
        <w:numId w:val="1"/>
      </w:numPr>
      <w:spacing w:before="260" w:after="260" w:line="600" w:lineRule="exact"/>
      <w:jc w:val="left"/>
      <w:outlineLvl w:val="1"/>
    </w:pPr>
    <w:rPr>
      <w:rFonts w:ascii="Cambria" w:eastAsia="黑体" w:hAnsi="Cambria"/>
      <w:b/>
      <w:bCs/>
      <w:sz w:val="32"/>
      <w:szCs w:val="32"/>
    </w:rPr>
  </w:style>
  <w:style w:type="paragraph" w:styleId="3">
    <w:name w:val="heading 3"/>
    <w:basedOn w:val="a"/>
    <w:next w:val="a"/>
    <w:link w:val="3Char"/>
    <w:uiPriority w:val="9"/>
    <w:qFormat/>
    <w:rsid w:val="003E551A"/>
    <w:pPr>
      <w:keepNext/>
      <w:keepLines/>
      <w:numPr>
        <w:ilvl w:val="2"/>
        <w:numId w:val="1"/>
      </w:numPr>
      <w:spacing w:before="260" w:after="260" w:line="500" w:lineRule="exact"/>
      <w:jc w:val="left"/>
      <w:outlineLvl w:val="2"/>
    </w:pPr>
    <w:rPr>
      <w:b/>
      <w:bCs/>
      <w:sz w:val="28"/>
      <w:szCs w:val="32"/>
    </w:rPr>
  </w:style>
  <w:style w:type="paragraph" w:styleId="4">
    <w:name w:val="heading 4"/>
    <w:basedOn w:val="a"/>
    <w:next w:val="a"/>
    <w:link w:val="4Char"/>
    <w:uiPriority w:val="9"/>
    <w:qFormat/>
    <w:rsid w:val="003E551A"/>
    <w:pPr>
      <w:keepNext/>
      <w:keepLines/>
      <w:spacing w:before="280" w:after="290"/>
      <w:outlineLvl w:val="3"/>
    </w:pPr>
    <w:rPr>
      <w:rFonts w:ascii="Cambria" w:hAnsi="Cambria"/>
      <w:b/>
      <w:bCs/>
      <w:szCs w:val="28"/>
    </w:rPr>
  </w:style>
  <w:style w:type="paragraph" w:styleId="5">
    <w:name w:val="heading 5"/>
    <w:basedOn w:val="a"/>
    <w:next w:val="a"/>
    <w:link w:val="5Char"/>
    <w:uiPriority w:val="9"/>
    <w:unhideWhenUsed/>
    <w:qFormat/>
    <w:rsid w:val="00FB781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脚 Char"/>
    <w:link w:val="a3"/>
    <w:uiPriority w:val="99"/>
    <w:rsid w:val="003E551A"/>
    <w:rPr>
      <w:sz w:val="18"/>
      <w:szCs w:val="18"/>
      <w:lang w:val="x-none" w:eastAsia="x-none"/>
    </w:rPr>
  </w:style>
  <w:style w:type="character" w:customStyle="1" w:styleId="Char0">
    <w:name w:val="批注框文本 Char"/>
    <w:link w:val="a4"/>
    <w:uiPriority w:val="99"/>
    <w:rsid w:val="003E551A"/>
    <w:rPr>
      <w:sz w:val="18"/>
      <w:szCs w:val="18"/>
      <w:lang w:val="x-none" w:eastAsia="x-none"/>
    </w:rPr>
  </w:style>
  <w:style w:type="character" w:customStyle="1" w:styleId="Char1">
    <w:name w:val="页眉 Char"/>
    <w:link w:val="a5"/>
    <w:uiPriority w:val="99"/>
    <w:rsid w:val="003E551A"/>
    <w:rPr>
      <w:sz w:val="18"/>
      <w:szCs w:val="18"/>
      <w:lang w:val="x-none" w:eastAsia="x-none"/>
    </w:rPr>
  </w:style>
  <w:style w:type="paragraph" w:styleId="a3">
    <w:name w:val="footer"/>
    <w:basedOn w:val="a"/>
    <w:link w:val="Char"/>
    <w:uiPriority w:val="99"/>
    <w:unhideWhenUsed/>
    <w:rsid w:val="003E551A"/>
    <w:pPr>
      <w:tabs>
        <w:tab w:val="center" w:pos="4153"/>
        <w:tab w:val="right" w:pos="8306"/>
      </w:tabs>
      <w:snapToGrid w:val="0"/>
      <w:jc w:val="left"/>
    </w:pPr>
    <w:rPr>
      <w:kern w:val="0"/>
      <w:sz w:val="18"/>
      <w:szCs w:val="18"/>
      <w:lang w:val="x-none" w:eastAsia="x-none"/>
    </w:rPr>
  </w:style>
  <w:style w:type="paragraph" w:styleId="a5">
    <w:name w:val="header"/>
    <w:basedOn w:val="a"/>
    <w:link w:val="Char1"/>
    <w:uiPriority w:val="99"/>
    <w:unhideWhenUsed/>
    <w:rsid w:val="003E551A"/>
    <w:pPr>
      <w:pBdr>
        <w:bottom w:val="single" w:sz="6" w:space="1" w:color="auto"/>
      </w:pBdr>
      <w:tabs>
        <w:tab w:val="center" w:pos="4153"/>
        <w:tab w:val="right" w:pos="8306"/>
      </w:tabs>
      <w:snapToGrid w:val="0"/>
      <w:jc w:val="center"/>
    </w:pPr>
    <w:rPr>
      <w:kern w:val="0"/>
      <w:sz w:val="18"/>
      <w:szCs w:val="18"/>
      <w:lang w:val="x-none" w:eastAsia="x-none"/>
    </w:rPr>
  </w:style>
  <w:style w:type="paragraph" w:styleId="a4">
    <w:name w:val="Balloon Text"/>
    <w:basedOn w:val="a"/>
    <w:link w:val="Char0"/>
    <w:uiPriority w:val="99"/>
    <w:unhideWhenUsed/>
    <w:rsid w:val="003E551A"/>
    <w:rPr>
      <w:kern w:val="0"/>
      <w:sz w:val="18"/>
      <w:szCs w:val="18"/>
      <w:lang w:val="x-none" w:eastAsia="x-none"/>
    </w:rPr>
  </w:style>
  <w:style w:type="paragraph" w:customStyle="1" w:styleId="word">
    <w:name w:val="word规范相关文字性说明"/>
    <w:basedOn w:val="a"/>
    <w:rsid w:val="003E551A"/>
    <w:pPr>
      <w:spacing w:line="500" w:lineRule="exact"/>
    </w:pPr>
    <w:rPr>
      <w:rFonts w:ascii="宋体" w:hAnsi="宋体" w:cs="宋体"/>
      <w:b/>
      <w:bCs/>
      <w:color w:val="FF0000"/>
      <w:sz w:val="28"/>
      <w:szCs w:val="20"/>
    </w:rPr>
  </w:style>
  <w:style w:type="character" w:customStyle="1" w:styleId="1Char">
    <w:name w:val="标题 1 Char"/>
    <w:link w:val="1"/>
    <w:uiPriority w:val="9"/>
    <w:rsid w:val="003E551A"/>
    <w:rPr>
      <w:rFonts w:eastAsia="黑体"/>
      <w:b/>
      <w:bCs/>
      <w:kern w:val="44"/>
      <w:sz w:val="44"/>
      <w:szCs w:val="44"/>
    </w:rPr>
  </w:style>
  <w:style w:type="character" w:customStyle="1" w:styleId="2Char">
    <w:name w:val="标题 2 Char"/>
    <w:link w:val="2"/>
    <w:uiPriority w:val="9"/>
    <w:qFormat/>
    <w:rsid w:val="003E551A"/>
    <w:rPr>
      <w:rFonts w:ascii="Cambria" w:eastAsia="黑体" w:hAnsi="Cambria"/>
      <w:b/>
      <w:bCs/>
      <w:kern w:val="2"/>
      <w:sz w:val="32"/>
      <w:szCs w:val="32"/>
    </w:rPr>
  </w:style>
  <w:style w:type="character" w:customStyle="1" w:styleId="3Char">
    <w:name w:val="标题 3 Char"/>
    <w:link w:val="3"/>
    <w:uiPriority w:val="9"/>
    <w:rsid w:val="003E551A"/>
    <w:rPr>
      <w:b/>
      <w:bCs/>
      <w:kern w:val="2"/>
      <w:sz w:val="28"/>
      <w:szCs w:val="32"/>
    </w:rPr>
  </w:style>
  <w:style w:type="character" w:customStyle="1" w:styleId="4Char">
    <w:name w:val="标题 4 Char"/>
    <w:link w:val="4"/>
    <w:uiPriority w:val="9"/>
    <w:qFormat/>
    <w:rsid w:val="003E551A"/>
    <w:rPr>
      <w:rFonts w:ascii="Cambria" w:hAnsi="Cambria"/>
      <w:b/>
      <w:bCs/>
      <w:kern w:val="2"/>
      <w:sz w:val="21"/>
      <w:szCs w:val="28"/>
    </w:rPr>
  </w:style>
  <w:style w:type="character" w:styleId="a6">
    <w:name w:val="Hyperlink"/>
    <w:uiPriority w:val="99"/>
    <w:unhideWhenUsed/>
    <w:qFormat/>
    <w:rsid w:val="003E551A"/>
    <w:rPr>
      <w:color w:val="0000FF"/>
      <w:u w:val="single"/>
    </w:rPr>
  </w:style>
  <w:style w:type="paragraph" w:customStyle="1" w:styleId="10">
    <w:name w:val="列出段落1"/>
    <w:basedOn w:val="a"/>
    <w:uiPriority w:val="34"/>
    <w:qFormat/>
    <w:rsid w:val="003E551A"/>
    <w:pPr>
      <w:spacing w:line="240" w:lineRule="auto"/>
      <w:ind w:firstLineChars="200" w:firstLine="420"/>
    </w:pPr>
    <w:rPr>
      <w:rFonts w:cs="Calibri"/>
      <w:szCs w:val="21"/>
    </w:rPr>
  </w:style>
  <w:style w:type="paragraph" w:styleId="11">
    <w:name w:val="toc 1"/>
    <w:basedOn w:val="a"/>
    <w:next w:val="a"/>
    <w:uiPriority w:val="39"/>
    <w:unhideWhenUsed/>
    <w:qFormat/>
    <w:rsid w:val="003E551A"/>
  </w:style>
  <w:style w:type="paragraph" w:styleId="20">
    <w:name w:val="toc 2"/>
    <w:basedOn w:val="a"/>
    <w:next w:val="a"/>
    <w:uiPriority w:val="39"/>
    <w:unhideWhenUsed/>
    <w:qFormat/>
    <w:rsid w:val="003E551A"/>
    <w:pPr>
      <w:ind w:leftChars="200" w:left="420"/>
    </w:pPr>
  </w:style>
  <w:style w:type="paragraph" w:styleId="30">
    <w:name w:val="toc 3"/>
    <w:basedOn w:val="a"/>
    <w:next w:val="a"/>
    <w:uiPriority w:val="39"/>
    <w:unhideWhenUsed/>
    <w:qFormat/>
    <w:rsid w:val="003E551A"/>
    <w:pPr>
      <w:ind w:leftChars="400" w:left="840"/>
    </w:pPr>
  </w:style>
  <w:style w:type="paragraph" w:styleId="40">
    <w:name w:val="toc 4"/>
    <w:basedOn w:val="a"/>
    <w:next w:val="a"/>
    <w:uiPriority w:val="39"/>
    <w:unhideWhenUsed/>
    <w:qFormat/>
    <w:rsid w:val="003E551A"/>
    <w:pPr>
      <w:ind w:leftChars="600" w:left="1260"/>
    </w:pPr>
  </w:style>
  <w:style w:type="paragraph" w:styleId="a7">
    <w:name w:val="Title"/>
    <w:basedOn w:val="a"/>
    <w:next w:val="a"/>
    <w:link w:val="Char2"/>
    <w:uiPriority w:val="10"/>
    <w:qFormat/>
    <w:rsid w:val="00E926C9"/>
    <w:pPr>
      <w:spacing w:before="240" w:after="60"/>
      <w:jc w:val="center"/>
      <w:outlineLvl w:val="0"/>
    </w:pPr>
    <w:rPr>
      <w:rFonts w:ascii="Cambria" w:eastAsia="黑体" w:hAnsi="Cambria"/>
      <w:b/>
      <w:bCs/>
      <w:sz w:val="44"/>
      <w:szCs w:val="32"/>
    </w:rPr>
  </w:style>
  <w:style w:type="character" w:customStyle="1" w:styleId="Char2">
    <w:name w:val="标题 Char"/>
    <w:link w:val="a7"/>
    <w:uiPriority w:val="10"/>
    <w:rsid w:val="00E926C9"/>
    <w:rPr>
      <w:rFonts w:ascii="Cambria" w:eastAsia="黑体" w:hAnsi="Cambria" w:cs="Times New Roman"/>
      <w:b/>
      <w:bCs/>
      <w:kern w:val="2"/>
      <w:sz w:val="44"/>
      <w:szCs w:val="32"/>
    </w:rPr>
  </w:style>
  <w:style w:type="paragraph" w:styleId="a8">
    <w:name w:val="Normal (Web)"/>
    <w:basedOn w:val="a"/>
    <w:uiPriority w:val="99"/>
    <w:unhideWhenUsed/>
    <w:rsid w:val="008C6E5D"/>
    <w:pPr>
      <w:widowControl/>
      <w:spacing w:before="100" w:beforeAutospacing="1" w:after="100" w:afterAutospacing="1" w:line="240" w:lineRule="auto"/>
      <w:jc w:val="left"/>
    </w:pPr>
    <w:rPr>
      <w:rFonts w:ascii="宋体" w:hAnsi="宋体" w:cs="宋体"/>
      <w:kern w:val="0"/>
      <w:sz w:val="24"/>
      <w:szCs w:val="24"/>
    </w:rPr>
  </w:style>
  <w:style w:type="paragraph" w:styleId="a9">
    <w:name w:val="List Paragraph"/>
    <w:basedOn w:val="a"/>
    <w:uiPriority w:val="99"/>
    <w:qFormat/>
    <w:rsid w:val="00A714B4"/>
    <w:pPr>
      <w:ind w:firstLineChars="200" w:firstLine="420"/>
    </w:pPr>
  </w:style>
  <w:style w:type="table" w:styleId="aa">
    <w:name w:val="Table Grid"/>
    <w:basedOn w:val="a1"/>
    <w:qFormat/>
    <w:rsid w:val="003D7A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sid w:val="00D26B70"/>
    <w:rPr>
      <w:b/>
      <w:bCs/>
    </w:rPr>
  </w:style>
  <w:style w:type="paragraph" w:styleId="TOC">
    <w:name w:val="TOC Heading"/>
    <w:basedOn w:val="1"/>
    <w:next w:val="a"/>
    <w:uiPriority w:val="39"/>
    <w:unhideWhenUsed/>
    <w:qFormat/>
    <w:rsid w:val="00C4279A"/>
    <w:pPr>
      <w:widowControl/>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HTML">
    <w:name w:val="HTML Preformatted"/>
    <w:basedOn w:val="a"/>
    <w:link w:val="HTMLChar"/>
    <w:uiPriority w:val="99"/>
    <w:unhideWhenUsed/>
    <w:rsid w:val="00EE2B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character" w:customStyle="1" w:styleId="HTMLChar">
    <w:name w:val="HTML 预设格式 Char"/>
    <w:basedOn w:val="a0"/>
    <w:link w:val="HTML"/>
    <w:uiPriority w:val="99"/>
    <w:rsid w:val="00EE2BF0"/>
    <w:rPr>
      <w:rFonts w:ascii="宋体" w:hAnsi="宋体" w:cs="宋体"/>
      <w:sz w:val="24"/>
      <w:szCs w:val="24"/>
    </w:rPr>
  </w:style>
  <w:style w:type="character" w:customStyle="1" w:styleId="tag">
    <w:name w:val="tag"/>
    <w:basedOn w:val="a0"/>
    <w:rsid w:val="00EE2BF0"/>
  </w:style>
  <w:style w:type="character" w:customStyle="1" w:styleId="pln">
    <w:name w:val="pln"/>
    <w:basedOn w:val="a0"/>
    <w:rsid w:val="00EE2BF0"/>
  </w:style>
  <w:style w:type="character" w:customStyle="1" w:styleId="atn">
    <w:name w:val="atn"/>
    <w:basedOn w:val="a0"/>
    <w:rsid w:val="00EE2BF0"/>
  </w:style>
  <w:style w:type="character" w:customStyle="1" w:styleId="pun">
    <w:name w:val="pun"/>
    <w:basedOn w:val="a0"/>
    <w:rsid w:val="00EE2BF0"/>
  </w:style>
  <w:style w:type="character" w:customStyle="1" w:styleId="atv">
    <w:name w:val="atv"/>
    <w:basedOn w:val="a0"/>
    <w:rsid w:val="00EE2BF0"/>
  </w:style>
  <w:style w:type="character" w:customStyle="1" w:styleId="kwd">
    <w:name w:val="kwd"/>
    <w:basedOn w:val="a0"/>
    <w:rsid w:val="00EE2BF0"/>
  </w:style>
  <w:style w:type="character" w:customStyle="1" w:styleId="str">
    <w:name w:val="str"/>
    <w:basedOn w:val="a0"/>
    <w:rsid w:val="00EE2BF0"/>
  </w:style>
  <w:style w:type="character" w:customStyle="1" w:styleId="lit">
    <w:name w:val="lit"/>
    <w:basedOn w:val="a0"/>
    <w:rsid w:val="00EE2BF0"/>
  </w:style>
  <w:style w:type="character" w:styleId="HTML0">
    <w:name w:val="HTML Code"/>
    <w:basedOn w:val="a0"/>
    <w:uiPriority w:val="99"/>
    <w:semiHidden/>
    <w:unhideWhenUsed/>
    <w:rsid w:val="00EE2BF0"/>
    <w:rPr>
      <w:rFonts w:ascii="宋体" w:eastAsia="宋体" w:hAnsi="宋体" w:cs="宋体"/>
      <w:sz w:val="24"/>
      <w:szCs w:val="24"/>
    </w:rPr>
  </w:style>
  <w:style w:type="paragraph" w:customStyle="1" w:styleId="artcon">
    <w:name w:val="artcon"/>
    <w:basedOn w:val="a"/>
    <w:rsid w:val="00E96D63"/>
    <w:pPr>
      <w:widowControl/>
      <w:spacing w:before="100" w:beforeAutospacing="1" w:after="100" w:afterAutospacing="1" w:line="240" w:lineRule="auto"/>
      <w:jc w:val="left"/>
    </w:pPr>
    <w:rPr>
      <w:rFonts w:ascii="宋体" w:hAnsi="宋体" w:cs="宋体"/>
      <w:kern w:val="0"/>
      <w:sz w:val="24"/>
      <w:szCs w:val="24"/>
    </w:rPr>
  </w:style>
  <w:style w:type="character" w:customStyle="1" w:styleId="5Char">
    <w:name w:val="标题 5 Char"/>
    <w:basedOn w:val="a0"/>
    <w:link w:val="5"/>
    <w:uiPriority w:val="9"/>
    <w:rsid w:val="00FB7811"/>
    <w:rPr>
      <w:b/>
      <w:bCs/>
      <w:kern w:val="2"/>
      <w:sz w:val="28"/>
      <w:szCs w:val="28"/>
    </w:rPr>
  </w:style>
  <w:style w:type="character" w:styleId="ac">
    <w:name w:val="Subtle Emphasis"/>
    <w:basedOn w:val="a0"/>
    <w:uiPriority w:val="19"/>
    <w:qFormat/>
    <w:rsid w:val="002B6FF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16844">
      <w:bodyDiv w:val="1"/>
      <w:marLeft w:val="0"/>
      <w:marRight w:val="0"/>
      <w:marTop w:val="0"/>
      <w:marBottom w:val="0"/>
      <w:divBdr>
        <w:top w:val="none" w:sz="0" w:space="0" w:color="auto"/>
        <w:left w:val="none" w:sz="0" w:space="0" w:color="auto"/>
        <w:bottom w:val="none" w:sz="0" w:space="0" w:color="auto"/>
        <w:right w:val="none" w:sz="0" w:space="0" w:color="auto"/>
      </w:divBdr>
    </w:div>
    <w:div w:id="91514115">
      <w:bodyDiv w:val="1"/>
      <w:marLeft w:val="0"/>
      <w:marRight w:val="0"/>
      <w:marTop w:val="0"/>
      <w:marBottom w:val="0"/>
      <w:divBdr>
        <w:top w:val="none" w:sz="0" w:space="0" w:color="auto"/>
        <w:left w:val="none" w:sz="0" w:space="0" w:color="auto"/>
        <w:bottom w:val="none" w:sz="0" w:space="0" w:color="auto"/>
        <w:right w:val="none" w:sz="0" w:space="0" w:color="auto"/>
      </w:divBdr>
    </w:div>
    <w:div w:id="104467836">
      <w:bodyDiv w:val="1"/>
      <w:marLeft w:val="0"/>
      <w:marRight w:val="0"/>
      <w:marTop w:val="0"/>
      <w:marBottom w:val="0"/>
      <w:divBdr>
        <w:top w:val="none" w:sz="0" w:space="0" w:color="auto"/>
        <w:left w:val="none" w:sz="0" w:space="0" w:color="auto"/>
        <w:bottom w:val="none" w:sz="0" w:space="0" w:color="auto"/>
        <w:right w:val="none" w:sz="0" w:space="0" w:color="auto"/>
      </w:divBdr>
    </w:div>
    <w:div w:id="114521078">
      <w:bodyDiv w:val="1"/>
      <w:marLeft w:val="0"/>
      <w:marRight w:val="0"/>
      <w:marTop w:val="0"/>
      <w:marBottom w:val="0"/>
      <w:divBdr>
        <w:top w:val="none" w:sz="0" w:space="0" w:color="auto"/>
        <w:left w:val="none" w:sz="0" w:space="0" w:color="auto"/>
        <w:bottom w:val="none" w:sz="0" w:space="0" w:color="auto"/>
        <w:right w:val="none" w:sz="0" w:space="0" w:color="auto"/>
      </w:divBdr>
    </w:div>
    <w:div w:id="114713852">
      <w:bodyDiv w:val="1"/>
      <w:marLeft w:val="0"/>
      <w:marRight w:val="0"/>
      <w:marTop w:val="0"/>
      <w:marBottom w:val="0"/>
      <w:divBdr>
        <w:top w:val="none" w:sz="0" w:space="0" w:color="auto"/>
        <w:left w:val="none" w:sz="0" w:space="0" w:color="auto"/>
        <w:bottom w:val="none" w:sz="0" w:space="0" w:color="auto"/>
        <w:right w:val="none" w:sz="0" w:space="0" w:color="auto"/>
      </w:divBdr>
    </w:div>
    <w:div w:id="120879257">
      <w:bodyDiv w:val="1"/>
      <w:marLeft w:val="0"/>
      <w:marRight w:val="0"/>
      <w:marTop w:val="0"/>
      <w:marBottom w:val="0"/>
      <w:divBdr>
        <w:top w:val="none" w:sz="0" w:space="0" w:color="auto"/>
        <w:left w:val="none" w:sz="0" w:space="0" w:color="auto"/>
        <w:bottom w:val="none" w:sz="0" w:space="0" w:color="auto"/>
        <w:right w:val="none" w:sz="0" w:space="0" w:color="auto"/>
      </w:divBdr>
    </w:div>
    <w:div w:id="135687842">
      <w:bodyDiv w:val="1"/>
      <w:marLeft w:val="0"/>
      <w:marRight w:val="0"/>
      <w:marTop w:val="0"/>
      <w:marBottom w:val="0"/>
      <w:divBdr>
        <w:top w:val="none" w:sz="0" w:space="0" w:color="auto"/>
        <w:left w:val="none" w:sz="0" w:space="0" w:color="auto"/>
        <w:bottom w:val="none" w:sz="0" w:space="0" w:color="auto"/>
        <w:right w:val="none" w:sz="0" w:space="0" w:color="auto"/>
      </w:divBdr>
    </w:div>
    <w:div w:id="180556150">
      <w:bodyDiv w:val="1"/>
      <w:marLeft w:val="0"/>
      <w:marRight w:val="0"/>
      <w:marTop w:val="0"/>
      <w:marBottom w:val="0"/>
      <w:divBdr>
        <w:top w:val="none" w:sz="0" w:space="0" w:color="auto"/>
        <w:left w:val="none" w:sz="0" w:space="0" w:color="auto"/>
        <w:bottom w:val="none" w:sz="0" w:space="0" w:color="auto"/>
        <w:right w:val="none" w:sz="0" w:space="0" w:color="auto"/>
      </w:divBdr>
    </w:div>
    <w:div w:id="180625741">
      <w:bodyDiv w:val="1"/>
      <w:marLeft w:val="0"/>
      <w:marRight w:val="0"/>
      <w:marTop w:val="0"/>
      <w:marBottom w:val="0"/>
      <w:divBdr>
        <w:top w:val="none" w:sz="0" w:space="0" w:color="auto"/>
        <w:left w:val="none" w:sz="0" w:space="0" w:color="auto"/>
        <w:bottom w:val="none" w:sz="0" w:space="0" w:color="auto"/>
        <w:right w:val="none" w:sz="0" w:space="0" w:color="auto"/>
      </w:divBdr>
    </w:div>
    <w:div w:id="206186835">
      <w:bodyDiv w:val="1"/>
      <w:marLeft w:val="0"/>
      <w:marRight w:val="0"/>
      <w:marTop w:val="0"/>
      <w:marBottom w:val="0"/>
      <w:divBdr>
        <w:top w:val="none" w:sz="0" w:space="0" w:color="auto"/>
        <w:left w:val="none" w:sz="0" w:space="0" w:color="auto"/>
        <w:bottom w:val="none" w:sz="0" w:space="0" w:color="auto"/>
        <w:right w:val="none" w:sz="0" w:space="0" w:color="auto"/>
      </w:divBdr>
    </w:div>
    <w:div w:id="228854704">
      <w:bodyDiv w:val="1"/>
      <w:marLeft w:val="0"/>
      <w:marRight w:val="0"/>
      <w:marTop w:val="0"/>
      <w:marBottom w:val="0"/>
      <w:divBdr>
        <w:top w:val="none" w:sz="0" w:space="0" w:color="auto"/>
        <w:left w:val="none" w:sz="0" w:space="0" w:color="auto"/>
        <w:bottom w:val="none" w:sz="0" w:space="0" w:color="auto"/>
        <w:right w:val="none" w:sz="0" w:space="0" w:color="auto"/>
      </w:divBdr>
      <w:divsChild>
        <w:div w:id="1531996208">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 w:id="256989040">
      <w:bodyDiv w:val="1"/>
      <w:marLeft w:val="0"/>
      <w:marRight w:val="0"/>
      <w:marTop w:val="0"/>
      <w:marBottom w:val="0"/>
      <w:divBdr>
        <w:top w:val="none" w:sz="0" w:space="0" w:color="auto"/>
        <w:left w:val="none" w:sz="0" w:space="0" w:color="auto"/>
        <w:bottom w:val="none" w:sz="0" w:space="0" w:color="auto"/>
        <w:right w:val="none" w:sz="0" w:space="0" w:color="auto"/>
      </w:divBdr>
    </w:div>
    <w:div w:id="304697461">
      <w:bodyDiv w:val="1"/>
      <w:marLeft w:val="0"/>
      <w:marRight w:val="0"/>
      <w:marTop w:val="0"/>
      <w:marBottom w:val="0"/>
      <w:divBdr>
        <w:top w:val="none" w:sz="0" w:space="0" w:color="auto"/>
        <w:left w:val="none" w:sz="0" w:space="0" w:color="auto"/>
        <w:bottom w:val="none" w:sz="0" w:space="0" w:color="auto"/>
        <w:right w:val="none" w:sz="0" w:space="0" w:color="auto"/>
      </w:divBdr>
      <w:divsChild>
        <w:div w:id="1476993350">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 w:id="327485449">
      <w:bodyDiv w:val="1"/>
      <w:marLeft w:val="0"/>
      <w:marRight w:val="0"/>
      <w:marTop w:val="0"/>
      <w:marBottom w:val="0"/>
      <w:divBdr>
        <w:top w:val="none" w:sz="0" w:space="0" w:color="auto"/>
        <w:left w:val="none" w:sz="0" w:space="0" w:color="auto"/>
        <w:bottom w:val="none" w:sz="0" w:space="0" w:color="auto"/>
        <w:right w:val="none" w:sz="0" w:space="0" w:color="auto"/>
      </w:divBdr>
    </w:div>
    <w:div w:id="399789468">
      <w:bodyDiv w:val="1"/>
      <w:marLeft w:val="0"/>
      <w:marRight w:val="0"/>
      <w:marTop w:val="0"/>
      <w:marBottom w:val="0"/>
      <w:divBdr>
        <w:top w:val="none" w:sz="0" w:space="0" w:color="auto"/>
        <w:left w:val="none" w:sz="0" w:space="0" w:color="auto"/>
        <w:bottom w:val="none" w:sz="0" w:space="0" w:color="auto"/>
        <w:right w:val="none" w:sz="0" w:space="0" w:color="auto"/>
      </w:divBdr>
      <w:divsChild>
        <w:div w:id="1737432191">
          <w:blockQuote w:val="1"/>
          <w:marLeft w:val="0"/>
          <w:marRight w:val="0"/>
          <w:marTop w:val="0"/>
          <w:marBottom w:val="150"/>
          <w:divBdr>
            <w:top w:val="none" w:sz="0" w:space="8" w:color="auto"/>
            <w:left w:val="single" w:sz="36" w:space="15" w:color="EEEEEE"/>
            <w:bottom w:val="none" w:sz="0" w:space="8" w:color="auto"/>
            <w:right w:val="none" w:sz="0" w:space="15" w:color="auto"/>
          </w:divBdr>
        </w:div>
        <w:div w:id="1345786173">
          <w:blockQuote w:val="1"/>
          <w:marLeft w:val="0"/>
          <w:marRight w:val="0"/>
          <w:marTop w:val="0"/>
          <w:marBottom w:val="150"/>
          <w:divBdr>
            <w:top w:val="none" w:sz="0" w:space="8" w:color="auto"/>
            <w:left w:val="single" w:sz="36" w:space="15" w:color="EEEEEE"/>
            <w:bottom w:val="none" w:sz="0" w:space="8" w:color="auto"/>
            <w:right w:val="none" w:sz="0" w:space="15" w:color="auto"/>
          </w:divBdr>
        </w:div>
        <w:div w:id="1729920300">
          <w:blockQuote w:val="1"/>
          <w:marLeft w:val="0"/>
          <w:marRight w:val="0"/>
          <w:marTop w:val="0"/>
          <w:marBottom w:val="150"/>
          <w:divBdr>
            <w:top w:val="none" w:sz="0" w:space="8" w:color="auto"/>
            <w:left w:val="single" w:sz="36" w:space="15" w:color="EEEEEE"/>
            <w:bottom w:val="none" w:sz="0" w:space="8" w:color="auto"/>
            <w:right w:val="none" w:sz="0" w:space="15" w:color="auto"/>
          </w:divBdr>
        </w:div>
        <w:div w:id="734623052">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415980143">
      <w:bodyDiv w:val="1"/>
      <w:marLeft w:val="0"/>
      <w:marRight w:val="0"/>
      <w:marTop w:val="0"/>
      <w:marBottom w:val="0"/>
      <w:divBdr>
        <w:top w:val="none" w:sz="0" w:space="0" w:color="auto"/>
        <w:left w:val="none" w:sz="0" w:space="0" w:color="auto"/>
        <w:bottom w:val="none" w:sz="0" w:space="0" w:color="auto"/>
        <w:right w:val="none" w:sz="0" w:space="0" w:color="auto"/>
      </w:divBdr>
    </w:div>
    <w:div w:id="434790792">
      <w:bodyDiv w:val="1"/>
      <w:marLeft w:val="0"/>
      <w:marRight w:val="0"/>
      <w:marTop w:val="0"/>
      <w:marBottom w:val="0"/>
      <w:divBdr>
        <w:top w:val="none" w:sz="0" w:space="0" w:color="auto"/>
        <w:left w:val="none" w:sz="0" w:space="0" w:color="auto"/>
        <w:bottom w:val="none" w:sz="0" w:space="0" w:color="auto"/>
        <w:right w:val="none" w:sz="0" w:space="0" w:color="auto"/>
      </w:divBdr>
    </w:div>
    <w:div w:id="488860578">
      <w:bodyDiv w:val="1"/>
      <w:marLeft w:val="0"/>
      <w:marRight w:val="0"/>
      <w:marTop w:val="0"/>
      <w:marBottom w:val="0"/>
      <w:divBdr>
        <w:top w:val="none" w:sz="0" w:space="0" w:color="auto"/>
        <w:left w:val="none" w:sz="0" w:space="0" w:color="auto"/>
        <w:bottom w:val="none" w:sz="0" w:space="0" w:color="auto"/>
        <w:right w:val="none" w:sz="0" w:space="0" w:color="auto"/>
      </w:divBdr>
    </w:div>
    <w:div w:id="490483589">
      <w:bodyDiv w:val="1"/>
      <w:marLeft w:val="0"/>
      <w:marRight w:val="0"/>
      <w:marTop w:val="0"/>
      <w:marBottom w:val="0"/>
      <w:divBdr>
        <w:top w:val="none" w:sz="0" w:space="0" w:color="auto"/>
        <w:left w:val="none" w:sz="0" w:space="0" w:color="auto"/>
        <w:bottom w:val="none" w:sz="0" w:space="0" w:color="auto"/>
        <w:right w:val="none" w:sz="0" w:space="0" w:color="auto"/>
      </w:divBdr>
    </w:div>
    <w:div w:id="597640101">
      <w:bodyDiv w:val="1"/>
      <w:marLeft w:val="0"/>
      <w:marRight w:val="0"/>
      <w:marTop w:val="0"/>
      <w:marBottom w:val="0"/>
      <w:divBdr>
        <w:top w:val="none" w:sz="0" w:space="0" w:color="auto"/>
        <w:left w:val="none" w:sz="0" w:space="0" w:color="auto"/>
        <w:bottom w:val="none" w:sz="0" w:space="0" w:color="auto"/>
        <w:right w:val="none" w:sz="0" w:space="0" w:color="auto"/>
      </w:divBdr>
    </w:div>
    <w:div w:id="609315968">
      <w:bodyDiv w:val="1"/>
      <w:marLeft w:val="0"/>
      <w:marRight w:val="0"/>
      <w:marTop w:val="0"/>
      <w:marBottom w:val="0"/>
      <w:divBdr>
        <w:top w:val="none" w:sz="0" w:space="0" w:color="auto"/>
        <w:left w:val="none" w:sz="0" w:space="0" w:color="auto"/>
        <w:bottom w:val="none" w:sz="0" w:space="0" w:color="auto"/>
        <w:right w:val="none" w:sz="0" w:space="0" w:color="auto"/>
      </w:divBdr>
    </w:div>
    <w:div w:id="617295430">
      <w:bodyDiv w:val="1"/>
      <w:marLeft w:val="0"/>
      <w:marRight w:val="0"/>
      <w:marTop w:val="0"/>
      <w:marBottom w:val="0"/>
      <w:divBdr>
        <w:top w:val="none" w:sz="0" w:space="0" w:color="auto"/>
        <w:left w:val="none" w:sz="0" w:space="0" w:color="auto"/>
        <w:bottom w:val="none" w:sz="0" w:space="0" w:color="auto"/>
        <w:right w:val="none" w:sz="0" w:space="0" w:color="auto"/>
      </w:divBdr>
      <w:divsChild>
        <w:div w:id="1499730359">
          <w:marLeft w:val="0"/>
          <w:marRight w:val="0"/>
          <w:marTop w:val="0"/>
          <w:marBottom w:val="0"/>
          <w:divBdr>
            <w:top w:val="none" w:sz="0" w:space="0" w:color="auto"/>
            <w:left w:val="none" w:sz="0" w:space="0" w:color="auto"/>
            <w:bottom w:val="none" w:sz="0" w:space="0" w:color="auto"/>
            <w:right w:val="none" w:sz="0" w:space="0" w:color="auto"/>
          </w:divBdr>
          <w:divsChild>
            <w:div w:id="7405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847">
      <w:bodyDiv w:val="1"/>
      <w:marLeft w:val="0"/>
      <w:marRight w:val="0"/>
      <w:marTop w:val="0"/>
      <w:marBottom w:val="0"/>
      <w:divBdr>
        <w:top w:val="none" w:sz="0" w:space="0" w:color="auto"/>
        <w:left w:val="none" w:sz="0" w:space="0" w:color="auto"/>
        <w:bottom w:val="none" w:sz="0" w:space="0" w:color="auto"/>
        <w:right w:val="none" w:sz="0" w:space="0" w:color="auto"/>
      </w:divBdr>
    </w:div>
    <w:div w:id="639068206">
      <w:bodyDiv w:val="1"/>
      <w:marLeft w:val="0"/>
      <w:marRight w:val="0"/>
      <w:marTop w:val="0"/>
      <w:marBottom w:val="0"/>
      <w:divBdr>
        <w:top w:val="none" w:sz="0" w:space="0" w:color="auto"/>
        <w:left w:val="none" w:sz="0" w:space="0" w:color="auto"/>
        <w:bottom w:val="none" w:sz="0" w:space="0" w:color="auto"/>
        <w:right w:val="none" w:sz="0" w:space="0" w:color="auto"/>
      </w:divBdr>
    </w:div>
    <w:div w:id="641038053">
      <w:bodyDiv w:val="1"/>
      <w:marLeft w:val="0"/>
      <w:marRight w:val="0"/>
      <w:marTop w:val="0"/>
      <w:marBottom w:val="0"/>
      <w:divBdr>
        <w:top w:val="none" w:sz="0" w:space="0" w:color="auto"/>
        <w:left w:val="none" w:sz="0" w:space="0" w:color="auto"/>
        <w:bottom w:val="none" w:sz="0" w:space="0" w:color="auto"/>
        <w:right w:val="none" w:sz="0" w:space="0" w:color="auto"/>
      </w:divBdr>
    </w:div>
    <w:div w:id="647637290">
      <w:bodyDiv w:val="1"/>
      <w:marLeft w:val="0"/>
      <w:marRight w:val="0"/>
      <w:marTop w:val="0"/>
      <w:marBottom w:val="0"/>
      <w:divBdr>
        <w:top w:val="none" w:sz="0" w:space="0" w:color="auto"/>
        <w:left w:val="none" w:sz="0" w:space="0" w:color="auto"/>
        <w:bottom w:val="none" w:sz="0" w:space="0" w:color="auto"/>
        <w:right w:val="none" w:sz="0" w:space="0" w:color="auto"/>
      </w:divBdr>
    </w:div>
    <w:div w:id="740522735">
      <w:bodyDiv w:val="1"/>
      <w:marLeft w:val="0"/>
      <w:marRight w:val="0"/>
      <w:marTop w:val="0"/>
      <w:marBottom w:val="0"/>
      <w:divBdr>
        <w:top w:val="none" w:sz="0" w:space="0" w:color="auto"/>
        <w:left w:val="none" w:sz="0" w:space="0" w:color="auto"/>
        <w:bottom w:val="none" w:sz="0" w:space="0" w:color="auto"/>
        <w:right w:val="none" w:sz="0" w:space="0" w:color="auto"/>
      </w:divBdr>
    </w:div>
    <w:div w:id="813569808">
      <w:bodyDiv w:val="1"/>
      <w:marLeft w:val="0"/>
      <w:marRight w:val="0"/>
      <w:marTop w:val="0"/>
      <w:marBottom w:val="0"/>
      <w:divBdr>
        <w:top w:val="none" w:sz="0" w:space="0" w:color="auto"/>
        <w:left w:val="none" w:sz="0" w:space="0" w:color="auto"/>
        <w:bottom w:val="none" w:sz="0" w:space="0" w:color="auto"/>
        <w:right w:val="none" w:sz="0" w:space="0" w:color="auto"/>
      </w:divBdr>
    </w:div>
    <w:div w:id="828865626">
      <w:bodyDiv w:val="1"/>
      <w:marLeft w:val="0"/>
      <w:marRight w:val="0"/>
      <w:marTop w:val="0"/>
      <w:marBottom w:val="0"/>
      <w:divBdr>
        <w:top w:val="none" w:sz="0" w:space="0" w:color="auto"/>
        <w:left w:val="none" w:sz="0" w:space="0" w:color="auto"/>
        <w:bottom w:val="none" w:sz="0" w:space="0" w:color="auto"/>
        <w:right w:val="none" w:sz="0" w:space="0" w:color="auto"/>
      </w:divBdr>
      <w:divsChild>
        <w:div w:id="361905874">
          <w:marLeft w:val="0"/>
          <w:marRight w:val="0"/>
          <w:marTop w:val="0"/>
          <w:marBottom w:val="0"/>
          <w:divBdr>
            <w:top w:val="none" w:sz="0" w:space="0" w:color="auto"/>
            <w:left w:val="none" w:sz="0" w:space="0" w:color="auto"/>
            <w:bottom w:val="none" w:sz="0" w:space="0" w:color="auto"/>
            <w:right w:val="none" w:sz="0" w:space="0" w:color="auto"/>
          </w:divBdr>
        </w:div>
        <w:div w:id="296377892">
          <w:marLeft w:val="0"/>
          <w:marRight w:val="0"/>
          <w:marTop w:val="0"/>
          <w:marBottom w:val="0"/>
          <w:divBdr>
            <w:top w:val="none" w:sz="0" w:space="0" w:color="auto"/>
            <w:left w:val="none" w:sz="0" w:space="0" w:color="auto"/>
            <w:bottom w:val="none" w:sz="0" w:space="0" w:color="auto"/>
            <w:right w:val="none" w:sz="0" w:space="0" w:color="auto"/>
          </w:divBdr>
        </w:div>
      </w:divsChild>
    </w:div>
    <w:div w:id="833224710">
      <w:bodyDiv w:val="1"/>
      <w:marLeft w:val="0"/>
      <w:marRight w:val="0"/>
      <w:marTop w:val="0"/>
      <w:marBottom w:val="0"/>
      <w:divBdr>
        <w:top w:val="none" w:sz="0" w:space="0" w:color="auto"/>
        <w:left w:val="none" w:sz="0" w:space="0" w:color="auto"/>
        <w:bottom w:val="none" w:sz="0" w:space="0" w:color="auto"/>
        <w:right w:val="none" w:sz="0" w:space="0" w:color="auto"/>
      </w:divBdr>
    </w:div>
    <w:div w:id="871264373">
      <w:bodyDiv w:val="1"/>
      <w:marLeft w:val="0"/>
      <w:marRight w:val="0"/>
      <w:marTop w:val="0"/>
      <w:marBottom w:val="0"/>
      <w:divBdr>
        <w:top w:val="none" w:sz="0" w:space="0" w:color="auto"/>
        <w:left w:val="none" w:sz="0" w:space="0" w:color="auto"/>
        <w:bottom w:val="none" w:sz="0" w:space="0" w:color="auto"/>
        <w:right w:val="none" w:sz="0" w:space="0" w:color="auto"/>
      </w:divBdr>
    </w:div>
    <w:div w:id="929898227">
      <w:bodyDiv w:val="1"/>
      <w:marLeft w:val="0"/>
      <w:marRight w:val="0"/>
      <w:marTop w:val="0"/>
      <w:marBottom w:val="0"/>
      <w:divBdr>
        <w:top w:val="none" w:sz="0" w:space="0" w:color="auto"/>
        <w:left w:val="none" w:sz="0" w:space="0" w:color="auto"/>
        <w:bottom w:val="none" w:sz="0" w:space="0" w:color="auto"/>
        <w:right w:val="none" w:sz="0" w:space="0" w:color="auto"/>
      </w:divBdr>
    </w:div>
    <w:div w:id="939025264">
      <w:bodyDiv w:val="1"/>
      <w:marLeft w:val="0"/>
      <w:marRight w:val="0"/>
      <w:marTop w:val="0"/>
      <w:marBottom w:val="0"/>
      <w:divBdr>
        <w:top w:val="none" w:sz="0" w:space="0" w:color="auto"/>
        <w:left w:val="none" w:sz="0" w:space="0" w:color="auto"/>
        <w:bottom w:val="none" w:sz="0" w:space="0" w:color="auto"/>
        <w:right w:val="none" w:sz="0" w:space="0" w:color="auto"/>
      </w:divBdr>
    </w:div>
    <w:div w:id="996156690">
      <w:bodyDiv w:val="1"/>
      <w:marLeft w:val="0"/>
      <w:marRight w:val="0"/>
      <w:marTop w:val="0"/>
      <w:marBottom w:val="0"/>
      <w:divBdr>
        <w:top w:val="none" w:sz="0" w:space="0" w:color="auto"/>
        <w:left w:val="none" w:sz="0" w:space="0" w:color="auto"/>
        <w:bottom w:val="none" w:sz="0" w:space="0" w:color="auto"/>
        <w:right w:val="none" w:sz="0" w:space="0" w:color="auto"/>
      </w:divBdr>
    </w:div>
    <w:div w:id="997339662">
      <w:bodyDiv w:val="1"/>
      <w:marLeft w:val="0"/>
      <w:marRight w:val="0"/>
      <w:marTop w:val="0"/>
      <w:marBottom w:val="0"/>
      <w:divBdr>
        <w:top w:val="none" w:sz="0" w:space="0" w:color="auto"/>
        <w:left w:val="none" w:sz="0" w:space="0" w:color="auto"/>
        <w:bottom w:val="none" w:sz="0" w:space="0" w:color="auto"/>
        <w:right w:val="none" w:sz="0" w:space="0" w:color="auto"/>
      </w:divBdr>
    </w:div>
    <w:div w:id="1016730810">
      <w:bodyDiv w:val="1"/>
      <w:marLeft w:val="0"/>
      <w:marRight w:val="0"/>
      <w:marTop w:val="0"/>
      <w:marBottom w:val="0"/>
      <w:divBdr>
        <w:top w:val="none" w:sz="0" w:space="0" w:color="auto"/>
        <w:left w:val="none" w:sz="0" w:space="0" w:color="auto"/>
        <w:bottom w:val="none" w:sz="0" w:space="0" w:color="auto"/>
        <w:right w:val="none" w:sz="0" w:space="0" w:color="auto"/>
      </w:divBdr>
    </w:div>
    <w:div w:id="1025978360">
      <w:bodyDiv w:val="1"/>
      <w:marLeft w:val="0"/>
      <w:marRight w:val="0"/>
      <w:marTop w:val="0"/>
      <w:marBottom w:val="0"/>
      <w:divBdr>
        <w:top w:val="none" w:sz="0" w:space="0" w:color="auto"/>
        <w:left w:val="none" w:sz="0" w:space="0" w:color="auto"/>
        <w:bottom w:val="none" w:sz="0" w:space="0" w:color="auto"/>
        <w:right w:val="none" w:sz="0" w:space="0" w:color="auto"/>
      </w:divBdr>
    </w:div>
    <w:div w:id="1038046232">
      <w:bodyDiv w:val="1"/>
      <w:marLeft w:val="0"/>
      <w:marRight w:val="0"/>
      <w:marTop w:val="0"/>
      <w:marBottom w:val="0"/>
      <w:divBdr>
        <w:top w:val="none" w:sz="0" w:space="0" w:color="auto"/>
        <w:left w:val="none" w:sz="0" w:space="0" w:color="auto"/>
        <w:bottom w:val="none" w:sz="0" w:space="0" w:color="auto"/>
        <w:right w:val="none" w:sz="0" w:space="0" w:color="auto"/>
      </w:divBdr>
    </w:div>
    <w:div w:id="1136987857">
      <w:bodyDiv w:val="1"/>
      <w:marLeft w:val="0"/>
      <w:marRight w:val="0"/>
      <w:marTop w:val="0"/>
      <w:marBottom w:val="0"/>
      <w:divBdr>
        <w:top w:val="none" w:sz="0" w:space="0" w:color="auto"/>
        <w:left w:val="none" w:sz="0" w:space="0" w:color="auto"/>
        <w:bottom w:val="none" w:sz="0" w:space="0" w:color="auto"/>
        <w:right w:val="none" w:sz="0" w:space="0" w:color="auto"/>
      </w:divBdr>
    </w:div>
    <w:div w:id="1145003377">
      <w:bodyDiv w:val="1"/>
      <w:marLeft w:val="0"/>
      <w:marRight w:val="0"/>
      <w:marTop w:val="0"/>
      <w:marBottom w:val="0"/>
      <w:divBdr>
        <w:top w:val="none" w:sz="0" w:space="0" w:color="auto"/>
        <w:left w:val="none" w:sz="0" w:space="0" w:color="auto"/>
        <w:bottom w:val="none" w:sz="0" w:space="0" w:color="auto"/>
        <w:right w:val="none" w:sz="0" w:space="0" w:color="auto"/>
      </w:divBdr>
    </w:div>
    <w:div w:id="1245143619">
      <w:bodyDiv w:val="1"/>
      <w:marLeft w:val="0"/>
      <w:marRight w:val="0"/>
      <w:marTop w:val="0"/>
      <w:marBottom w:val="0"/>
      <w:divBdr>
        <w:top w:val="none" w:sz="0" w:space="0" w:color="auto"/>
        <w:left w:val="none" w:sz="0" w:space="0" w:color="auto"/>
        <w:bottom w:val="none" w:sz="0" w:space="0" w:color="auto"/>
        <w:right w:val="none" w:sz="0" w:space="0" w:color="auto"/>
      </w:divBdr>
    </w:div>
    <w:div w:id="1301958468">
      <w:bodyDiv w:val="1"/>
      <w:marLeft w:val="0"/>
      <w:marRight w:val="0"/>
      <w:marTop w:val="0"/>
      <w:marBottom w:val="0"/>
      <w:divBdr>
        <w:top w:val="none" w:sz="0" w:space="0" w:color="auto"/>
        <w:left w:val="none" w:sz="0" w:space="0" w:color="auto"/>
        <w:bottom w:val="none" w:sz="0" w:space="0" w:color="auto"/>
        <w:right w:val="none" w:sz="0" w:space="0" w:color="auto"/>
      </w:divBdr>
    </w:div>
    <w:div w:id="1325090785">
      <w:bodyDiv w:val="1"/>
      <w:marLeft w:val="0"/>
      <w:marRight w:val="0"/>
      <w:marTop w:val="0"/>
      <w:marBottom w:val="0"/>
      <w:divBdr>
        <w:top w:val="none" w:sz="0" w:space="0" w:color="auto"/>
        <w:left w:val="none" w:sz="0" w:space="0" w:color="auto"/>
        <w:bottom w:val="none" w:sz="0" w:space="0" w:color="auto"/>
        <w:right w:val="none" w:sz="0" w:space="0" w:color="auto"/>
      </w:divBdr>
    </w:div>
    <w:div w:id="1328168626">
      <w:bodyDiv w:val="1"/>
      <w:marLeft w:val="0"/>
      <w:marRight w:val="0"/>
      <w:marTop w:val="0"/>
      <w:marBottom w:val="0"/>
      <w:divBdr>
        <w:top w:val="none" w:sz="0" w:space="0" w:color="auto"/>
        <w:left w:val="none" w:sz="0" w:space="0" w:color="auto"/>
        <w:bottom w:val="none" w:sz="0" w:space="0" w:color="auto"/>
        <w:right w:val="none" w:sz="0" w:space="0" w:color="auto"/>
      </w:divBdr>
    </w:div>
    <w:div w:id="1382291566">
      <w:bodyDiv w:val="1"/>
      <w:marLeft w:val="0"/>
      <w:marRight w:val="0"/>
      <w:marTop w:val="0"/>
      <w:marBottom w:val="0"/>
      <w:divBdr>
        <w:top w:val="none" w:sz="0" w:space="0" w:color="auto"/>
        <w:left w:val="none" w:sz="0" w:space="0" w:color="auto"/>
        <w:bottom w:val="none" w:sz="0" w:space="0" w:color="auto"/>
        <w:right w:val="none" w:sz="0" w:space="0" w:color="auto"/>
      </w:divBdr>
    </w:div>
    <w:div w:id="1390879337">
      <w:bodyDiv w:val="1"/>
      <w:marLeft w:val="0"/>
      <w:marRight w:val="0"/>
      <w:marTop w:val="0"/>
      <w:marBottom w:val="0"/>
      <w:divBdr>
        <w:top w:val="none" w:sz="0" w:space="0" w:color="auto"/>
        <w:left w:val="none" w:sz="0" w:space="0" w:color="auto"/>
        <w:bottom w:val="none" w:sz="0" w:space="0" w:color="auto"/>
        <w:right w:val="none" w:sz="0" w:space="0" w:color="auto"/>
      </w:divBdr>
      <w:divsChild>
        <w:div w:id="2016835762">
          <w:blockQuote w:val="1"/>
          <w:marLeft w:val="0"/>
          <w:marRight w:val="0"/>
          <w:marTop w:val="0"/>
          <w:marBottom w:val="150"/>
          <w:divBdr>
            <w:top w:val="none" w:sz="0" w:space="8" w:color="auto"/>
            <w:left w:val="single" w:sz="36" w:space="15" w:color="EEEEEE"/>
            <w:bottom w:val="none" w:sz="0" w:space="8" w:color="auto"/>
            <w:right w:val="none" w:sz="0" w:space="15" w:color="auto"/>
          </w:divBdr>
        </w:div>
        <w:div w:id="2080245734">
          <w:blockQuote w:val="1"/>
          <w:marLeft w:val="0"/>
          <w:marRight w:val="0"/>
          <w:marTop w:val="0"/>
          <w:marBottom w:val="150"/>
          <w:divBdr>
            <w:top w:val="none" w:sz="0" w:space="8" w:color="auto"/>
            <w:left w:val="single" w:sz="36" w:space="15" w:color="EEEEEE"/>
            <w:bottom w:val="none" w:sz="0" w:space="8" w:color="auto"/>
            <w:right w:val="none" w:sz="0" w:space="15" w:color="auto"/>
          </w:divBdr>
        </w:div>
        <w:div w:id="388965921">
          <w:blockQuote w:val="1"/>
          <w:marLeft w:val="0"/>
          <w:marRight w:val="0"/>
          <w:marTop w:val="0"/>
          <w:marBottom w:val="150"/>
          <w:divBdr>
            <w:top w:val="none" w:sz="0" w:space="8" w:color="auto"/>
            <w:left w:val="single" w:sz="36" w:space="15" w:color="EEEEEE"/>
            <w:bottom w:val="none" w:sz="0" w:space="8" w:color="auto"/>
            <w:right w:val="none" w:sz="0" w:space="15" w:color="auto"/>
          </w:divBdr>
        </w:div>
        <w:div w:id="1678115946">
          <w:blockQuote w:val="1"/>
          <w:marLeft w:val="0"/>
          <w:marRight w:val="0"/>
          <w:marTop w:val="0"/>
          <w:marBottom w:val="150"/>
          <w:divBdr>
            <w:top w:val="none" w:sz="0" w:space="8" w:color="auto"/>
            <w:left w:val="single" w:sz="36" w:space="15" w:color="EEEEEE"/>
            <w:bottom w:val="none" w:sz="0" w:space="8" w:color="auto"/>
            <w:right w:val="none" w:sz="0" w:space="15" w:color="auto"/>
          </w:divBdr>
        </w:div>
      </w:divsChild>
    </w:div>
    <w:div w:id="1401253169">
      <w:bodyDiv w:val="1"/>
      <w:marLeft w:val="0"/>
      <w:marRight w:val="0"/>
      <w:marTop w:val="0"/>
      <w:marBottom w:val="0"/>
      <w:divBdr>
        <w:top w:val="none" w:sz="0" w:space="0" w:color="auto"/>
        <w:left w:val="none" w:sz="0" w:space="0" w:color="auto"/>
        <w:bottom w:val="none" w:sz="0" w:space="0" w:color="auto"/>
        <w:right w:val="none" w:sz="0" w:space="0" w:color="auto"/>
      </w:divBdr>
    </w:div>
    <w:div w:id="1447851290">
      <w:bodyDiv w:val="1"/>
      <w:marLeft w:val="0"/>
      <w:marRight w:val="0"/>
      <w:marTop w:val="0"/>
      <w:marBottom w:val="0"/>
      <w:divBdr>
        <w:top w:val="none" w:sz="0" w:space="0" w:color="auto"/>
        <w:left w:val="none" w:sz="0" w:space="0" w:color="auto"/>
        <w:bottom w:val="none" w:sz="0" w:space="0" w:color="auto"/>
        <w:right w:val="none" w:sz="0" w:space="0" w:color="auto"/>
      </w:divBdr>
    </w:div>
    <w:div w:id="1527450401">
      <w:bodyDiv w:val="1"/>
      <w:marLeft w:val="0"/>
      <w:marRight w:val="0"/>
      <w:marTop w:val="0"/>
      <w:marBottom w:val="0"/>
      <w:divBdr>
        <w:top w:val="none" w:sz="0" w:space="0" w:color="auto"/>
        <w:left w:val="none" w:sz="0" w:space="0" w:color="auto"/>
        <w:bottom w:val="none" w:sz="0" w:space="0" w:color="auto"/>
        <w:right w:val="none" w:sz="0" w:space="0" w:color="auto"/>
      </w:divBdr>
      <w:divsChild>
        <w:div w:id="1999570383">
          <w:marLeft w:val="0"/>
          <w:marRight w:val="0"/>
          <w:marTop w:val="0"/>
          <w:marBottom w:val="0"/>
          <w:divBdr>
            <w:top w:val="none" w:sz="0" w:space="0" w:color="auto"/>
            <w:left w:val="none" w:sz="0" w:space="0" w:color="auto"/>
            <w:bottom w:val="none" w:sz="0" w:space="0" w:color="auto"/>
            <w:right w:val="none" w:sz="0" w:space="0" w:color="auto"/>
          </w:divBdr>
          <w:divsChild>
            <w:div w:id="7148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50800">
      <w:bodyDiv w:val="1"/>
      <w:marLeft w:val="0"/>
      <w:marRight w:val="0"/>
      <w:marTop w:val="0"/>
      <w:marBottom w:val="0"/>
      <w:divBdr>
        <w:top w:val="none" w:sz="0" w:space="0" w:color="auto"/>
        <w:left w:val="none" w:sz="0" w:space="0" w:color="auto"/>
        <w:bottom w:val="none" w:sz="0" w:space="0" w:color="auto"/>
        <w:right w:val="none" w:sz="0" w:space="0" w:color="auto"/>
      </w:divBdr>
    </w:div>
    <w:div w:id="1729104751">
      <w:bodyDiv w:val="1"/>
      <w:marLeft w:val="0"/>
      <w:marRight w:val="0"/>
      <w:marTop w:val="0"/>
      <w:marBottom w:val="0"/>
      <w:divBdr>
        <w:top w:val="none" w:sz="0" w:space="0" w:color="auto"/>
        <w:left w:val="none" w:sz="0" w:space="0" w:color="auto"/>
        <w:bottom w:val="none" w:sz="0" w:space="0" w:color="auto"/>
        <w:right w:val="none" w:sz="0" w:space="0" w:color="auto"/>
      </w:divBdr>
    </w:div>
    <w:div w:id="1788693081">
      <w:bodyDiv w:val="1"/>
      <w:marLeft w:val="0"/>
      <w:marRight w:val="0"/>
      <w:marTop w:val="0"/>
      <w:marBottom w:val="0"/>
      <w:divBdr>
        <w:top w:val="none" w:sz="0" w:space="0" w:color="auto"/>
        <w:left w:val="none" w:sz="0" w:space="0" w:color="auto"/>
        <w:bottom w:val="none" w:sz="0" w:space="0" w:color="auto"/>
        <w:right w:val="none" w:sz="0" w:space="0" w:color="auto"/>
      </w:divBdr>
    </w:div>
    <w:div w:id="1831286422">
      <w:bodyDiv w:val="1"/>
      <w:marLeft w:val="0"/>
      <w:marRight w:val="0"/>
      <w:marTop w:val="0"/>
      <w:marBottom w:val="0"/>
      <w:divBdr>
        <w:top w:val="none" w:sz="0" w:space="0" w:color="auto"/>
        <w:left w:val="none" w:sz="0" w:space="0" w:color="auto"/>
        <w:bottom w:val="none" w:sz="0" w:space="0" w:color="auto"/>
        <w:right w:val="none" w:sz="0" w:space="0" w:color="auto"/>
      </w:divBdr>
    </w:div>
    <w:div w:id="1874804439">
      <w:bodyDiv w:val="1"/>
      <w:marLeft w:val="0"/>
      <w:marRight w:val="0"/>
      <w:marTop w:val="0"/>
      <w:marBottom w:val="0"/>
      <w:divBdr>
        <w:top w:val="none" w:sz="0" w:space="0" w:color="auto"/>
        <w:left w:val="none" w:sz="0" w:space="0" w:color="auto"/>
        <w:bottom w:val="none" w:sz="0" w:space="0" w:color="auto"/>
        <w:right w:val="none" w:sz="0" w:space="0" w:color="auto"/>
      </w:divBdr>
    </w:div>
    <w:div w:id="1973053859">
      <w:bodyDiv w:val="1"/>
      <w:marLeft w:val="0"/>
      <w:marRight w:val="0"/>
      <w:marTop w:val="0"/>
      <w:marBottom w:val="0"/>
      <w:divBdr>
        <w:top w:val="none" w:sz="0" w:space="0" w:color="auto"/>
        <w:left w:val="none" w:sz="0" w:space="0" w:color="auto"/>
        <w:bottom w:val="none" w:sz="0" w:space="0" w:color="auto"/>
        <w:right w:val="none" w:sz="0" w:space="0" w:color="auto"/>
      </w:divBdr>
    </w:div>
    <w:div w:id="1980915061">
      <w:bodyDiv w:val="1"/>
      <w:marLeft w:val="0"/>
      <w:marRight w:val="0"/>
      <w:marTop w:val="0"/>
      <w:marBottom w:val="0"/>
      <w:divBdr>
        <w:top w:val="none" w:sz="0" w:space="0" w:color="auto"/>
        <w:left w:val="none" w:sz="0" w:space="0" w:color="auto"/>
        <w:bottom w:val="none" w:sz="0" w:space="0" w:color="auto"/>
        <w:right w:val="none" w:sz="0" w:space="0" w:color="auto"/>
      </w:divBdr>
    </w:div>
    <w:div w:id="1984189211">
      <w:bodyDiv w:val="1"/>
      <w:marLeft w:val="0"/>
      <w:marRight w:val="0"/>
      <w:marTop w:val="0"/>
      <w:marBottom w:val="0"/>
      <w:divBdr>
        <w:top w:val="none" w:sz="0" w:space="0" w:color="auto"/>
        <w:left w:val="none" w:sz="0" w:space="0" w:color="auto"/>
        <w:bottom w:val="none" w:sz="0" w:space="0" w:color="auto"/>
        <w:right w:val="none" w:sz="0" w:space="0" w:color="auto"/>
      </w:divBdr>
    </w:div>
    <w:div w:id="1993749410">
      <w:bodyDiv w:val="1"/>
      <w:marLeft w:val="0"/>
      <w:marRight w:val="0"/>
      <w:marTop w:val="0"/>
      <w:marBottom w:val="0"/>
      <w:divBdr>
        <w:top w:val="none" w:sz="0" w:space="0" w:color="auto"/>
        <w:left w:val="none" w:sz="0" w:space="0" w:color="auto"/>
        <w:bottom w:val="none" w:sz="0" w:space="0" w:color="auto"/>
        <w:right w:val="none" w:sz="0" w:space="0" w:color="auto"/>
      </w:divBdr>
    </w:div>
    <w:div w:id="2004697254">
      <w:bodyDiv w:val="1"/>
      <w:marLeft w:val="0"/>
      <w:marRight w:val="0"/>
      <w:marTop w:val="0"/>
      <w:marBottom w:val="0"/>
      <w:divBdr>
        <w:top w:val="none" w:sz="0" w:space="0" w:color="auto"/>
        <w:left w:val="none" w:sz="0" w:space="0" w:color="auto"/>
        <w:bottom w:val="none" w:sz="0" w:space="0" w:color="auto"/>
        <w:right w:val="none" w:sz="0" w:space="0" w:color="auto"/>
      </w:divBdr>
    </w:div>
    <w:div w:id="2021661221">
      <w:bodyDiv w:val="1"/>
      <w:marLeft w:val="0"/>
      <w:marRight w:val="0"/>
      <w:marTop w:val="0"/>
      <w:marBottom w:val="0"/>
      <w:divBdr>
        <w:top w:val="none" w:sz="0" w:space="0" w:color="auto"/>
        <w:left w:val="none" w:sz="0" w:space="0" w:color="auto"/>
        <w:bottom w:val="none" w:sz="0" w:space="0" w:color="auto"/>
        <w:right w:val="none" w:sz="0" w:space="0" w:color="auto"/>
      </w:divBdr>
    </w:div>
    <w:div w:id="2070610854">
      <w:bodyDiv w:val="1"/>
      <w:marLeft w:val="0"/>
      <w:marRight w:val="0"/>
      <w:marTop w:val="0"/>
      <w:marBottom w:val="0"/>
      <w:divBdr>
        <w:top w:val="none" w:sz="0" w:space="0" w:color="auto"/>
        <w:left w:val="none" w:sz="0" w:space="0" w:color="auto"/>
        <w:bottom w:val="none" w:sz="0" w:space="0" w:color="auto"/>
        <w:right w:val="none" w:sz="0" w:space="0" w:color="auto"/>
      </w:divBdr>
    </w:div>
    <w:div w:id="2094550821">
      <w:bodyDiv w:val="1"/>
      <w:marLeft w:val="0"/>
      <w:marRight w:val="0"/>
      <w:marTop w:val="0"/>
      <w:marBottom w:val="0"/>
      <w:divBdr>
        <w:top w:val="none" w:sz="0" w:space="0" w:color="auto"/>
        <w:left w:val="none" w:sz="0" w:space="0" w:color="auto"/>
        <w:bottom w:val="none" w:sz="0" w:space="0" w:color="auto"/>
        <w:right w:val="none" w:sz="0" w:space="0" w:color="auto"/>
      </w:divBdr>
    </w:div>
    <w:div w:id="21073408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9.jpe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enWoon\Desktop\&#40657;&#39532;word&#27169;&#26495;2016082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F0316-25BB-4833-950A-9F8F0BEB0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黑马word模板20160828.dot</Template>
  <TotalTime>12938</TotalTime>
  <Pages>1</Pages>
  <Words>2111</Words>
  <Characters>12033</Characters>
  <Application>Microsoft Office Word</Application>
  <DocSecurity>0</DocSecurity>
  <PresentationFormat/>
  <Lines>100</Lines>
  <Paragraphs>28</Paragraphs>
  <Slides>0</Slides>
  <Notes>0</Notes>
  <HiddenSlides>0</HiddenSlides>
  <MMClips>0</MMClips>
  <ScaleCrop>false</ScaleCrop>
  <Company/>
  <LinksUpToDate>false</LinksUpToDate>
  <CharactersWithSpaces>14116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AllenWoon</dc:creator>
  <cp:keywords/>
  <cp:lastModifiedBy>AllenWoon</cp:lastModifiedBy>
  <cp:revision>16326</cp:revision>
  <cp:lastPrinted>2021-07-19T11:43:00Z</cp:lastPrinted>
  <dcterms:created xsi:type="dcterms:W3CDTF">2017-06-06T06:17:00Z</dcterms:created>
  <dcterms:modified xsi:type="dcterms:W3CDTF">2021-07-19T11:43:00Z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